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DC40" w14:textId="13A6D520" w:rsidR="42DB95DC" w:rsidRPr="00DF6CBA" w:rsidRDefault="42DB95DC" w:rsidP="33C5E234">
      <w:pPr>
        <w:pStyle w:val="Title1"/>
        <w:rPr>
          <w:b w:val="0"/>
          <w:bCs/>
        </w:rPr>
      </w:pPr>
      <w:r w:rsidRPr="00DF6CBA">
        <w:rPr>
          <w:b w:val="0"/>
          <w:bCs/>
        </w:rPr>
        <w:t xml:space="preserve">Application of General Adversarial Networks in </w:t>
      </w:r>
      <w:r w:rsidR="00EA50A4" w:rsidRPr="00DF6CBA">
        <w:rPr>
          <w:b w:val="0"/>
          <w:bCs/>
        </w:rPr>
        <w:t>Smoothing</w:t>
      </w:r>
      <w:r w:rsidR="7DAED899" w:rsidRPr="00DF6CBA">
        <w:rPr>
          <w:b w:val="0"/>
          <w:bCs/>
        </w:rPr>
        <w:t xml:space="preserve"> Handwriting</w:t>
      </w:r>
    </w:p>
    <w:p w14:paraId="052C5EE4" w14:textId="12F7D493" w:rsidR="00BB634C" w:rsidRPr="00FF5783" w:rsidRDefault="00FF5783" w:rsidP="009B1D59">
      <w:pPr>
        <w:pStyle w:val="authorinfo"/>
        <w:rPr>
          <w:lang w:val="de-DE"/>
        </w:rPr>
      </w:pPr>
      <w:r>
        <w:rPr>
          <w:lang w:val="de-DE"/>
        </w:rPr>
        <w:t>YuMei Bennett, Edward Fry, Muchigi Kimari, Ikenna Nwaogu</w:t>
      </w:r>
      <w:r w:rsidR="00DF6CBA">
        <w:rPr>
          <w:lang w:val="de-DE"/>
        </w:rPr>
        <w:t xml:space="preserve">, and </w:t>
      </w:r>
      <w:r w:rsidR="00DF6CBA" w:rsidRPr="00FF5783">
        <w:rPr>
          <w:lang w:val="de-DE"/>
        </w:rPr>
        <w:t>John</w:t>
      </w:r>
      <w:r w:rsidR="00DF6CBA">
        <w:rPr>
          <w:lang w:val="de-DE"/>
        </w:rPr>
        <w:t xml:space="preserve"> Santerre</w:t>
      </w:r>
    </w:p>
    <w:p w14:paraId="6D35C69D" w14:textId="5D4F905C" w:rsidR="009B1D59" w:rsidRDefault="009B5E2A" w:rsidP="00FF5783">
      <w:pPr>
        <w:pStyle w:val="authorinfo"/>
        <w:rPr>
          <w:lang w:val="de-DE"/>
        </w:rPr>
      </w:pPr>
      <w:r>
        <w:rPr>
          <w:lang w:val="de-DE"/>
        </w:rPr>
        <w:t>Master of</w:t>
      </w:r>
      <w:r w:rsidR="00FF5783">
        <w:rPr>
          <w:lang w:val="de-DE"/>
        </w:rPr>
        <w:t xml:space="preserve"> S</w:t>
      </w:r>
      <w:r>
        <w:rPr>
          <w:lang w:val="de-DE"/>
        </w:rPr>
        <w:t>cience in Data Science, Southern Methodist University,</w:t>
      </w:r>
      <w:r w:rsidR="009B1D59" w:rsidRPr="009A3755">
        <w:rPr>
          <w:lang w:val="de-DE"/>
        </w:rPr>
        <w:br/>
      </w:r>
      <w:r>
        <w:rPr>
          <w:lang w:val="de-DE"/>
        </w:rPr>
        <w:t>Dallas, TX 75275 USA</w:t>
      </w:r>
    </w:p>
    <w:p w14:paraId="31E89887" w14:textId="0014AEF5" w:rsidR="002837EC" w:rsidRPr="002837EC" w:rsidRDefault="002837EC" w:rsidP="002837EC">
      <w:pPr>
        <w:pStyle w:val="email"/>
        <w:rPr>
          <w:lang w:val="de-DE"/>
        </w:rPr>
      </w:pPr>
      <w:r>
        <w:t>{</w:t>
      </w:r>
      <w:proofErr w:type="spellStart"/>
      <w:r w:rsidR="0064501C">
        <w:t>ybennett</w:t>
      </w:r>
      <w:proofErr w:type="spellEnd"/>
      <w:r>
        <w:t xml:space="preserve">, </w:t>
      </w:r>
      <w:proofErr w:type="spellStart"/>
      <w:r w:rsidR="0064501C">
        <w:t>edwardf</w:t>
      </w:r>
      <w:proofErr w:type="spellEnd"/>
      <w:r>
        <w:t xml:space="preserve">, </w:t>
      </w:r>
      <w:proofErr w:type="spellStart"/>
      <w:r w:rsidR="00920197">
        <w:t>mkimari</w:t>
      </w:r>
      <w:proofErr w:type="spellEnd"/>
      <w:r>
        <w:t>,</w:t>
      </w:r>
      <w:r w:rsidR="00920197">
        <w:t xml:space="preserve"> </w:t>
      </w:r>
      <w:proofErr w:type="spellStart"/>
      <w:r w:rsidR="00920197">
        <w:t>inwaogu</w:t>
      </w:r>
      <w:proofErr w:type="spellEnd"/>
      <w:r w:rsidR="00920197">
        <w:t>,</w:t>
      </w:r>
      <w:r>
        <w:t xml:space="preserve"> </w:t>
      </w:r>
      <w:proofErr w:type="spellStart"/>
      <w:r>
        <w:t>jsanterre</w:t>
      </w:r>
      <w:proofErr w:type="spellEnd"/>
      <w:r>
        <w:t>}@smu.edu</w:t>
      </w:r>
    </w:p>
    <w:p w14:paraId="4D74E1F5" w14:textId="4BB8791C" w:rsidR="33C5E234" w:rsidRDefault="33C5E234" w:rsidP="33C5E234">
      <w:pPr>
        <w:pStyle w:val="p1a"/>
        <w:rPr>
          <w:lang w:val="de-DE"/>
        </w:rPr>
      </w:pPr>
    </w:p>
    <w:p w14:paraId="607192CF" w14:textId="67763A39" w:rsidR="00D363E2" w:rsidRDefault="009B1D59" w:rsidP="00D363E2">
      <w:pPr>
        <w:pStyle w:val="abstract"/>
      </w:pPr>
      <w:r w:rsidRPr="00DF6CBA">
        <w:t>Abstract.</w:t>
      </w:r>
      <w:r w:rsidR="00120A45">
        <w:t xml:space="preserve"> </w:t>
      </w:r>
      <w:r w:rsidR="00DA4440">
        <w:t>D</w:t>
      </w:r>
      <w:r w:rsidR="00F860AB">
        <w:t>ysgraphia</w:t>
      </w:r>
      <w:r w:rsidR="4E97C8F7">
        <w:t xml:space="preserve"> is a </w:t>
      </w:r>
      <w:r w:rsidR="00DA4440">
        <w:t>mental disorder that affects fine motor skills</w:t>
      </w:r>
      <w:r w:rsidR="00875F57">
        <w:t xml:space="preserve"> such as writing</w:t>
      </w:r>
      <w:r w:rsidR="2E751A03">
        <w:t>.</w:t>
      </w:r>
      <w:r w:rsidR="003634A8">
        <w:t xml:space="preserve"> In this paper, we present how to leverage </w:t>
      </w:r>
      <w:r w:rsidR="00275690">
        <w:t xml:space="preserve">recent development in neural network </w:t>
      </w:r>
      <w:r w:rsidR="003634A8">
        <w:t>deep learning methods, to help smooth and style one’s handwriting</w:t>
      </w:r>
      <w:r w:rsidR="00275690">
        <w:t>.</w:t>
      </w:r>
      <w:r w:rsidR="003634A8">
        <w:t xml:space="preserve"> </w:t>
      </w:r>
      <w:r w:rsidR="00275690">
        <w:t xml:space="preserve">Our work </w:t>
      </w:r>
      <w:r w:rsidR="00D363E2">
        <w:t>focuses</w:t>
      </w:r>
      <w:r w:rsidR="00275690">
        <w:t xml:space="preserve"> on Generative Adversarial Networks (GAN)</w:t>
      </w:r>
      <w:r w:rsidR="5167CC2D">
        <w:t>.</w:t>
      </w:r>
    </w:p>
    <w:p w14:paraId="68A4CB70" w14:textId="2D932D13" w:rsidR="00D363E2" w:rsidRPr="00D363E2" w:rsidRDefault="00D363E2" w:rsidP="00D363E2">
      <w:pPr>
        <w:pStyle w:val="abstract"/>
      </w:pPr>
      <w:r w:rsidRPr="00DF6CBA">
        <w:rPr>
          <w:bCs/>
        </w:rPr>
        <w:t>Keywords:</w:t>
      </w:r>
      <w:r>
        <w:t xml:space="preserve"> </w:t>
      </w:r>
      <w:r w:rsidR="00875F57">
        <w:t>D</w:t>
      </w:r>
      <w:r w:rsidR="00F860AB">
        <w:t>ysgraphia</w:t>
      </w:r>
      <w:r>
        <w:t xml:space="preserve">, </w:t>
      </w:r>
      <w:r w:rsidRPr="00D363E2">
        <w:t>Generative Adversarial Networks</w:t>
      </w:r>
      <w:r>
        <w:t>,</w:t>
      </w:r>
      <w:r w:rsidRPr="00D363E2">
        <w:t xml:space="preserve"> </w:t>
      </w:r>
      <w:r>
        <w:t xml:space="preserve">GAN, Handwriting, </w:t>
      </w:r>
      <w:r w:rsidR="00BE7E94">
        <w:t xml:space="preserve">Smooth </w:t>
      </w:r>
      <w:r w:rsidR="00875F57">
        <w:t>P</w:t>
      </w:r>
      <w:r w:rsidR="00BE7E94">
        <w:t xml:space="preserve">oor </w:t>
      </w:r>
      <w:r w:rsidR="00875F57">
        <w:t>H</w:t>
      </w:r>
      <w:r w:rsidR="00BE7E94">
        <w:t>andwriting, Style Transfer</w:t>
      </w:r>
    </w:p>
    <w:p w14:paraId="010190E1" w14:textId="2BB78562" w:rsidR="009B1D59" w:rsidRPr="00FC04E4" w:rsidRDefault="009B1D59" w:rsidP="0043674E">
      <w:pPr>
        <w:pStyle w:val="heading10"/>
        <w:numPr>
          <w:ilvl w:val="0"/>
          <w:numId w:val="14"/>
        </w:numPr>
        <w:rPr>
          <w:b w:val="0"/>
          <w:bCs/>
        </w:rPr>
      </w:pPr>
      <w:r w:rsidRPr="00FC04E4">
        <w:rPr>
          <w:b w:val="0"/>
          <w:bCs/>
        </w:rPr>
        <w:t>Introduction</w:t>
      </w:r>
    </w:p>
    <w:p w14:paraId="2A45DE33" w14:textId="67BE4FCC" w:rsidR="00DB645D" w:rsidRDefault="00555C99" w:rsidP="0043674E">
      <w:pPr>
        <w:ind w:firstLine="0"/>
      </w:pPr>
      <w:r w:rsidRPr="00555C99">
        <w:t>Developmental deficits in the acquisition of writing skills (developmental dysgraphia) are common and have significant consequences for those who suffer from them, yet these deficits have received relatively little attention from researchers</w:t>
      </w:r>
      <w:r w:rsidR="00DB645D" w:rsidRPr="00DB645D">
        <w:t>.</w:t>
      </w:r>
    </w:p>
    <w:p w14:paraId="0B0831C2" w14:textId="77777777" w:rsidR="00FC04E4" w:rsidRDefault="00FC04E4" w:rsidP="0043674E">
      <w:pPr>
        <w:ind w:firstLine="0"/>
      </w:pPr>
    </w:p>
    <w:p w14:paraId="31A50AD8" w14:textId="4342010C" w:rsidR="00C60BAD" w:rsidRPr="00FC04E4" w:rsidRDefault="00C60BAD" w:rsidP="00FC04E4">
      <w:pPr>
        <w:pStyle w:val="ListParagraph"/>
        <w:numPr>
          <w:ilvl w:val="1"/>
          <w:numId w:val="27"/>
        </w:numPr>
        <w:rPr>
          <w:bCs/>
        </w:rPr>
      </w:pPr>
      <w:r w:rsidRPr="00FC04E4">
        <w:rPr>
          <w:bCs/>
        </w:rPr>
        <w:t xml:space="preserve">What </w:t>
      </w:r>
      <w:r w:rsidR="00875F57">
        <w:rPr>
          <w:bCs/>
        </w:rPr>
        <w:t>i</w:t>
      </w:r>
      <w:r w:rsidRPr="00FC04E4">
        <w:rPr>
          <w:bCs/>
        </w:rPr>
        <w:t xml:space="preserve">s </w:t>
      </w:r>
      <w:r w:rsidR="00F860AB">
        <w:rPr>
          <w:bCs/>
        </w:rPr>
        <w:t>dysgraphia</w:t>
      </w:r>
      <w:r w:rsidRPr="00FC04E4">
        <w:rPr>
          <w:bCs/>
        </w:rPr>
        <w:t>?</w:t>
      </w:r>
    </w:p>
    <w:p w14:paraId="73651338" w14:textId="77777777" w:rsidR="00FC04E4" w:rsidRPr="00FC04E4" w:rsidRDefault="00FC04E4" w:rsidP="00FC04E4">
      <w:pPr>
        <w:pStyle w:val="ListParagraph"/>
        <w:ind w:left="360" w:firstLine="0"/>
        <w:rPr>
          <w:bCs/>
        </w:rPr>
      </w:pPr>
    </w:p>
    <w:p w14:paraId="7AD3F417" w14:textId="1D9AA32F" w:rsidR="00C60BAD" w:rsidRDefault="00B423B8" w:rsidP="00DC7B67">
      <w:pPr>
        <w:ind w:firstLine="0"/>
      </w:pPr>
      <w:r>
        <w:t>D</w:t>
      </w:r>
      <w:r w:rsidR="00F860AB">
        <w:t>ysgraphia</w:t>
      </w:r>
      <w:r w:rsidR="00875F57">
        <w:t xml:space="preserve"> is</w:t>
      </w:r>
      <w:r w:rsidR="00DB645D">
        <w:t xml:space="preserve"> a disability that affects fine motor skills like writing, buttoning a shirt, or tying a shoelace</w:t>
      </w:r>
      <w:r w:rsidR="00F76D09">
        <w:t xml:space="preserve"> [30]</w:t>
      </w:r>
      <w:r w:rsidR="00BE7E94">
        <w:t>.</w:t>
      </w:r>
      <w:r w:rsidR="00DB645D">
        <w:t xml:space="preserve"> </w:t>
      </w:r>
      <w:r w:rsidR="009B1A5C" w:rsidRPr="009B1A5C">
        <w:t>It’s a neurological disorder that can affect children or adults</w:t>
      </w:r>
      <w:r w:rsidR="009B1A5C">
        <w:t>.</w:t>
      </w:r>
      <w:r w:rsidR="009B1A5C" w:rsidRPr="009B1A5C">
        <w:t xml:space="preserve"> </w:t>
      </w:r>
      <w:r w:rsidR="00875F57">
        <w:t>People with dysgraphia</w:t>
      </w:r>
      <w:r w:rsidR="00C60BAD" w:rsidRPr="00C60BAD">
        <w:t xml:space="preserve"> tend to find it difficult to express their ideas on paper. In addition to difficulty in expressing their ideas, academic</w:t>
      </w:r>
      <w:r>
        <w:t xml:space="preserve"> progress </w:t>
      </w:r>
      <w:r w:rsidR="00C60BAD" w:rsidRPr="00C60BAD">
        <w:t xml:space="preserve">for children with </w:t>
      </w:r>
      <w:r w:rsidR="00F860AB">
        <w:t>dysgraphia</w:t>
      </w:r>
      <w:r w:rsidR="00C60BAD" w:rsidRPr="00C60BAD">
        <w:t xml:space="preserve"> can be vastly affected [25].</w:t>
      </w:r>
    </w:p>
    <w:p w14:paraId="3ECE778F" w14:textId="0810FAEE" w:rsidR="00C60BAD" w:rsidRDefault="00C60BAD" w:rsidP="00DB645D">
      <w:r w:rsidRPr="00C60BAD">
        <w:t>Below is an example of handwriting from a child with dysgraphia.</w:t>
      </w:r>
    </w:p>
    <w:p w14:paraId="0E7737F5" w14:textId="57016789" w:rsidR="00C60BAD" w:rsidRDefault="00C60BAD" w:rsidP="0043674E">
      <w:pPr>
        <w:jc w:val="center"/>
      </w:pPr>
      <w:r>
        <w:rPr>
          <w:noProof/>
        </w:rPr>
        <w:lastRenderedPageBreak/>
        <w:drawing>
          <wp:inline distT="0" distB="0" distL="0" distR="0" wp14:anchorId="19406B2D" wp14:editId="65E5E209">
            <wp:extent cx="2838340" cy="1554528"/>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863" cy="1632586"/>
                    </a:xfrm>
                    <a:prstGeom prst="rect">
                      <a:avLst/>
                    </a:prstGeom>
                    <a:noFill/>
                  </pic:spPr>
                </pic:pic>
              </a:graphicData>
            </a:graphic>
          </wp:inline>
        </w:drawing>
      </w:r>
    </w:p>
    <w:p w14:paraId="6BEDE149" w14:textId="70852E8D" w:rsidR="00C60BAD" w:rsidRPr="00875F57" w:rsidRDefault="000E5017" w:rsidP="0043674E">
      <w:pPr>
        <w:jc w:val="center"/>
        <w:rPr>
          <w:sz w:val="16"/>
          <w:szCs w:val="16"/>
        </w:rPr>
      </w:pPr>
      <w:r w:rsidRPr="00875F57">
        <w:rPr>
          <w:sz w:val="16"/>
          <w:szCs w:val="16"/>
        </w:rPr>
        <w:t xml:space="preserve">Figure 1. </w:t>
      </w:r>
      <w:r w:rsidR="00F860AB" w:rsidRPr="00875F57">
        <w:rPr>
          <w:sz w:val="16"/>
          <w:szCs w:val="16"/>
        </w:rPr>
        <w:t>Dysgraphia</w:t>
      </w:r>
      <w:r w:rsidRPr="00875F57">
        <w:rPr>
          <w:sz w:val="16"/>
          <w:szCs w:val="16"/>
        </w:rPr>
        <w:t xml:space="preserve"> Handwriting Example</w:t>
      </w:r>
    </w:p>
    <w:p w14:paraId="244D6DC2" w14:textId="77777777" w:rsidR="00DC7B67" w:rsidRDefault="00DC7B67" w:rsidP="0043674E">
      <w:pPr>
        <w:jc w:val="center"/>
      </w:pPr>
    </w:p>
    <w:p w14:paraId="115085CF" w14:textId="3925A741" w:rsidR="00DB645D" w:rsidRDefault="00C45AE9" w:rsidP="00C45AE9">
      <w:pPr>
        <w:ind w:firstLine="0"/>
      </w:pPr>
      <w:r>
        <w:t>M</w:t>
      </w:r>
      <w:r w:rsidR="00DB645D">
        <w:t>ost children with dysgraphia are bright (and are often skilled readers and speakers)</w:t>
      </w:r>
      <w:r w:rsidR="0013631C">
        <w:t xml:space="preserve"> [31]</w:t>
      </w:r>
      <w:r w:rsidR="00F37351">
        <w:t xml:space="preserve"> </w:t>
      </w:r>
      <w:r>
        <w:t xml:space="preserve">therefore, </w:t>
      </w:r>
      <w:r w:rsidR="00F37351">
        <w:t>i</w:t>
      </w:r>
      <w:r w:rsidR="00F37351" w:rsidRPr="00F37351">
        <w:t>t is a dilemma of our society that in most of the cases when parents find their child confronting written impairment, they consider it as if he or she is reluctant towards studying and learning.</w:t>
      </w:r>
      <w:r w:rsidR="00F37351">
        <w:t xml:space="preserve"> </w:t>
      </w:r>
      <w:r w:rsidR="00DB645D">
        <w:t>This means that a child with dysgraphia could easily reach adulthood without receiving a</w:t>
      </w:r>
      <w:r w:rsidR="00BE7E94">
        <w:t>ny diagnosis, constantly trying to self-correct</w:t>
      </w:r>
      <w:r w:rsidR="00F37351">
        <w:t>, feel</w:t>
      </w:r>
      <w:r w:rsidR="00B423B8">
        <w:t>ing</w:t>
      </w:r>
      <w:r w:rsidR="00F37351">
        <w:t xml:space="preserve"> frustrated</w:t>
      </w:r>
      <w:r w:rsidR="00B423B8">
        <w:t>,</w:t>
      </w:r>
      <w:r w:rsidR="00DB645D">
        <w:t xml:space="preserve"> and </w:t>
      </w:r>
      <w:r w:rsidR="00B423B8">
        <w:t>having</w:t>
      </w:r>
      <w:r w:rsidR="00F37351">
        <w:t xml:space="preserve"> </w:t>
      </w:r>
      <w:r w:rsidR="00BE7E94">
        <w:t>low</w:t>
      </w:r>
      <w:r w:rsidR="00DB645D">
        <w:t xml:space="preserve"> self-esteem.</w:t>
      </w:r>
    </w:p>
    <w:p w14:paraId="56AE6C83" w14:textId="681DFFBC" w:rsidR="00DB645D" w:rsidRDefault="009B1A5C" w:rsidP="33C5E234">
      <w:pPr>
        <w:pStyle w:val="p1a"/>
      </w:pPr>
      <w:r>
        <w:t xml:space="preserve">  </w:t>
      </w:r>
      <w:r w:rsidR="00DB645D" w:rsidRPr="00DB645D">
        <w:t xml:space="preserve">Since so many adults with dysgraphia remain undiagnosed, it’s difficult to estimate just how many are living with the condition. In children, the rate is often estimated between 4 </w:t>
      </w:r>
      <w:r w:rsidR="00C45AE9">
        <w:t>to</w:t>
      </w:r>
      <w:r w:rsidR="00DB645D" w:rsidRPr="00DB645D">
        <w:t xml:space="preserve"> 20 percent</w:t>
      </w:r>
      <w:r>
        <w:t>.</w:t>
      </w:r>
      <w:r w:rsidR="00DB645D" w:rsidRPr="00DB645D">
        <w:t xml:space="preserve"> </w:t>
      </w:r>
      <w:r w:rsidR="00F860AB">
        <w:t>S</w:t>
      </w:r>
      <w:r w:rsidR="00DB645D" w:rsidRPr="00DB645D">
        <w:t>ince dysgraphia can’t be outgrown, just as many adults are living with this learning disability</w:t>
      </w:r>
      <w:r w:rsidR="00F37351">
        <w:t xml:space="preserve"> [29]</w:t>
      </w:r>
      <w:r w:rsidR="00DB645D" w:rsidRPr="00DB645D">
        <w:t>.</w:t>
      </w:r>
    </w:p>
    <w:p w14:paraId="388EF977" w14:textId="77777777" w:rsidR="00FC04E4" w:rsidRPr="00FC04E4" w:rsidRDefault="00FC04E4" w:rsidP="00FC04E4"/>
    <w:p w14:paraId="3EC21523" w14:textId="308A34CF" w:rsidR="00F37351" w:rsidRDefault="00F37351" w:rsidP="00FC04E4">
      <w:pPr>
        <w:pStyle w:val="ListParagraph"/>
        <w:numPr>
          <w:ilvl w:val="1"/>
          <w:numId w:val="27"/>
        </w:numPr>
        <w:rPr>
          <w:bCs/>
        </w:rPr>
      </w:pPr>
      <w:r w:rsidRPr="00FC04E4">
        <w:rPr>
          <w:bCs/>
        </w:rPr>
        <w:t>Importance of Legible Handwriting</w:t>
      </w:r>
    </w:p>
    <w:p w14:paraId="2D2402AE" w14:textId="77777777" w:rsidR="00DC7B67" w:rsidRDefault="00DC7B67" w:rsidP="00DC7B67">
      <w:pPr>
        <w:ind w:firstLine="0"/>
      </w:pPr>
    </w:p>
    <w:p w14:paraId="3D90D25E" w14:textId="3798FF46" w:rsidR="0022083C" w:rsidRDefault="00F850CF" w:rsidP="00DC7B67">
      <w:pPr>
        <w:ind w:firstLine="0"/>
      </w:pPr>
      <w:r>
        <w:t>C</w:t>
      </w:r>
      <w:r w:rsidR="009B7F26" w:rsidRPr="009B7F26">
        <w:t xml:space="preserve">omprehensible handwriting </w:t>
      </w:r>
      <w:r>
        <w:t xml:space="preserve">is important </w:t>
      </w:r>
      <w:r w:rsidR="009B7F26" w:rsidRPr="009B7F26">
        <w:t xml:space="preserve">when it comes to academics. </w:t>
      </w:r>
      <w:r>
        <w:t>W</w:t>
      </w:r>
      <w:r w:rsidR="009B7F26" w:rsidRPr="009B7F26">
        <w:t>riting plays a pivotal role in the development of any child</w:t>
      </w:r>
      <w:r w:rsidR="0022083C">
        <w:t xml:space="preserve"> [30]</w:t>
      </w:r>
      <w:r w:rsidR="009B7F26" w:rsidRPr="009B7F26">
        <w:t>. It makes a student capable of transferring the attained knowledge, hon</w:t>
      </w:r>
      <w:r w:rsidR="00F860AB">
        <w:t>ing</w:t>
      </w:r>
      <w:r w:rsidR="009B7F26" w:rsidRPr="009B7F26">
        <w:t xml:space="preserve"> cognitive skills, augmenting the confidence level, and</w:t>
      </w:r>
      <w:r w:rsidR="00F860AB">
        <w:t>,</w:t>
      </w:r>
      <w:r w:rsidR="009B7F26" w:rsidRPr="009B7F26">
        <w:t xml:space="preserve"> above all</w:t>
      </w:r>
      <w:r w:rsidR="00F860AB">
        <w:t>,</w:t>
      </w:r>
      <w:r w:rsidR="009B7F26" w:rsidRPr="009B7F26">
        <w:t xml:space="preserve"> legible handwriting skills </w:t>
      </w:r>
      <w:r w:rsidR="00B423B8">
        <w:t xml:space="preserve">that </w:t>
      </w:r>
      <w:r w:rsidR="009B7F26" w:rsidRPr="009B7F26">
        <w:t xml:space="preserve">anticipate success in the future. </w:t>
      </w:r>
    </w:p>
    <w:p w14:paraId="70B832D0" w14:textId="77A71615" w:rsidR="00DB645D" w:rsidRDefault="00DB645D" w:rsidP="00DB645D">
      <w:r>
        <w:t xml:space="preserve">If writing has been a lifelong challenge, </w:t>
      </w:r>
      <w:r w:rsidR="00F860AB">
        <w:t>a patient is</w:t>
      </w:r>
      <w:r>
        <w:t xml:space="preserve"> likely </w:t>
      </w:r>
      <w:r w:rsidR="00F860AB">
        <w:t xml:space="preserve">to have </w:t>
      </w:r>
      <w:r>
        <w:t xml:space="preserve">devised strategies to compensate or to avoid writing altogether. With that in mind, symptoms of dysgraphia in adults will manifest as more than just </w:t>
      </w:r>
      <w:r w:rsidR="00C45AE9">
        <w:t xml:space="preserve">indecipherable </w:t>
      </w:r>
      <w:r>
        <w:t>handwriting</w:t>
      </w:r>
      <w:r w:rsidR="00F860AB">
        <w:t>;</w:t>
      </w:r>
      <w:r w:rsidR="0022083C">
        <w:t xml:space="preserve"> </w:t>
      </w:r>
      <w:r>
        <w:t>they’ll also appear in the purposeful avoidance of writing and in weak fine motor skills. Symptoms of dysgraphia at home might look like</w:t>
      </w:r>
      <w:r w:rsidR="003B18E7">
        <w:t xml:space="preserve"> [32]</w:t>
      </w:r>
      <w:r>
        <w:t>:</w:t>
      </w:r>
    </w:p>
    <w:p w14:paraId="65823C5D" w14:textId="77777777" w:rsidR="00DB645D" w:rsidRDefault="00DB645D" w:rsidP="00DB645D"/>
    <w:p w14:paraId="50529DB7" w14:textId="29AAF2AD" w:rsidR="00DB645D" w:rsidRDefault="00DB645D" w:rsidP="0043674E">
      <w:pPr>
        <w:pStyle w:val="ListParagraph"/>
        <w:numPr>
          <w:ilvl w:val="0"/>
          <w:numId w:val="18"/>
        </w:numPr>
      </w:pPr>
      <w:r>
        <w:t xml:space="preserve">Highly illegible handwriting, often to the point that even </w:t>
      </w:r>
      <w:r w:rsidR="00B423B8">
        <w:t>the patient</w:t>
      </w:r>
      <w:r>
        <w:t xml:space="preserve"> can’t read what </w:t>
      </w:r>
      <w:r w:rsidR="00B423B8">
        <w:t>they</w:t>
      </w:r>
      <w:r>
        <w:t xml:space="preserve"> </w:t>
      </w:r>
      <w:proofErr w:type="gramStart"/>
      <w:r>
        <w:t>wrote</w:t>
      </w:r>
      <w:proofErr w:type="gramEnd"/>
    </w:p>
    <w:p w14:paraId="3D963407" w14:textId="77777777" w:rsidR="00DB645D" w:rsidRDefault="00DB645D" w:rsidP="0043674E">
      <w:pPr>
        <w:pStyle w:val="ListParagraph"/>
        <w:numPr>
          <w:ilvl w:val="0"/>
          <w:numId w:val="18"/>
        </w:numPr>
      </w:pPr>
      <w:r>
        <w:t>Difficulty drawing, tracing, or painting</w:t>
      </w:r>
    </w:p>
    <w:p w14:paraId="4656B58D" w14:textId="77777777" w:rsidR="00DB645D" w:rsidRDefault="00DB645D" w:rsidP="0043674E">
      <w:pPr>
        <w:pStyle w:val="ListParagraph"/>
        <w:numPr>
          <w:ilvl w:val="0"/>
          <w:numId w:val="18"/>
        </w:numPr>
      </w:pPr>
      <w:r>
        <w:t xml:space="preserve">Avoids writing whenever possible; prefers a digital grocery list to a written one, for </w:t>
      </w:r>
      <w:proofErr w:type="gramStart"/>
      <w:r>
        <w:t>instance</w:t>
      </w:r>
      <w:proofErr w:type="gramEnd"/>
    </w:p>
    <w:p w14:paraId="077FC73B" w14:textId="77777777" w:rsidR="00DB645D" w:rsidRDefault="00DB645D" w:rsidP="0043674E">
      <w:pPr>
        <w:pStyle w:val="ListParagraph"/>
        <w:numPr>
          <w:ilvl w:val="0"/>
          <w:numId w:val="18"/>
        </w:numPr>
      </w:pPr>
      <w:r>
        <w:t xml:space="preserve">Makes spelling errors in simple </w:t>
      </w:r>
      <w:proofErr w:type="gramStart"/>
      <w:r>
        <w:t>notes</w:t>
      </w:r>
      <w:proofErr w:type="gramEnd"/>
    </w:p>
    <w:p w14:paraId="4022DA09" w14:textId="5303B258" w:rsidR="005F2FD9" w:rsidRDefault="009A5AAD" w:rsidP="005F2FD9">
      <w:pPr>
        <w:pStyle w:val="ListParagraph"/>
        <w:numPr>
          <w:ilvl w:val="0"/>
          <w:numId w:val="18"/>
        </w:numPr>
      </w:pPr>
      <w:r>
        <w:t>I</w:t>
      </w:r>
      <w:r w:rsidR="005F2FD9">
        <w:t xml:space="preserve">nappropriate sizing and spacing of </w:t>
      </w:r>
      <w:proofErr w:type="gramStart"/>
      <w:r w:rsidR="005F2FD9">
        <w:t>letters</w:t>
      </w:r>
      <w:proofErr w:type="gramEnd"/>
    </w:p>
    <w:p w14:paraId="20C226F5" w14:textId="0913C92F" w:rsidR="005F2FD9" w:rsidRDefault="009A5AAD" w:rsidP="005F2FD9">
      <w:pPr>
        <w:pStyle w:val="ListParagraph"/>
        <w:numPr>
          <w:ilvl w:val="0"/>
          <w:numId w:val="18"/>
        </w:numPr>
      </w:pPr>
      <w:r>
        <w:t>U</w:t>
      </w:r>
      <w:r w:rsidR="005F2FD9">
        <w:t>nusual body or hand position when writing</w:t>
      </w:r>
    </w:p>
    <w:p w14:paraId="535D3ABA" w14:textId="114A9717" w:rsidR="005F2FD9" w:rsidRDefault="009A5AAD" w:rsidP="005F2FD9">
      <w:pPr>
        <w:pStyle w:val="ListParagraph"/>
        <w:numPr>
          <w:ilvl w:val="0"/>
          <w:numId w:val="18"/>
        </w:numPr>
      </w:pPr>
      <w:r>
        <w:t>T</w:t>
      </w:r>
      <w:r w:rsidR="005F2FD9">
        <w:t xml:space="preserve">ight hold on pen or pencil resulting in hand </w:t>
      </w:r>
      <w:proofErr w:type="gramStart"/>
      <w:r w:rsidR="005F2FD9">
        <w:t>cramps</w:t>
      </w:r>
      <w:proofErr w:type="gramEnd"/>
    </w:p>
    <w:p w14:paraId="680B6998" w14:textId="368E0891" w:rsidR="005F2FD9" w:rsidRDefault="009A5AAD">
      <w:pPr>
        <w:pStyle w:val="ListParagraph"/>
        <w:numPr>
          <w:ilvl w:val="0"/>
          <w:numId w:val="18"/>
        </w:numPr>
      </w:pPr>
      <w:r>
        <w:t>O</w:t>
      </w:r>
      <w:r w:rsidR="005F2FD9">
        <w:t>mitting letters and words from sentences</w:t>
      </w:r>
    </w:p>
    <w:p w14:paraId="01EB7673" w14:textId="77777777" w:rsidR="005D3BAF" w:rsidRDefault="005D3BAF" w:rsidP="0043674E">
      <w:pPr>
        <w:pStyle w:val="ListParagraph"/>
        <w:ind w:left="947" w:firstLine="0"/>
      </w:pPr>
    </w:p>
    <w:p w14:paraId="7333161F" w14:textId="7DDF2D64" w:rsidR="00DB645D" w:rsidRDefault="00DB645D" w:rsidP="00DB645D">
      <w:r>
        <w:lastRenderedPageBreak/>
        <w:t xml:space="preserve">As more jobs depend on computers, writing may not factor </w:t>
      </w:r>
      <w:r w:rsidR="00F860AB">
        <w:t>into someone’s</w:t>
      </w:r>
      <w:r>
        <w:t xml:space="preserve"> day-to-day work. </w:t>
      </w:r>
      <w:proofErr w:type="gramStart"/>
      <w:r w:rsidR="00C45AE9">
        <w:t xml:space="preserve">That being said, </w:t>
      </w:r>
      <w:r>
        <w:t>dysgraphia</w:t>
      </w:r>
      <w:proofErr w:type="gramEnd"/>
      <w:r>
        <w:t xml:space="preserve"> can still cause challenges by making other fine motor tasks</w:t>
      </w:r>
      <w:r w:rsidR="00C45AE9">
        <w:t xml:space="preserve"> </w:t>
      </w:r>
      <w:r>
        <w:t xml:space="preserve">difficult. Symptoms of dysgraphia </w:t>
      </w:r>
      <w:r w:rsidR="00C45AE9">
        <w:t>in the work environment may</w:t>
      </w:r>
      <w:r>
        <w:t xml:space="preserve"> include</w:t>
      </w:r>
      <w:r w:rsidR="003B18E7">
        <w:t xml:space="preserve"> [33]</w:t>
      </w:r>
      <w:r>
        <w:t>:</w:t>
      </w:r>
    </w:p>
    <w:p w14:paraId="09E4A1BF" w14:textId="77777777" w:rsidR="00DB645D" w:rsidRDefault="00DB645D" w:rsidP="00DB645D"/>
    <w:p w14:paraId="477D3CD2" w14:textId="77777777" w:rsidR="00DB645D" w:rsidRDefault="00DB645D" w:rsidP="0043674E">
      <w:pPr>
        <w:pStyle w:val="ListParagraph"/>
        <w:numPr>
          <w:ilvl w:val="0"/>
          <w:numId w:val="19"/>
        </w:numPr>
      </w:pPr>
      <w:r>
        <w:t xml:space="preserve">Trouble filling in routine forms by hand, particularly if they require fitting words into set </w:t>
      </w:r>
      <w:proofErr w:type="gramStart"/>
      <w:r>
        <w:t>boxes</w:t>
      </w:r>
      <w:proofErr w:type="gramEnd"/>
    </w:p>
    <w:p w14:paraId="2A933043" w14:textId="1E2C9411" w:rsidR="00DB645D" w:rsidRDefault="00DB645D" w:rsidP="0043674E">
      <w:pPr>
        <w:pStyle w:val="ListParagraph"/>
        <w:numPr>
          <w:ilvl w:val="0"/>
          <w:numId w:val="19"/>
        </w:numPr>
      </w:pPr>
      <w:r>
        <w:t>Illegible handwriting</w:t>
      </w:r>
      <w:r w:rsidR="00F860AB">
        <w:t xml:space="preserve">: for instance, not being able to </w:t>
      </w:r>
      <w:r>
        <w:t xml:space="preserve">read </w:t>
      </w:r>
      <w:r w:rsidR="00F860AB">
        <w:t xml:space="preserve">one’s </w:t>
      </w:r>
      <w:r>
        <w:t xml:space="preserve">own meeting notes or coworkers complain that memos are </w:t>
      </w:r>
      <w:proofErr w:type="gramStart"/>
      <w:r>
        <w:t>indecipherable</w:t>
      </w:r>
      <w:proofErr w:type="gramEnd"/>
    </w:p>
    <w:p w14:paraId="6BAF4A5C" w14:textId="77777777" w:rsidR="00DB645D" w:rsidRDefault="00DB645D" w:rsidP="0043674E">
      <w:pPr>
        <w:pStyle w:val="ListParagraph"/>
        <w:numPr>
          <w:ilvl w:val="0"/>
          <w:numId w:val="19"/>
        </w:numPr>
      </w:pPr>
      <w:r>
        <w:t xml:space="preserve">Mixes lowercase and uppercase letters, or print and cursive letters, seemingly </w:t>
      </w:r>
      <w:proofErr w:type="gramStart"/>
      <w:r>
        <w:t>randomly</w:t>
      </w:r>
      <w:proofErr w:type="gramEnd"/>
    </w:p>
    <w:p w14:paraId="3EC4AB53" w14:textId="77777777" w:rsidR="00DB645D" w:rsidRDefault="00DB645D" w:rsidP="0043674E">
      <w:pPr>
        <w:pStyle w:val="ListParagraph"/>
        <w:numPr>
          <w:ilvl w:val="0"/>
          <w:numId w:val="19"/>
        </w:numPr>
      </w:pPr>
      <w:r>
        <w:t xml:space="preserve">Often leaves out individual letters or the ends of words, particularly when writing </w:t>
      </w:r>
      <w:proofErr w:type="gramStart"/>
      <w:r>
        <w:t>quickly</w:t>
      </w:r>
      <w:proofErr w:type="gramEnd"/>
    </w:p>
    <w:p w14:paraId="0C0EBECF" w14:textId="77777777" w:rsidR="00DB645D" w:rsidRDefault="00DB645D" w:rsidP="0043674E">
      <w:pPr>
        <w:pStyle w:val="ListParagraph"/>
        <w:numPr>
          <w:ilvl w:val="0"/>
          <w:numId w:val="19"/>
        </w:numPr>
      </w:pPr>
      <w:r>
        <w:t xml:space="preserve">Has trouble telling when words are </w:t>
      </w:r>
      <w:proofErr w:type="gramStart"/>
      <w:r>
        <w:t>misspelled</w:t>
      </w:r>
      <w:proofErr w:type="gramEnd"/>
    </w:p>
    <w:p w14:paraId="2CBABF0D" w14:textId="77777777" w:rsidR="00DB645D" w:rsidRDefault="00DB645D" w:rsidP="0043674E">
      <w:pPr>
        <w:pStyle w:val="ListParagraph"/>
        <w:numPr>
          <w:ilvl w:val="0"/>
          <w:numId w:val="19"/>
        </w:numPr>
      </w:pPr>
      <w:r>
        <w:t xml:space="preserve">Often uses grammatically incorrect sentences in emails or </w:t>
      </w:r>
      <w:proofErr w:type="gramStart"/>
      <w:r>
        <w:t>reports</w:t>
      </w:r>
      <w:proofErr w:type="gramEnd"/>
    </w:p>
    <w:p w14:paraId="134023E0" w14:textId="77777777" w:rsidR="00DB645D" w:rsidRDefault="00DB645D" w:rsidP="0043674E">
      <w:pPr>
        <w:pStyle w:val="ListParagraph"/>
        <w:numPr>
          <w:ilvl w:val="0"/>
          <w:numId w:val="19"/>
        </w:numPr>
      </w:pPr>
      <w:r>
        <w:t xml:space="preserve">May be overly reliant on simple sentence </w:t>
      </w:r>
      <w:proofErr w:type="gramStart"/>
      <w:r>
        <w:t>structures</w:t>
      </w:r>
      <w:proofErr w:type="gramEnd"/>
    </w:p>
    <w:p w14:paraId="1EAD0D29" w14:textId="5D84F1AE" w:rsidR="00DB645D" w:rsidRDefault="00DB645D" w:rsidP="0043674E">
      <w:pPr>
        <w:pStyle w:val="ListParagraph"/>
        <w:numPr>
          <w:ilvl w:val="0"/>
          <w:numId w:val="19"/>
        </w:numPr>
      </w:pPr>
      <w:r>
        <w:t>Prefers to give or get directions orall</w:t>
      </w:r>
      <w:r w:rsidR="00B423B8">
        <w:t>y</w:t>
      </w:r>
      <w:r>
        <w:t xml:space="preserve"> instead of in </w:t>
      </w:r>
      <w:proofErr w:type="gramStart"/>
      <w:r>
        <w:t>writing</w:t>
      </w:r>
      <w:proofErr w:type="gramEnd"/>
    </w:p>
    <w:p w14:paraId="6FDEADFE" w14:textId="77777777" w:rsidR="00DB645D" w:rsidRDefault="00DB645D" w:rsidP="0043674E">
      <w:pPr>
        <w:pStyle w:val="ListParagraph"/>
        <w:numPr>
          <w:ilvl w:val="0"/>
          <w:numId w:val="19"/>
        </w:numPr>
      </w:pPr>
      <w:r>
        <w:t xml:space="preserve">Has trouble “getting to the point” in written communication; emails may be rambling, or reports may repeat the same ideas several </w:t>
      </w:r>
      <w:proofErr w:type="gramStart"/>
      <w:r>
        <w:t>times</w:t>
      </w:r>
      <w:proofErr w:type="gramEnd"/>
    </w:p>
    <w:p w14:paraId="4F3B5D91" w14:textId="06370B33" w:rsidR="00DB645D" w:rsidRDefault="00DB645D" w:rsidP="0043674E">
      <w:pPr>
        <w:pStyle w:val="ListParagraph"/>
        <w:numPr>
          <w:ilvl w:val="0"/>
          <w:numId w:val="19"/>
        </w:numPr>
      </w:pPr>
      <w:r>
        <w:t xml:space="preserve">Able to explain self clearly when speaking but not when </w:t>
      </w:r>
      <w:proofErr w:type="gramStart"/>
      <w:r>
        <w:t>writing</w:t>
      </w:r>
      <w:proofErr w:type="gramEnd"/>
    </w:p>
    <w:p w14:paraId="32F635AE" w14:textId="75DD547A" w:rsidR="00DB645D" w:rsidRDefault="00DB645D" w:rsidP="00DB645D"/>
    <w:p w14:paraId="1BE96C6F" w14:textId="27A0F228" w:rsidR="00DB645D" w:rsidRDefault="00DB645D" w:rsidP="00DB645D">
      <w:r>
        <w:t xml:space="preserve">People with dysgraphia often </w:t>
      </w:r>
      <w:r w:rsidR="00F85493">
        <w:t>struggle to multitask when writing.</w:t>
      </w:r>
      <w:r>
        <w:t xml:space="preserve"> </w:t>
      </w:r>
      <w:r w:rsidR="00F85493">
        <w:t xml:space="preserve">Their difficulty in physically writing down each word can lead to missed parts of what is said during meetings or lectures. </w:t>
      </w:r>
    </w:p>
    <w:p w14:paraId="5B36E5C6" w14:textId="2C1EAF2D" w:rsidR="005D3BAF" w:rsidRDefault="00DB645D" w:rsidP="00DB645D">
      <w:r>
        <w:t xml:space="preserve">Students with dysgraphia may also be accused of being </w:t>
      </w:r>
      <w:r w:rsidR="00F85493">
        <w:t>careless</w:t>
      </w:r>
      <w:r>
        <w:t xml:space="preserve"> because their handwriting isn’t </w:t>
      </w:r>
      <w:r w:rsidR="00F85493">
        <w:t>legible</w:t>
      </w:r>
      <w:r>
        <w:t>. This can affect self-esteem and lead to anxiety, a lack of confidence, and negative attitudes toward school.</w:t>
      </w:r>
    </w:p>
    <w:p w14:paraId="7E825638" w14:textId="77777777" w:rsidR="00FC04E4" w:rsidRDefault="00FC04E4" w:rsidP="00DB645D"/>
    <w:p w14:paraId="51F011C4" w14:textId="7D62A2DA" w:rsidR="00DB645D" w:rsidRDefault="00DB645D" w:rsidP="00FC04E4">
      <w:pPr>
        <w:pStyle w:val="ListParagraph"/>
        <w:numPr>
          <w:ilvl w:val="1"/>
          <w:numId w:val="27"/>
        </w:numPr>
        <w:rPr>
          <w:bCs/>
        </w:rPr>
      </w:pPr>
      <w:r w:rsidRPr="00FC04E4">
        <w:rPr>
          <w:bCs/>
        </w:rPr>
        <w:t xml:space="preserve">What </w:t>
      </w:r>
      <w:r w:rsidR="00F85493">
        <w:rPr>
          <w:bCs/>
        </w:rPr>
        <w:t>c</w:t>
      </w:r>
      <w:r w:rsidRPr="00FC04E4">
        <w:rPr>
          <w:bCs/>
        </w:rPr>
        <w:t xml:space="preserve">auses </w:t>
      </w:r>
      <w:r w:rsidR="00F85493">
        <w:rPr>
          <w:bCs/>
        </w:rPr>
        <w:t>d</w:t>
      </w:r>
      <w:r w:rsidR="00F860AB">
        <w:rPr>
          <w:bCs/>
        </w:rPr>
        <w:t>ysgraphia</w:t>
      </w:r>
      <w:r w:rsidRPr="00FC04E4">
        <w:rPr>
          <w:bCs/>
        </w:rPr>
        <w:t>?</w:t>
      </w:r>
    </w:p>
    <w:p w14:paraId="3EC342F1" w14:textId="77777777" w:rsidR="00FC04E4" w:rsidRPr="00FC04E4" w:rsidRDefault="00FC04E4" w:rsidP="00FC04E4">
      <w:pPr>
        <w:pStyle w:val="ListParagraph"/>
        <w:ind w:left="360" w:firstLine="0"/>
        <w:rPr>
          <w:bCs/>
        </w:rPr>
      </w:pPr>
    </w:p>
    <w:p w14:paraId="01E67E53" w14:textId="4F174462" w:rsidR="00DB645D" w:rsidRDefault="00F85493" w:rsidP="0043674E">
      <w:pPr>
        <w:ind w:firstLine="0"/>
      </w:pPr>
      <w:r>
        <w:t>I</w:t>
      </w:r>
      <w:r w:rsidR="00DB645D">
        <w:t xml:space="preserve">n childhood, </w:t>
      </w:r>
      <w:r>
        <w:t>dysgraphia is</w:t>
      </w:r>
      <w:r w:rsidR="00DB645D">
        <w:t xml:space="preserve"> usually the result of a problem with orthographic coding</w:t>
      </w:r>
      <w:r w:rsidR="00791422">
        <w:t xml:space="preserve"> [29]</w:t>
      </w:r>
      <w:r w:rsidR="00DB645D">
        <w:t xml:space="preserve">. </w:t>
      </w:r>
      <w:r>
        <w:t>Orthographic coding</w:t>
      </w:r>
      <w:r w:rsidR="00DB645D">
        <w:t xml:space="preserve"> is an aspect of working memory that allows you to permanently remember written words and the way your hands or fingers must move to write those words.</w:t>
      </w:r>
    </w:p>
    <w:p w14:paraId="0288DBC5" w14:textId="5BC50717" w:rsidR="00DB645D" w:rsidRDefault="00791422" w:rsidP="00DB645D">
      <w:r w:rsidRPr="00791422">
        <w:t xml:space="preserve">Researchers are still learning the reasons why some children have learning disabilities, such as dysgraphia. Learning disabilities </w:t>
      </w:r>
      <w:r w:rsidR="007A2E08">
        <w:t>can be hereditary</w:t>
      </w:r>
      <w:r w:rsidRPr="00791422">
        <w:t xml:space="preserve"> or </w:t>
      </w:r>
      <w:r w:rsidR="007A2E08">
        <w:t>can be</w:t>
      </w:r>
      <w:r w:rsidRPr="00791422">
        <w:t xml:space="preserve"> related to </w:t>
      </w:r>
      <w:r w:rsidR="007A2E08">
        <w:t xml:space="preserve">abnormal </w:t>
      </w:r>
      <w:r w:rsidRPr="00791422">
        <w:t>prenatal development</w:t>
      </w:r>
      <w:r>
        <w:t xml:space="preserve"> [31]</w:t>
      </w:r>
      <w:r w:rsidRPr="00791422">
        <w:t>.</w:t>
      </w:r>
    </w:p>
    <w:p w14:paraId="5763CF16" w14:textId="1FF718A9" w:rsidR="00DB645D" w:rsidRDefault="00DB645D" w:rsidP="00DB645D"/>
    <w:p w14:paraId="667CAD32" w14:textId="28482EE6" w:rsidR="00791422" w:rsidRDefault="00791422" w:rsidP="00FC04E4">
      <w:pPr>
        <w:pStyle w:val="ListParagraph"/>
        <w:numPr>
          <w:ilvl w:val="1"/>
          <w:numId w:val="27"/>
        </w:numPr>
        <w:rPr>
          <w:bCs/>
        </w:rPr>
      </w:pPr>
      <w:r w:rsidRPr="00FC04E4">
        <w:rPr>
          <w:bCs/>
        </w:rPr>
        <w:t xml:space="preserve">Does </w:t>
      </w:r>
      <w:r w:rsidR="007A2E08">
        <w:rPr>
          <w:bCs/>
        </w:rPr>
        <w:t>k</w:t>
      </w:r>
      <w:r w:rsidRPr="00FC04E4">
        <w:rPr>
          <w:bCs/>
        </w:rPr>
        <w:t xml:space="preserve">eyboarding </w:t>
      </w:r>
      <w:r w:rsidR="007A2E08">
        <w:rPr>
          <w:bCs/>
        </w:rPr>
        <w:t>s</w:t>
      </w:r>
      <w:r w:rsidRPr="00FC04E4">
        <w:rPr>
          <w:bCs/>
        </w:rPr>
        <w:t xml:space="preserve">olve </w:t>
      </w:r>
      <w:r w:rsidR="007A2E08">
        <w:rPr>
          <w:bCs/>
        </w:rPr>
        <w:t>a</w:t>
      </w:r>
      <w:r w:rsidRPr="00FC04E4">
        <w:rPr>
          <w:bCs/>
        </w:rPr>
        <w:t xml:space="preserve">ll </w:t>
      </w:r>
      <w:r w:rsidR="00EA0589" w:rsidRPr="00FC04E4">
        <w:rPr>
          <w:bCs/>
        </w:rPr>
        <w:t>t</w:t>
      </w:r>
      <w:r w:rsidRPr="00FC04E4">
        <w:rPr>
          <w:bCs/>
        </w:rPr>
        <w:t xml:space="preserve">he </w:t>
      </w:r>
      <w:r w:rsidR="007A2E08">
        <w:rPr>
          <w:bCs/>
        </w:rPr>
        <w:t>p</w:t>
      </w:r>
      <w:r w:rsidRPr="00FC04E4">
        <w:rPr>
          <w:bCs/>
        </w:rPr>
        <w:t>roblems?</w:t>
      </w:r>
    </w:p>
    <w:p w14:paraId="612A9883" w14:textId="77777777" w:rsidR="00FC04E4" w:rsidRPr="00FC04E4" w:rsidRDefault="00FC04E4" w:rsidP="00FC04E4">
      <w:pPr>
        <w:pStyle w:val="ListParagraph"/>
        <w:ind w:left="360" w:firstLine="0"/>
        <w:rPr>
          <w:bCs/>
        </w:rPr>
      </w:pPr>
    </w:p>
    <w:p w14:paraId="580D4396" w14:textId="0AE205CA" w:rsidR="00791422" w:rsidRDefault="007A2E08" w:rsidP="0043674E">
      <w:pPr>
        <w:ind w:firstLine="0"/>
      </w:pPr>
      <w:r>
        <w:t>Keyboarding</w:t>
      </w:r>
      <w:r w:rsidR="00791422">
        <w:t xml:space="preserve"> </w:t>
      </w:r>
      <w:r>
        <w:t xml:space="preserve">does help </w:t>
      </w:r>
      <w:r w:rsidR="00791422">
        <w:t>children to express their ideas at the level of their intellect</w:t>
      </w:r>
      <w:r>
        <w:t>, and</w:t>
      </w:r>
      <w:r w:rsidR="00B423B8">
        <w:t xml:space="preserve"> </w:t>
      </w:r>
      <w:r w:rsidR="00791422">
        <w:t>it should be encouraged</w:t>
      </w:r>
      <w:r>
        <w:t>; however,</w:t>
      </w:r>
      <w:r w:rsidR="00791422">
        <w:t xml:space="preserve"> handwriting should not be ignored completely for several reasons</w:t>
      </w:r>
      <w:r w:rsidR="00286826">
        <w:t xml:space="preserve"> [33]</w:t>
      </w:r>
      <w:r w:rsidR="00791422">
        <w:t>:</w:t>
      </w:r>
    </w:p>
    <w:p w14:paraId="0FE6A4F7" w14:textId="77777777" w:rsidR="00791422" w:rsidRDefault="00791422" w:rsidP="00791422"/>
    <w:p w14:paraId="1E53588C" w14:textId="1D5A30D8" w:rsidR="00791422" w:rsidRDefault="00791422" w:rsidP="0043674E">
      <w:pPr>
        <w:pStyle w:val="ListParagraph"/>
        <w:numPr>
          <w:ilvl w:val="0"/>
          <w:numId w:val="18"/>
        </w:numPr>
      </w:pPr>
      <w:r>
        <w:t>There are times when handwriting is needed, e.g. for certain school subjects (such as math</w:t>
      </w:r>
      <w:r w:rsidR="00B423B8">
        <w:t xml:space="preserve"> and</w:t>
      </w:r>
      <w:r>
        <w:t xml:space="preserve"> science) and in other everyday circumstances.</w:t>
      </w:r>
    </w:p>
    <w:p w14:paraId="7E78AAE7" w14:textId="152E508B" w:rsidR="00791422" w:rsidRDefault="00791422" w:rsidP="0043674E">
      <w:pPr>
        <w:pStyle w:val="ListParagraph"/>
        <w:numPr>
          <w:ilvl w:val="0"/>
          <w:numId w:val="18"/>
        </w:numPr>
      </w:pPr>
      <w:r>
        <w:lastRenderedPageBreak/>
        <w:t>There is some evidence that the physical act of handwriting helps the flow of ideas for written composition in ways which keyboarding doesn’t.</w:t>
      </w:r>
    </w:p>
    <w:p w14:paraId="2B0C6A83" w14:textId="61701BCE" w:rsidR="00DB645D" w:rsidRDefault="00791422" w:rsidP="0043674E">
      <w:pPr>
        <w:pStyle w:val="ListParagraph"/>
        <w:numPr>
          <w:ilvl w:val="0"/>
          <w:numId w:val="18"/>
        </w:numPr>
      </w:pPr>
      <w:r>
        <w:t>Handwriting is very personal. It is an expression of a person’s identity. In adolescence it is common to find young people adopting a style of handwriting to suit their personal image.</w:t>
      </w:r>
    </w:p>
    <w:p w14:paraId="53BA8F3C" w14:textId="77777777" w:rsidR="008F3960" w:rsidRDefault="008F3960" w:rsidP="008F3960">
      <w:pPr>
        <w:ind w:firstLine="0"/>
      </w:pPr>
    </w:p>
    <w:p w14:paraId="13D856C0" w14:textId="3C3268D4" w:rsidR="00DB645D" w:rsidRDefault="008F3960" w:rsidP="00FC04E4">
      <w:pPr>
        <w:pStyle w:val="ListParagraph"/>
        <w:numPr>
          <w:ilvl w:val="1"/>
          <w:numId w:val="27"/>
        </w:numPr>
        <w:rPr>
          <w:bCs/>
        </w:rPr>
      </w:pPr>
      <w:r w:rsidRPr="00FC04E4">
        <w:rPr>
          <w:bCs/>
        </w:rPr>
        <w:t xml:space="preserve">Treatment for </w:t>
      </w:r>
      <w:r w:rsidR="00B423B8">
        <w:rPr>
          <w:bCs/>
        </w:rPr>
        <w:t>D</w:t>
      </w:r>
      <w:r w:rsidR="00F860AB">
        <w:rPr>
          <w:bCs/>
        </w:rPr>
        <w:t>ysgraphia</w:t>
      </w:r>
    </w:p>
    <w:p w14:paraId="0C8658F5" w14:textId="77777777" w:rsidR="00FC04E4" w:rsidRPr="00FC04E4" w:rsidRDefault="00FC04E4" w:rsidP="00FC04E4">
      <w:pPr>
        <w:pStyle w:val="ListParagraph"/>
        <w:ind w:left="360" w:firstLine="0"/>
        <w:rPr>
          <w:bCs/>
        </w:rPr>
      </w:pPr>
    </w:p>
    <w:p w14:paraId="127312C7" w14:textId="7E4AA077" w:rsidR="00DB645D" w:rsidRDefault="004E56A8" w:rsidP="0043674E">
      <w:pPr>
        <w:ind w:firstLine="0"/>
      </w:pPr>
      <w:r>
        <w:t xml:space="preserve">There is no cure for dysgraphia. </w:t>
      </w:r>
      <w:r w:rsidR="00DB645D">
        <w:t>Occupational therapy may be helpful in improving handwriting skills. Therapeutic activities may include:</w:t>
      </w:r>
    </w:p>
    <w:p w14:paraId="63A41DB4" w14:textId="77777777" w:rsidR="00DB645D" w:rsidRDefault="00DB645D" w:rsidP="00DB645D"/>
    <w:p w14:paraId="2A14722F" w14:textId="08775F17" w:rsidR="00DB645D" w:rsidRDefault="0091572B" w:rsidP="0043674E">
      <w:pPr>
        <w:pStyle w:val="ListParagraph"/>
        <w:numPr>
          <w:ilvl w:val="0"/>
          <w:numId w:val="20"/>
        </w:numPr>
      </w:pPr>
      <w:r>
        <w:t xml:space="preserve">Holding a pencil or pen in a new way to make writing </w:t>
      </w:r>
      <w:proofErr w:type="gramStart"/>
      <w:r>
        <w:t>easier</w:t>
      </w:r>
      <w:proofErr w:type="gramEnd"/>
    </w:p>
    <w:p w14:paraId="6D6D4F36" w14:textId="7D1FC827" w:rsidR="00DB645D" w:rsidRDefault="0091572B" w:rsidP="0043674E">
      <w:pPr>
        <w:pStyle w:val="ListParagraph"/>
        <w:numPr>
          <w:ilvl w:val="0"/>
          <w:numId w:val="20"/>
        </w:numPr>
      </w:pPr>
      <w:r>
        <w:t>Working with modeling clay</w:t>
      </w:r>
    </w:p>
    <w:p w14:paraId="1584B82A" w14:textId="27216AF8" w:rsidR="00DB645D" w:rsidRDefault="0091572B" w:rsidP="0043674E">
      <w:pPr>
        <w:pStyle w:val="ListParagraph"/>
        <w:numPr>
          <w:ilvl w:val="0"/>
          <w:numId w:val="20"/>
        </w:numPr>
      </w:pPr>
      <w:r>
        <w:t>Tracing letters in shaving cream on a desk</w:t>
      </w:r>
    </w:p>
    <w:p w14:paraId="1F99EC51" w14:textId="6365D255" w:rsidR="00DB645D" w:rsidRDefault="0091572B" w:rsidP="0043674E">
      <w:pPr>
        <w:pStyle w:val="ListParagraph"/>
        <w:numPr>
          <w:ilvl w:val="0"/>
          <w:numId w:val="20"/>
        </w:numPr>
      </w:pPr>
      <w:r>
        <w:t>Drawing lines within mazes</w:t>
      </w:r>
    </w:p>
    <w:p w14:paraId="2AA212FF" w14:textId="24D36318" w:rsidR="00DB645D" w:rsidRDefault="0091572B" w:rsidP="00EA0589">
      <w:pPr>
        <w:pStyle w:val="ListParagraph"/>
        <w:numPr>
          <w:ilvl w:val="0"/>
          <w:numId w:val="20"/>
        </w:numPr>
      </w:pPr>
      <w:r>
        <w:t xml:space="preserve">Doing connect-the-dots </w:t>
      </w:r>
      <w:proofErr w:type="gramStart"/>
      <w:r>
        <w:t>puzzles</w:t>
      </w:r>
      <w:proofErr w:type="gramEnd"/>
    </w:p>
    <w:p w14:paraId="4290E15F" w14:textId="77777777" w:rsidR="00DC7B67" w:rsidRDefault="00DC7B67" w:rsidP="00DC7B67">
      <w:pPr>
        <w:ind w:left="587" w:firstLine="0"/>
      </w:pPr>
    </w:p>
    <w:p w14:paraId="062F45A2" w14:textId="2ABBAAF8" w:rsidR="33C5E234" w:rsidRDefault="00EA0589" w:rsidP="61771FE9">
      <w:pPr>
        <w:ind w:firstLine="0"/>
      </w:pPr>
      <w:r>
        <w:rPr>
          <w:b/>
          <w:bCs/>
        </w:rPr>
        <w:t xml:space="preserve">  </w:t>
      </w:r>
      <w:r w:rsidR="270FF57D">
        <w:t xml:space="preserve">There are not many studies about </w:t>
      </w:r>
      <w:r w:rsidR="00F860AB">
        <w:t>dysgraphia</w:t>
      </w:r>
      <w:r w:rsidR="5BB9F432">
        <w:t xml:space="preserve">, </w:t>
      </w:r>
      <w:r w:rsidR="00201AF8">
        <w:t xml:space="preserve">so </w:t>
      </w:r>
      <w:r w:rsidR="5BB9F432">
        <w:t xml:space="preserve">the prevalence of this writing disability is </w:t>
      </w:r>
      <w:r w:rsidR="001C2894">
        <w:t>not known</w:t>
      </w:r>
      <w:r w:rsidR="007A2E08">
        <w:t>; h</w:t>
      </w:r>
      <w:r w:rsidR="005D133B">
        <w:t>owever, i</w:t>
      </w:r>
      <w:r w:rsidR="5D655CC2">
        <w:t xml:space="preserve">t is estimated </w:t>
      </w:r>
      <w:r w:rsidR="005D133B">
        <w:t xml:space="preserve">that </w:t>
      </w:r>
      <w:r w:rsidR="5D655CC2">
        <w:t xml:space="preserve">between 5-20% </w:t>
      </w:r>
      <w:r w:rsidR="009B672C">
        <w:t xml:space="preserve">of the </w:t>
      </w:r>
      <w:r w:rsidR="5D655CC2">
        <w:t xml:space="preserve">population has </w:t>
      </w:r>
      <w:r w:rsidR="001A26BF">
        <w:t xml:space="preserve">a </w:t>
      </w:r>
      <w:r w:rsidR="050326BC">
        <w:t>varied</w:t>
      </w:r>
      <w:r w:rsidR="5D655CC2">
        <w:t xml:space="preserve"> degree of </w:t>
      </w:r>
      <w:r w:rsidR="00F860AB">
        <w:t>dysgraphia</w:t>
      </w:r>
      <w:r w:rsidR="5D655CC2">
        <w:t>.</w:t>
      </w:r>
      <w:r w:rsidR="621E1F86">
        <w:t xml:space="preserve"> </w:t>
      </w:r>
      <w:r w:rsidR="007A2E08">
        <w:t xml:space="preserve">Since people with dysgraphia are intelligent and high functioning, many misunderstand their disorder as a quirk rather than a problem. </w:t>
      </w:r>
      <w:r w:rsidR="009B672C">
        <w:t>D</w:t>
      </w:r>
      <w:r w:rsidR="00F860AB">
        <w:t>ysgraphia</w:t>
      </w:r>
      <w:r w:rsidR="08D227D2" w:rsidRPr="00EC6B06">
        <w:t xml:space="preserve"> is real</w:t>
      </w:r>
      <w:r w:rsidR="00530192" w:rsidRPr="00EC6B06">
        <w:t xml:space="preserve"> and</w:t>
      </w:r>
      <w:r w:rsidR="08D227D2" w:rsidRPr="00EC6B06">
        <w:t xml:space="preserve"> </w:t>
      </w:r>
      <w:r w:rsidR="000125BF" w:rsidRPr="00EC6B06">
        <w:t>can have</w:t>
      </w:r>
      <w:r w:rsidR="08D227D2" w:rsidRPr="00EC6B06">
        <w:t xml:space="preserve"> a </w:t>
      </w:r>
      <w:r w:rsidR="000125BF" w:rsidRPr="00EC6B06">
        <w:t>significant negative</w:t>
      </w:r>
      <w:r w:rsidR="08D227D2" w:rsidRPr="00EC6B06">
        <w:t xml:space="preserve"> impact</w:t>
      </w:r>
      <w:r w:rsidR="000125BF" w:rsidRPr="00EC6B06">
        <w:t>.</w:t>
      </w:r>
    </w:p>
    <w:p w14:paraId="5C9767AF" w14:textId="0493ECC1" w:rsidR="00120A45" w:rsidRPr="00120A45" w:rsidRDefault="0091572B" w:rsidP="00DC7B67">
      <w:pPr>
        <w:ind w:firstLine="0"/>
      </w:pPr>
      <w:r>
        <w:t xml:space="preserve">  </w:t>
      </w:r>
      <w:r w:rsidR="59510211">
        <w:t xml:space="preserve">However, </w:t>
      </w:r>
      <w:r w:rsidR="014E4A91">
        <w:t>recent</w:t>
      </w:r>
      <w:r w:rsidR="59510211">
        <w:t xml:space="preserve"> development</w:t>
      </w:r>
      <w:r w:rsidR="014E4A91">
        <w:t>s</w:t>
      </w:r>
      <w:r w:rsidR="59510211">
        <w:t xml:space="preserve"> </w:t>
      </w:r>
      <w:r w:rsidR="4EBC95C4">
        <w:t>i</w:t>
      </w:r>
      <w:r w:rsidR="59510211">
        <w:t xml:space="preserve">n </w:t>
      </w:r>
      <w:r w:rsidR="7AB5CA90">
        <w:t>machine learning</w:t>
      </w:r>
      <w:r w:rsidR="014E4A91">
        <w:t xml:space="preserve"> may present</w:t>
      </w:r>
      <w:r w:rsidR="7AB5CA90">
        <w:t xml:space="preserve"> a</w:t>
      </w:r>
      <w:r w:rsidR="4C8748B0">
        <w:t xml:space="preserve"> solution</w:t>
      </w:r>
      <w:r w:rsidR="0487403D">
        <w:t xml:space="preserve">. </w:t>
      </w:r>
      <w:r>
        <w:t>In this paper, we explore using n</w:t>
      </w:r>
      <w:r w:rsidR="11F85FEA">
        <w:t>ew algorithms</w:t>
      </w:r>
      <w:r w:rsidR="7D506488">
        <w:t>,</w:t>
      </w:r>
      <w:r w:rsidR="0487403D">
        <w:t xml:space="preserve"> </w:t>
      </w:r>
      <w:r w:rsidR="11F85FEA">
        <w:t xml:space="preserve">such as </w:t>
      </w:r>
      <w:r w:rsidR="0487403D">
        <w:t>Gene</w:t>
      </w:r>
      <w:r w:rsidR="2C0B2926">
        <w:t>rative Adversarial Network</w:t>
      </w:r>
      <w:r w:rsidR="11F85FEA">
        <w:t>s</w:t>
      </w:r>
      <w:r w:rsidR="12879193">
        <w:t xml:space="preserve">, </w:t>
      </w:r>
      <w:r>
        <w:t xml:space="preserve">that </w:t>
      </w:r>
      <w:r w:rsidR="348E9446">
        <w:t>may be able to</w:t>
      </w:r>
      <w:r w:rsidR="60D0E3B7">
        <w:t xml:space="preserve"> take </w:t>
      </w:r>
      <w:r w:rsidR="3863DEEC">
        <w:t>unreadable</w:t>
      </w:r>
      <w:r w:rsidR="60D0E3B7">
        <w:t xml:space="preserve"> handwriting and present it in a realistic handwritten text</w:t>
      </w:r>
      <w:r w:rsidR="00D03B90">
        <w:t>.</w:t>
      </w:r>
      <w:r>
        <w:t xml:space="preserve">  First, sample handwriting is used to train the models of interest.  Then, we analyze the results of that training on new samples.  The results section describes our models and methods in greater detail.  Ethical considerations of changing handwriting are then discussed, followed by conclusions and recommendations for follow-up work.</w:t>
      </w:r>
    </w:p>
    <w:p w14:paraId="733A10D8" w14:textId="3E2975EB" w:rsidR="00DB645D" w:rsidRPr="00FC04E4" w:rsidRDefault="007A1AE7" w:rsidP="0043674E">
      <w:pPr>
        <w:pStyle w:val="heading10"/>
        <w:numPr>
          <w:ilvl w:val="0"/>
          <w:numId w:val="14"/>
        </w:numPr>
        <w:rPr>
          <w:b w:val="0"/>
          <w:bCs/>
        </w:rPr>
      </w:pPr>
      <w:r w:rsidRPr="00FC04E4">
        <w:rPr>
          <w:b w:val="0"/>
          <w:bCs/>
        </w:rPr>
        <w:t>Literature Review</w:t>
      </w:r>
    </w:p>
    <w:p w14:paraId="4FE91FCB" w14:textId="7F8313D6" w:rsidR="00D03B90" w:rsidRDefault="00D03B90" w:rsidP="0060071C">
      <w:pPr>
        <w:ind w:firstLine="0"/>
        <w:rPr>
          <w:bCs/>
        </w:rPr>
      </w:pPr>
      <w:r w:rsidRPr="00FC04E4">
        <w:rPr>
          <w:bCs/>
        </w:rPr>
        <w:t xml:space="preserve">2.1 </w:t>
      </w:r>
      <w:r w:rsidR="004E0B48" w:rsidRPr="00FC04E4">
        <w:rPr>
          <w:bCs/>
        </w:rPr>
        <w:t xml:space="preserve">History of </w:t>
      </w:r>
      <w:r w:rsidRPr="00FC04E4">
        <w:rPr>
          <w:bCs/>
        </w:rPr>
        <w:t>Deep Learning and Neuron Networks</w:t>
      </w:r>
    </w:p>
    <w:p w14:paraId="629CF93E" w14:textId="77777777" w:rsidR="00FC04E4" w:rsidRPr="00FC04E4" w:rsidRDefault="00FC04E4" w:rsidP="0060071C">
      <w:pPr>
        <w:ind w:firstLine="0"/>
        <w:rPr>
          <w:bCs/>
        </w:rPr>
      </w:pPr>
    </w:p>
    <w:p w14:paraId="2F832F9B" w14:textId="29A59C0E" w:rsidR="0060071C" w:rsidRDefault="009B672C" w:rsidP="0060071C">
      <w:pPr>
        <w:ind w:firstLine="0"/>
      </w:pPr>
      <w:r>
        <w:t>While not commonly known today, deep learning</w:t>
      </w:r>
      <w:r w:rsidR="0060071C">
        <w:t xml:space="preserve"> has been around since the 1940s [34].</w:t>
      </w:r>
    </w:p>
    <w:p w14:paraId="0CE19534" w14:textId="1E1A102F" w:rsidR="0060071C" w:rsidRDefault="00EC6B06" w:rsidP="0060071C">
      <w:pPr>
        <w:ind w:firstLine="0"/>
      </w:pPr>
      <w:r>
        <w:t xml:space="preserve">  </w:t>
      </w:r>
      <w:r w:rsidR="0060071C">
        <w:t>A broader look at the history of Deep Learning reveals 3 major waves of advancements:</w:t>
      </w:r>
    </w:p>
    <w:p w14:paraId="11B173C2" w14:textId="77777777" w:rsidR="00DC7B67" w:rsidRDefault="00DC7B67" w:rsidP="0060071C">
      <w:pPr>
        <w:ind w:firstLine="0"/>
      </w:pPr>
    </w:p>
    <w:p w14:paraId="45259E51" w14:textId="77777777" w:rsidR="0060071C" w:rsidRDefault="0060071C" w:rsidP="0060071C">
      <w:pPr>
        <w:pStyle w:val="ListParagraph"/>
        <w:numPr>
          <w:ilvl w:val="0"/>
          <w:numId w:val="23"/>
        </w:numPr>
      </w:pPr>
      <w:r>
        <w:t>Cybernetics — During 1940–1960</w:t>
      </w:r>
    </w:p>
    <w:p w14:paraId="4F376CA1" w14:textId="77777777" w:rsidR="0060071C" w:rsidRDefault="0060071C" w:rsidP="0060071C">
      <w:pPr>
        <w:pStyle w:val="ListParagraph"/>
        <w:numPr>
          <w:ilvl w:val="0"/>
          <w:numId w:val="23"/>
        </w:numPr>
      </w:pPr>
      <w:r>
        <w:t>Connectionism — During 1980–1990</w:t>
      </w:r>
    </w:p>
    <w:p w14:paraId="23289267" w14:textId="7FC2CA52" w:rsidR="0060071C" w:rsidRDefault="0060071C" w:rsidP="0060071C">
      <w:pPr>
        <w:pStyle w:val="ListParagraph"/>
        <w:numPr>
          <w:ilvl w:val="0"/>
          <w:numId w:val="23"/>
        </w:numPr>
      </w:pPr>
      <w:r>
        <w:t>Deep Learning — Since 2006</w:t>
      </w:r>
    </w:p>
    <w:p w14:paraId="6ED8A4F2" w14:textId="7CB2777A" w:rsidR="0060071C" w:rsidRPr="0060071C" w:rsidRDefault="0060071C" w:rsidP="0060071C">
      <w:pPr>
        <w:ind w:firstLine="0"/>
      </w:pPr>
    </w:p>
    <w:p w14:paraId="09A0BB57" w14:textId="1E91DDF9" w:rsidR="0060071C" w:rsidRDefault="0060071C" w:rsidP="001B7C85">
      <w:r w:rsidRPr="0060071C">
        <w:t>Cybernetics was kicked off by the development of the McCulloch-Pitts Neuron. It was an attempt to mimic the biological neuron. It was based on a linear model that would take various inputs [X</w:t>
      </w:r>
      <w:r w:rsidRPr="009B672C">
        <w:rPr>
          <w:vertAlign w:val="subscript"/>
        </w:rPr>
        <w:t>1</w:t>
      </w:r>
      <w:r w:rsidRPr="0060071C">
        <w:t>, X</w:t>
      </w:r>
      <w:r w:rsidRPr="009B672C">
        <w:rPr>
          <w:vertAlign w:val="subscript"/>
        </w:rPr>
        <w:t>2</w:t>
      </w:r>
      <w:r w:rsidRPr="0060071C">
        <w:t xml:space="preserve"> …. </w:t>
      </w:r>
      <w:proofErr w:type="spellStart"/>
      <w:r w:rsidRPr="0060071C">
        <w:t>X</w:t>
      </w:r>
      <w:r w:rsidRPr="009B672C">
        <w:rPr>
          <w:vertAlign w:val="subscript"/>
        </w:rPr>
        <w:t>n</w:t>
      </w:r>
      <w:proofErr w:type="spellEnd"/>
      <w:r w:rsidRPr="0060071C">
        <w:t xml:space="preserve">], for each input the model had some weights </w:t>
      </w:r>
      <w:r w:rsidRPr="0060071C">
        <w:lastRenderedPageBreak/>
        <w:t>[W</w:t>
      </w:r>
      <w:r w:rsidRPr="009B672C">
        <w:rPr>
          <w:vertAlign w:val="subscript"/>
        </w:rPr>
        <w:t>1</w:t>
      </w:r>
      <w:r w:rsidRPr="0060071C">
        <w:t>, W</w:t>
      </w:r>
      <w:r w:rsidRPr="009B672C">
        <w:rPr>
          <w:vertAlign w:val="subscript"/>
        </w:rPr>
        <w:t>2</w:t>
      </w:r>
      <w:r w:rsidRPr="0060071C">
        <w:t xml:space="preserve"> … </w:t>
      </w:r>
      <w:proofErr w:type="spellStart"/>
      <w:r w:rsidRPr="0060071C">
        <w:t>W</w:t>
      </w:r>
      <w:r w:rsidRPr="009B672C">
        <w:rPr>
          <w:vertAlign w:val="subscript"/>
        </w:rPr>
        <w:t>n</w:t>
      </w:r>
      <w:proofErr w:type="spellEnd"/>
      <w:r w:rsidRPr="0060071C">
        <w:t>] and the output f(</w:t>
      </w:r>
      <w:proofErr w:type="spellStart"/>
      <w:proofErr w:type="gramStart"/>
      <w:r w:rsidRPr="0060071C">
        <w:t>x,w</w:t>
      </w:r>
      <w:proofErr w:type="spellEnd"/>
      <w:proofErr w:type="gramEnd"/>
      <w:r w:rsidRPr="0060071C">
        <w:t>) = X</w:t>
      </w:r>
      <w:r w:rsidRPr="009B672C">
        <w:rPr>
          <w:vertAlign w:val="subscript"/>
        </w:rPr>
        <w:t>1</w:t>
      </w:r>
      <w:r w:rsidRPr="0060071C">
        <w:t>W</w:t>
      </w:r>
      <w:r w:rsidRPr="009B672C">
        <w:rPr>
          <w:vertAlign w:val="subscript"/>
        </w:rPr>
        <w:t>1</w:t>
      </w:r>
      <w:r w:rsidRPr="0060071C">
        <w:t xml:space="preserve"> + X</w:t>
      </w:r>
      <w:r w:rsidRPr="009B672C">
        <w:rPr>
          <w:vertAlign w:val="subscript"/>
        </w:rPr>
        <w:t>2</w:t>
      </w:r>
      <w:r w:rsidRPr="0060071C">
        <w:t>W</w:t>
      </w:r>
      <w:r w:rsidRPr="009B672C">
        <w:rPr>
          <w:vertAlign w:val="subscript"/>
        </w:rPr>
        <w:t>2</w:t>
      </w:r>
      <w:r w:rsidRPr="0060071C">
        <w:t xml:space="preserve"> + …. + </w:t>
      </w:r>
      <w:proofErr w:type="spellStart"/>
      <w:r w:rsidRPr="0060071C">
        <w:t>X</w:t>
      </w:r>
      <w:r w:rsidRPr="009B672C">
        <w:rPr>
          <w:vertAlign w:val="subscript"/>
        </w:rPr>
        <w:t>n</w:t>
      </w:r>
      <w:r w:rsidRPr="0060071C">
        <w:t>W</w:t>
      </w:r>
      <w:r w:rsidRPr="009B672C">
        <w:rPr>
          <w:vertAlign w:val="subscript"/>
        </w:rPr>
        <w:t>n</w:t>
      </w:r>
      <w:proofErr w:type="spellEnd"/>
      <w:r w:rsidRPr="0060071C">
        <w:t>. This model could only output True/False based on the inputs and weights.</w:t>
      </w:r>
    </w:p>
    <w:p w14:paraId="428460A4" w14:textId="5CFD4F8E" w:rsidR="004A7382" w:rsidRDefault="00DC7B67" w:rsidP="001B7C85">
      <w:r w:rsidRPr="004A7382">
        <w:rPr>
          <w:noProof/>
        </w:rPr>
        <w:drawing>
          <wp:anchor distT="0" distB="0" distL="114300" distR="114300" simplePos="0" relativeHeight="251658240" behindDoc="0" locked="0" layoutInCell="1" allowOverlap="1" wp14:anchorId="0FEC6980" wp14:editId="7CE1D9F7">
            <wp:simplePos x="0" y="0"/>
            <wp:positionH relativeFrom="margin">
              <wp:align>center</wp:align>
            </wp:positionH>
            <wp:positionV relativeFrom="paragraph">
              <wp:posOffset>226217</wp:posOffset>
            </wp:positionV>
            <wp:extent cx="1828800" cy="13167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16736"/>
                    </a:xfrm>
                    <a:prstGeom prst="rect">
                      <a:avLst/>
                    </a:prstGeom>
                  </pic:spPr>
                </pic:pic>
              </a:graphicData>
            </a:graphic>
            <wp14:sizeRelH relativeFrom="page">
              <wp14:pctWidth>0</wp14:pctWidth>
            </wp14:sizeRelH>
            <wp14:sizeRelV relativeFrom="page">
              <wp14:pctHeight>0</wp14:pctHeight>
            </wp14:sizeRelV>
          </wp:anchor>
        </w:drawing>
      </w:r>
    </w:p>
    <w:p w14:paraId="16A45D1F" w14:textId="5E1EEDFD" w:rsidR="00560ED3" w:rsidRDefault="00560ED3" w:rsidP="00DC7B67">
      <w:pPr>
        <w:jc w:val="center"/>
      </w:pPr>
      <w:bookmarkStart w:id="0" w:name="_Hlk54767399"/>
      <w:r>
        <w:t>Figure-2 McCulloch-Pitts Model</w:t>
      </w:r>
    </w:p>
    <w:p w14:paraId="0CDC7697" w14:textId="53748E14" w:rsidR="001F6453" w:rsidRDefault="001F6453" w:rsidP="001B7C85"/>
    <w:p w14:paraId="7A9162C5" w14:textId="3B39F817" w:rsidR="001F6453" w:rsidRDefault="001F6453" w:rsidP="001B7C85">
      <w:r w:rsidRPr="001F6453">
        <w:t>The weights in McCulloch’s model need to be set manually</w:t>
      </w:r>
      <w:r w:rsidR="009B672C">
        <w:t>.</w:t>
      </w:r>
      <w:r w:rsidRPr="001F6453">
        <w:t xml:space="preserve"> </w:t>
      </w:r>
      <w:r w:rsidR="009B672C">
        <w:t>L</w:t>
      </w:r>
      <w:r w:rsidRPr="001F6453">
        <w:t>ater</w:t>
      </w:r>
      <w:r w:rsidR="009B672C">
        <w:t>,</w:t>
      </w:r>
      <w:r w:rsidRPr="001F6453">
        <w:t xml:space="preserve"> in the 1950s, </w:t>
      </w:r>
      <w:r w:rsidR="009B672C">
        <w:t xml:space="preserve">the </w:t>
      </w:r>
      <w:r w:rsidRPr="001F6453">
        <w:t xml:space="preserve">Perceptron was developed by Frank Rosenblatt, an American psychologist, that would learn the weights automatically. Another model was developed by Bernard </w:t>
      </w:r>
      <w:proofErr w:type="spellStart"/>
      <w:r w:rsidRPr="001F6453">
        <w:t>Widrow</w:t>
      </w:r>
      <w:proofErr w:type="spellEnd"/>
      <w:r w:rsidRPr="001F6453">
        <w:t xml:space="preserve"> around the same time</w:t>
      </w:r>
      <w:r w:rsidR="009B672C">
        <w:t xml:space="preserve"> and </w:t>
      </w:r>
      <w:r w:rsidRPr="001F6453">
        <w:t>could also adapt to the weights based on the weighted sum of the inputs during the learning phase.</w:t>
      </w:r>
    </w:p>
    <w:p w14:paraId="1BA66B5E" w14:textId="77777777" w:rsidR="00DC7B67" w:rsidRDefault="00DC7B67" w:rsidP="001B7C85"/>
    <w:bookmarkEnd w:id="0"/>
    <w:p w14:paraId="4FAF2937" w14:textId="2DAD1107" w:rsidR="00560ED3" w:rsidRDefault="00333C7D" w:rsidP="00DC7B67">
      <w:pPr>
        <w:jc w:val="center"/>
      </w:pPr>
      <w:r>
        <w:rPr>
          <w:noProof/>
        </w:rPr>
        <w:drawing>
          <wp:inline distT="0" distB="0" distL="0" distR="0" wp14:anchorId="057E18F8" wp14:editId="6D8645AC">
            <wp:extent cx="2944495" cy="1036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495" cy="1036320"/>
                    </a:xfrm>
                    <a:prstGeom prst="rect">
                      <a:avLst/>
                    </a:prstGeom>
                    <a:noFill/>
                  </pic:spPr>
                </pic:pic>
              </a:graphicData>
            </a:graphic>
          </wp:inline>
        </w:drawing>
      </w:r>
    </w:p>
    <w:p w14:paraId="4089A6BC" w14:textId="0A5B49E2" w:rsidR="00333C7D" w:rsidRDefault="00333C7D" w:rsidP="001B7C85"/>
    <w:p w14:paraId="05A21D52" w14:textId="3F873C73" w:rsidR="0060071C" w:rsidRDefault="00333C7D" w:rsidP="00DC7B67">
      <w:pPr>
        <w:jc w:val="center"/>
      </w:pPr>
      <w:r w:rsidRPr="00333C7D">
        <w:t>Figure-</w:t>
      </w:r>
      <w:r>
        <w:t>3</w:t>
      </w:r>
      <w:r w:rsidRPr="00333C7D">
        <w:t xml:space="preserve"> </w:t>
      </w:r>
      <w:r>
        <w:t>Adaline</w:t>
      </w:r>
      <w:r w:rsidRPr="00333C7D">
        <w:t xml:space="preserve"> Model</w:t>
      </w:r>
    </w:p>
    <w:p w14:paraId="4226E793" w14:textId="698EC1D3" w:rsidR="001F6453" w:rsidRDefault="001F6453" w:rsidP="001B7C85"/>
    <w:p w14:paraId="24AEAA2C" w14:textId="110DA463" w:rsidR="001F6453" w:rsidRDefault="0011588A" w:rsidP="001B7C85">
      <w:r>
        <w:t xml:space="preserve">The learning function from </w:t>
      </w:r>
      <w:r w:rsidR="009B672C">
        <w:t xml:space="preserve">the </w:t>
      </w:r>
      <w:r>
        <w:t xml:space="preserve">Adaline model is </w:t>
      </w:r>
      <w:r w:rsidR="00592441">
        <w:t>like</w:t>
      </w:r>
      <w:r>
        <w:t xml:space="preserve"> Stochastic Gradient Descent</w:t>
      </w:r>
      <w:r w:rsidR="009B672C">
        <w:t xml:space="preserve"> (SGD),</w:t>
      </w:r>
      <w:r>
        <w:t xml:space="preserve"> which is used in Linear Regression</w:t>
      </w:r>
      <w:r w:rsidR="009B672C">
        <w:t xml:space="preserve"> (LR)</w:t>
      </w:r>
      <w:r>
        <w:t xml:space="preserve"> today</w:t>
      </w:r>
      <w:r w:rsidR="009D782D">
        <w:t xml:space="preserve"> [34]</w:t>
      </w:r>
      <w:r>
        <w:t xml:space="preserve">. </w:t>
      </w:r>
    </w:p>
    <w:p w14:paraId="2932EE08" w14:textId="3521998B" w:rsidR="009D782D" w:rsidRDefault="00DC7B67" w:rsidP="001B7C85">
      <w:r w:rsidRPr="00951443">
        <w:rPr>
          <w:noProof/>
        </w:rPr>
        <w:drawing>
          <wp:anchor distT="0" distB="0" distL="114300" distR="114300" simplePos="0" relativeHeight="251659264" behindDoc="0" locked="0" layoutInCell="1" allowOverlap="1" wp14:anchorId="0778304A" wp14:editId="3EA32F40">
            <wp:simplePos x="0" y="0"/>
            <wp:positionH relativeFrom="margin">
              <wp:align>center</wp:align>
            </wp:positionH>
            <wp:positionV relativeFrom="paragraph">
              <wp:posOffset>285907</wp:posOffset>
            </wp:positionV>
            <wp:extent cx="1865376" cy="1124712"/>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376" cy="1124712"/>
                    </a:xfrm>
                    <a:prstGeom prst="rect">
                      <a:avLst/>
                    </a:prstGeom>
                  </pic:spPr>
                </pic:pic>
              </a:graphicData>
            </a:graphic>
            <wp14:sizeRelH relativeFrom="page">
              <wp14:pctWidth>0</wp14:pctWidth>
            </wp14:sizeRelH>
            <wp14:sizeRelV relativeFrom="page">
              <wp14:pctHeight>0</wp14:pctHeight>
            </wp14:sizeRelV>
          </wp:anchor>
        </w:drawing>
      </w:r>
    </w:p>
    <w:p w14:paraId="0697A3D8" w14:textId="1647333D" w:rsidR="00DC7B67" w:rsidRDefault="00DC7B67" w:rsidP="00DC7B67">
      <w:pPr>
        <w:ind w:firstLine="0"/>
        <w:jc w:val="center"/>
      </w:pPr>
      <w:bookmarkStart w:id="1" w:name="_Hlk54785130"/>
      <w:r w:rsidRPr="00951443">
        <w:t>Figure-</w:t>
      </w:r>
      <w:r>
        <w:t>4</w:t>
      </w:r>
      <w:r w:rsidRPr="00951443">
        <w:t xml:space="preserve"> A</w:t>
      </w:r>
      <w:r>
        <w:t>rtificial Neural Networks</w:t>
      </w:r>
    </w:p>
    <w:p w14:paraId="44856F92" w14:textId="77777777" w:rsidR="00DC7B67" w:rsidRDefault="00DC7B67" w:rsidP="00DC7B67">
      <w:pPr>
        <w:ind w:firstLine="0"/>
        <w:jc w:val="center"/>
      </w:pPr>
    </w:p>
    <w:bookmarkEnd w:id="1"/>
    <w:p w14:paraId="53AF2632" w14:textId="701EA0BF" w:rsidR="00DC7B67" w:rsidRDefault="009D782D" w:rsidP="00DC7B67">
      <w:r>
        <w:t>Connectionism</w:t>
      </w:r>
      <w:r w:rsidR="009B672C">
        <w:t>, also known as</w:t>
      </w:r>
      <w:r>
        <w:t xml:space="preserve"> Parallel Distributed Processing</w:t>
      </w:r>
      <w:r w:rsidR="009B672C">
        <w:t>,</w:t>
      </w:r>
      <w:r>
        <w:t xml:space="preserve"> become popular in </w:t>
      </w:r>
      <w:r w:rsidR="009B672C">
        <w:t xml:space="preserve">the </w:t>
      </w:r>
      <w:r>
        <w:t>1980s,</w:t>
      </w:r>
      <w:r w:rsidR="009B672C">
        <w:t xml:space="preserve"> and</w:t>
      </w:r>
      <w:r>
        <w:t xml:space="preserve"> </w:t>
      </w:r>
      <w:r w:rsidR="00592441" w:rsidRPr="00A26369">
        <w:t>this</w:t>
      </w:r>
      <w:r w:rsidR="00A26369" w:rsidRPr="00A26369">
        <w:t xml:space="preserve"> approach was inspired by cognitive sciences</w:t>
      </w:r>
      <w:r w:rsidR="00A26369">
        <w:t>.</w:t>
      </w:r>
      <w:r w:rsidR="00592441">
        <w:t xml:space="preserve"> </w:t>
      </w:r>
      <w:r w:rsidR="009B672C">
        <w:t>The c</w:t>
      </w:r>
      <w:r w:rsidR="00592441" w:rsidRPr="00592441">
        <w:t>oncept of Artificial Neural Network</w:t>
      </w:r>
      <w:r w:rsidR="00592441">
        <w:t xml:space="preserve"> </w:t>
      </w:r>
      <w:r w:rsidR="00592441" w:rsidRPr="00592441">
        <w:t xml:space="preserve">(ANNs) was introduced during this wave. The main idea </w:t>
      </w:r>
      <w:r w:rsidR="00592441" w:rsidRPr="00592441">
        <w:lastRenderedPageBreak/>
        <w:t>behind ANNs was to develop a network of individual units that can be programmed to achieve intelligent behavior. This was the first time the concept of hidden layers was introduced</w:t>
      </w:r>
      <w:r w:rsidR="00592441">
        <w:t xml:space="preserve"> [34]</w:t>
      </w:r>
      <w:r w:rsidR="00592441" w:rsidRPr="00592441">
        <w:t>.</w:t>
      </w:r>
    </w:p>
    <w:p w14:paraId="086B7A53" w14:textId="16E98817" w:rsidR="009D782D" w:rsidRDefault="00951443" w:rsidP="001B7C85">
      <w:r>
        <w:t xml:space="preserve">This approach is very similar to how </w:t>
      </w:r>
      <w:r w:rsidR="009B672C">
        <w:t xml:space="preserve">the </w:t>
      </w:r>
      <w:r>
        <w:t>human nervous system works. During the wave of Connectionism, many models like LSTM, Distributed Representation and Processing,</w:t>
      </w:r>
      <w:r w:rsidR="009B672C">
        <w:t xml:space="preserve"> and </w:t>
      </w:r>
      <w:r>
        <w:t>Back Propagation to train deep neural nets were developed and continue to remain key components of various advanced applications of Deep Learning to this date.</w:t>
      </w:r>
    </w:p>
    <w:p w14:paraId="60523307" w14:textId="01E11F8A" w:rsidR="009A0976" w:rsidRDefault="009A0976" w:rsidP="00951443">
      <w:pPr>
        <w:ind w:firstLine="0"/>
      </w:pPr>
      <w:r>
        <w:t xml:space="preserve">  But during the 90s, hype about artificial intelligence was unrealistic</w:t>
      </w:r>
      <w:r w:rsidR="009B672C">
        <w:t>.  This,</w:t>
      </w:r>
      <w:r>
        <w:t xml:space="preserve"> combined with </w:t>
      </w:r>
      <w:r w:rsidR="009B672C">
        <w:t xml:space="preserve">a </w:t>
      </w:r>
      <w:r>
        <w:t>lack of computational resources</w:t>
      </w:r>
      <w:r w:rsidR="002732FF">
        <w:t xml:space="preserve"> for sophisticated models, </w:t>
      </w:r>
      <w:r w:rsidR="009B672C">
        <w:t xml:space="preserve">caused </w:t>
      </w:r>
      <w:r w:rsidR="002732FF">
        <w:t xml:space="preserve">investors </w:t>
      </w:r>
      <w:r w:rsidR="009B672C">
        <w:t xml:space="preserve">to </w:t>
      </w:r>
      <w:r w:rsidR="002732FF">
        <w:t>pull back</w:t>
      </w:r>
      <w:r w:rsidR="009B672C">
        <w:t>,</w:t>
      </w:r>
      <w:r w:rsidR="002732FF">
        <w:t xml:space="preserve"> and this led to </w:t>
      </w:r>
      <w:r w:rsidR="009B672C">
        <w:t xml:space="preserve">a </w:t>
      </w:r>
      <w:r w:rsidR="002732FF">
        <w:t>second period of deep learning dip.</w:t>
      </w:r>
    </w:p>
    <w:p w14:paraId="2D03D91D" w14:textId="3416C027" w:rsidR="002732FF" w:rsidRDefault="00DC7B67" w:rsidP="00951443">
      <w:pPr>
        <w:ind w:firstLine="0"/>
      </w:pPr>
      <w:r>
        <w:rPr>
          <w:noProof/>
        </w:rPr>
        <w:drawing>
          <wp:anchor distT="0" distB="0" distL="114300" distR="114300" simplePos="0" relativeHeight="251660288" behindDoc="0" locked="0" layoutInCell="1" allowOverlap="1" wp14:anchorId="09C2496D" wp14:editId="250694C2">
            <wp:simplePos x="0" y="0"/>
            <wp:positionH relativeFrom="margin">
              <wp:align>center</wp:align>
            </wp:positionH>
            <wp:positionV relativeFrom="paragraph">
              <wp:posOffset>186583</wp:posOffset>
            </wp:positionV>
            <wp:extent cx="1499616" cy="1591056"/>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9616" cy="1591056"/>
                    </a:xfrm>
                    <a:prstGeom prst="rect">
                      <a:avLst/>
                    </a:prstGeom>
                    <a:noFill/>
                  </pic:spPr>
                </pic:pic>
              </a:graphicData>
            </a:graphic>
            <wp14:sizeRelH relativeFrom="page">
              <wp14:pctWidth>0</wp14:pctWidth>
            </wp14:sizeRelH>
            <wp14:sizeRelV relativeFrom="page">
              <wp14:pctHeight>0</wp14:pctHeight>
            </wp14:sizeRelV>
          </wp:anchor>
        </w:drawing>
      </w:r>
    </w:p>
    <w:p w14:paraId="16D16941" w14:textId="0885A9F3" w:rsidR="00DC7B67" w:rsidRDefault="00DC7B67" w:rsidP="00DC7B67">
      <w:pPr>
        <w:ind w:firstLine="0"/>
        <w:jc w:val="center"/>
      </w:pPr>
      <w:r w:rsidRPr="009A7382">
        <w:t>Figure-</w:t>
      </w:r>
      <w:r>
        <w:t>5</w:t>
      </w:r>
      <w:r w:rsidRPr="009A7382">
        <w:t xml:space="preserve"> </w:t>
      </w:r>
      <w:r>
        <w:t>Deep Belief Network</w:t>
      </w:r>
    </w:p>
    <w:p w14:paraId="0AD59018" w14:textId="77777777" w:rsidR="00DC7B67" w:rsidRDefault="00DC7B67" w:rsidP="00DC7B67">
      <w:pPr>
        <w:ind w:firstLine="0"/>
        <w:jc w:val="center"/>
      </w:pPr>
    </w:p>
    <w:p w14:paraId="000A3AE9" w14:textId="2D5888E1" w:rsidR="002732FF" w:rsidRDefault="002732FF" w:rsidP="00951443">
      <w:pPr>
        <w:ind w:firstLine="0"/>
      </w:pPr>
      <w:r>
        <w:t xml:space="preserve">  </w:t>
      </w:r>
      <w:r w:rsidR="00961D57">
        <w:t xml:space="preserve">In 2006, a breakthrough </w:t>
      </w:r>
      <w:r w:rsidR="009B672C">
        <w:t xml:space="preserve">was </w:t>
      </w:r>
      <w:r w:rsidR="00961D57">
        <w:t xml:space="preserve">made by </w:t>
      </w:r>
      <w:r>
        <w:t xml:space="preserve">Geoffrey Hinton’s Greedy Layer-wise Training to train Deep Belief Networks. </w:t>
      </w:r>
      <w:r w:rsidRPr="002732FF">
        <w:t xml:space="preserve">In the simplest of forms the DBN’s are a composition of multiple hidden layers </w:t>
      </w:r>
      <w:r w:rsidR="00043161">
        <w:t>with</w:t>
      </w:r>
      <w:r w:rsidRPr="002732FF">
        <w:t xml:space="preserve"> each layer containing various latent variables. Connections exist </w:t>
      </w:r>
      <w:r w:rsidR="00043161">
        <w:t>between</w:t>
      </w:r>
      <w:r w:rsidRPr="002732FF">
        <w:t xml:space="preserve"> layers but not between the variables inside each layer</w:t>
      </w:r>
      <w:r>
        <w:t xml:space="preserve"> [34].</w:t>
      </w:r>
    </w:p>
    <w:p w14:paraId="4D1AAC11" w14:textId="51C6A839" w:rsidR="009A7382" w:rsidRDefault="009A7382" w:rsidP="009A7382">
      <w:pPr>
        <w:ind w:firstLine="0"/>
      </w:pPr>
      <w:r>
        <w:t xml:space="preserve">  </w:t>
      </w:r>
      <w:r w:rsidRPr="009A7382">
        <w:t>The advancements by Geoffrey Hinton were used by other researchers to train different types of Deep Networks. This enabled researchers around the world to train deeper and deeper neural networks and led to the popularization of the term Deep Learning.</w:t>
      </w:r>
    </w:p>
    <w:p w14:paraId="1F656067" w14:textId="0000B657" w:rsidR="00734500" w:rsidRDefault="00961D57" w:rsidP="009A7382">
      <w:pPr>
        <w:ind w:firstLine="0"/>
      </w:pPr>
      <w:r>
        <w:t xml:space="preserve">  Significant advancement in computer chipsets has</w:t>
      </w:r>
      <w:r w:rsidR="008360BE">
        <w:t xml:space="preserve"> also</w:t>
      </w:r>
      <w:r>
        <w:t xml:space="preserve"> fueled the recent artificial intelligence development</w:t>
      </w:r>
      <w:r w:rsidR="008360BE">
        <w:t>. S</w:t>
      </w:r>
      <w:r w:rsidR="00043161">
        <w:t>o</w:t>
      </w:r>
      <w:r w:rsidR="008360BE">
        <w:t>me algorithms developed in the past started to give better results when trained on larger and larger datasets. The better results attract</w:t>
      </w:r>
      <w:r w:rsidR="00043161">
        <w:t>ed</w:t>
      </w:r>
      <w:r w:rsidR="008360BE">
        <w:t xml:space="preserve"> more researchers to look for better and more efficient models. </w:t>
      </w:r>
    </w:p>
    <w:p w14:paraId="4075D6A8" w14:textId="77777777" w:rsidR="00734500" w:rsidRDefault="00734500" w:rsidP="009A7382">
      <w:pPr>
        <w:ind w:firstLine="0"/>
      </w:pPr>
    </w:p>
    <w:p w14:paraId="5F5AFAE9" w14:textId="3B12AD25" w:rsidR="00520056" w:rsidRDefault="004E0B48" w:rsidP="00520056">
      <w:pPr>
        <w:ind w:firstLine="0"/>
        <w:rPr>
          <w:bCs/>
        </w:rPr>
      </w:pPr>
      <w:r w:rsidRPr="00FC04E4">
        <w:rPr>
          <w:bCs/>
        </w:rPr>
        <w:t xml:space="preserve">2.2 </w:t>
      </w:r>
      <w:r w:rsidR="00520056" w:rsidRPr="00FC04E4">
        <w:rPr>
          <w:bCs/>
        </w:rPr>
        <w:t>C</w:t>
      </w:r>
      <w:r w:rsidR="007E1D02" w:rsidRPr="00FC04E4">
        <w:rPr>
          <w:bCs/>
        </w:rPr>
        <w:t xml:space="preserve">onvolutional </w:t>
      </w:r>
      <w:r w:rsidR="00520056" w:rsidRPr="00FC04E4">
        <w:rPr>
          <w:bCs/>
        </w:rPr>
        <w:t>N</w:t>
      </w:r>
      <w:r w:rsidR="007E1D02" w:rsidRPr="00FC04E4">
        <w:rPr>
          <w:bCs/>
        </w:rPr>
        <w:t xml:space="preserve">eural </w:t>
      </w:r>
      <w:r w:rsidR="00520056" w:rsidRPr="00FC04E4">
        <w:rPr>
          <w:bCs/>
        </w:rPr>
        <w:t>N</w:t>
      </w:r>
      <w:r w:rsidR="007E1D02" w:rsidRPr="00FC04E4">
        <w:rPr>
          <w:bCs/>
        </w:rPr>
        <w:t>etwork</w:t>
      </w:r>
    </w:p>
    <w:p w14:paraId="56893450" w14:textId="77777777" w:rsidR="00FC04E4" w:rsidRPr="00FC04E4" w:rsidRDefault="00FC04E4" w:rsidP="00520056">
      <w:pPr>
        <w:ind w:firstLine="0"/>
        <w:rPr>
          <w:bCs/>
        </w:rPr>
      </w:pPr>
    </w:p>
    <w:p w14:paraId="48C0ED78" w14:textId="01C9F291" w:rsidR="00EC6B06" w:rsidRDefault="00C8043F" w:rsidP="00DD151A">
      <w:pPr>
        <w:ind w:firstLine="0"/>
      </w:pPr>
      <w:r w:rsidRPr="00C8043F">
        <w:t>A CNN uses a system much like a multilayer perceptron that has been designed for reduced processing requirements. The layers of a CNN consist of an input layer, an output layer and hidden layer that include</w:t>
      </w:r>
      <w:r>
        <w:t>s</w:t>
      </w:r>
      <w:r w:rsidRPr="00C8043F">
        <w:t xml:space="preserve"> multiple convolutional layers, pooling layers, fully connected layers</w:t>
      </w:r>
      <w:r w:rsidR="00043161">
        <w:t>,</w:t>
      </w:r>
      <w:r w:rsidRPr="00C8043F">
        <w:t xml:space="preserve"> and normalization layers. The layers of neurons are arranged in such a way as to cover the entire visual field</w:t>
      </w:r>
      <w:r w:rsidR="00043161">
        <w:t>, thus</w:t>
      </w:r>
      <w:r w:rsidRPr="00C8043F">
        <w:t xml:space="preserve"> avoiding the piecemeal image processing problem of traditional neural networks</w:t>
      </w:r>
      <w:r>
        <w:t xml:space="preserve"> [15]</w:t>
      </w:r>
      <w:r w:rsidRPr="00C8043F">
        <w:t>.</w:t>
      </w:r>
    </w:p>
    <w:p w14:paraId="1637B426" w14:textId="5C3A6DB1" w:rsidR="00DD151A" w:rsidRDefault="00EC6B06" w:rsidP="00DD151A">
      <w:pPr>
        <w:ind w:firstLine="0"/>
      </w:pPr>
      <w:r>
        <w:lastRenderedPageBreak/>
        <w:t xml:space="preserve">  </w:t>
      </w:r>
      <w:r w:rsidR="00DD151A">
        <w:t>Images typically have multiple channels (for example, Red</w:t>
      </w:r>
      <w:r w:rsidR="00043161">
        <w:t>-</w:t>
      </w:r>
      <w:r w:rsidR="00DD151A">
        <w:t>Green</w:t>
      </w:r>
      <w:r w:rsidR="00043161">
        <w:t>-</w:t>
      </w:r>
      <w:r w:rsidR="00DD151A">
        <w:t xml:space="preserve">Blue channels). It is possible to modify the traditional CNN architecture to work with multiple channel inputs. </w:t>
      </w:r>
      <w:r w:rsidR="00DD151A" w:rsidRPr="00DD151A">
        <w:t>Th</w:t>
      </w:r>
      <w:r w:rsidR="00DD151A">
        <w:t>is</w:t>
      </w:r>
      <w:r w:rsidR="00DD151A" w:rsidRPr="00DD151A">
        <w:t xml:space="preserve"> remov</w:t>
      </w:r>
      <w:r w:rsidR="00DD151A">
        <w:t>e</w:t>
      </w:r>
      <w:r w:rsidR="00043161">
        <w:t>s</w:t>
      </w:r>
      <w:r w:rsidR="00DD151A">
        <w:t xml:space="preserve"> limitation</w:t>
      </w:r>
      <w:r w:rsidR="00043161">
        <w:t>s</w:t>
      </w:r>
      <w:r w:rsidR="00DD151A">
        <w:t xml:space="preserve"> and </w:t>
      </w:r>
      <w:r w:rsidR="00DD151A" w:rsidRPr="00DD151A">
        <w:t>increase</w:t>
      </w:r>
      <w:r w:rsidR="00043161">
        <w:t>s</w:t>
      </w:r>
      <w:r w:rsidR="00DD151A" w:rsidRPr="00DD151A">
        <w:t xml:space="preserve"> </w:t>
      </w:r>
      <w:r w:rsidR="00DD151A">
        <w:t xml:space="preserve">the </w:t>
      </w:r>
      <w:r w:rsidR="00DD151A" w:rsidRPr="00DD151A">
        <w:t>efficiency for image processing</w:t>
      </w:r>
      <w:r w:rsidR="00DD151A">
        <w:t>,</w:t>
      </w:r>
      <w:r w:rsidR="00DD151A" w:rsidRPr="00DD151A">
        <w:t xml:space="preserve"> result</w:t>
      </w:r>
      <w:r w:rsidR="00043161">
        <w:t>ing</w:t>
      </w:r>
      <w:r w:rsidR="00DD151A" w:rsidRPr="00DD151A">
        <w:t xml:space="preserve"> in a system that is far more effective</w:t>
      </w:r>
      <w:r w:rsidR="00043161">
        <w:t xml:space="preserve"> and</w:t>
      </w:r>
      <w:r w:rsidR="00DD151A" w:rsidRPr="00DD151A">
        <w:t xml:space="preserve"> simpler to train for image and natural language processing.     </w:t>
      </w:r>
    </w:p>
    <w:p w14:paraId="350D1778" w14:textId="6CFD8F59" w:rsidR="00C8043F" w:rsidRDefault="00DC7B67" w:rsidP="00520056">
      <w:pPr>
        <w:ind w:firstLine="0"/>
      </w:pPr>
      <w:r w:rsidRPr="00C8043F">
        <w:rPr>
          <w:noProof/>
        </w:rPr>
        <w:drawing>
          <wp:anchor distT="0" distB="0" distL="114300" distR="114300" simplePos="0" relativeHeight="251662336" behindDoc="0" locked="0" layoutInCell="1" allowOverlap="1" wp14:anchorId="657D2150" wp14:editId="56712A37">
            <wp:simplePos x="0" y="0"/>
            <wp:positionH relativeFrom="margin">
              <wp:align>center</wp:align>
            </wp:positionH>
            <wp:positionV relativeFrom="paragraph">
              <wp:posOffset>245547</wp:posOffset>
            </wp:positionV>
            <wp:extent cx="2368296" cy="101498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8296" cy="1014984"/>
                    </a:xfrm>
                    <a:prstGeom prst="rect">
                      <a:avLst/>
                    </a:prstGeom>
                  </pic:spPr>
                </pic:pic>
              </a:graphicData>
            </a:graphic>
            <wp14:sizeRelH relativeFrom="page">
              <wp14:pctWidth>0</wp14:pctWidth>
            </wp14:sizeRelH>
            <wp14:sizeRelV relativeFrom="page">
              <wp14:pctHeight>0</wp14:pctHeight>
            </wp14:sizeRelV>
          </wp:anchor>
        </w:drawing>
      </w:r>
    </w:p>
    <w:p w14:paraId="537F54BA" w14:textId="4E6D5493" w:rsidR="00C8043F" w:rsidRDefault="00C8043F" w:rsidP="00DC7B67">
      <w:pPr>
        <w:ind w:firstLine="0"/>
        <w:jc w:val="center"/>
      </w:pPr>
      <w:r w:rsidRPr="00C8043F">
        <w:t>Figure-</w:t>
      </w:r>
      <w:r>
        <w:t>6</w:t>
      </w:r>
      <w:r w:rsidRPr="00C8043F">
        <w:t xml:space="preserve"> </w:t>
      </w:r>
      <w:r w:rsidR="00DD151A">
        <w:t>Image with Two Channels CNN</w:t>
      </w:r>
    </w:p>
    <w:p w14:paraId="62C51041" w14:textId="77777777" w:rsidR="00C8043F" w:rsidRDefault="00C8043F" w:rsidP="00520056">
      <w:pPr>
        <w:ind w:firstLine="0"/>
      </w:pPr>
    </w:p>
    <w:p w14:paraId="4058AEB0" w14:textId="68A8D307" w:rsidR="00520056" w:rsidRDefault="00520056" w:rsidP="00520056">
      <w:pPr>
        <w:ind w:firstLine="0"/>
        <w:rPr>
          <w:bCs/>
        </w:rPr>
      </w:pPr>
      <w:r w:rsidRPr="00FC04E4">
        <w:rPr>
          <w:bCs/>
        </w:rPr>
        <w:t>2.3 R</w:t>
      </w:r>
      <w:r w:rsidR="000C5D8E" w:rsidRPr="00FC04E4">
        <w:rPr>
          <w:bCs/>
        </w:rPr>
        <w:t xml:space="preserve">ecurrent </w:t>
      </w:r>
      <w:r w:rsidRPr="00FC04E4">
        <w:rPr>
          <w:bCs/>
        </w:rPr>
        <w:t>N</w:t>
      </w:r>
      <w:r w:rsidR="000C5D8E" w:rsidRPr="00FC04E4">
        <w:rPr>
          <w:bCs/>
        </w:rPr>
        <w:t xml:space="preserve">eural </w:t>
      </w:r>
      <w:r w:rsidRPr="00FC04E4">
        <w:rPr>
          <w:bCs/>
        </w:rPr>
        <w:t>N</w:t>
      </w:r>
      <w:r w:rsidR="000C5D8E" w:rsidRPr="00FC04E4">
        <w:rPr>
          <w:bCs/>
        </w:rPr>
        <w:t>etwork</w:t>
      </w:r>
    </w:p>
    <w:p w14:paraId="2FB497F3" w14:textId="77777777" w:rsidR="00FC04E4" w:rsidRPr="00FC04E4" w:rsidRDefault="00FC04E4" w:rsidP="00520056">
      <w:pPr>
        <w:ind w:firstLine="0"/>
        <w:rPr>
          <w:bCs/>
        </w:rPr>
      </w:pPr>
    </w:p>
    <w:p w14:paraId="7DA9E981" w14:textId="333D261E" w:rsidR="000C5D8E" w:rsidRDefault="000C5D8E" w:rsidP="000C5D8E">
      <w:pPr>
        <w:ind w:firstLine="0"/>
        <w:jc w:val="left"/>
      </w:pPr>
      <w:r w:rsidRPr="000C5D8E">
        <w:t>Recurrent neural networks</w:t>
      </w:r>
      <w:r>
        <w:t xml:space="preserve"> (RNN) are</w:t>
      </w:r>
      <w:r w:rsidRPr="000C5D8E">
        <w:t xml:space="preserve"> a class of neural networks that allow previous outputs to be used as inputs while having hidden states</w:t>
      </w:r>
      <w:r>
        <w:t xml:space="preserve">. </w:t>
      </w:r>
      <w:r w:rsidRPr="000C5D8E">
        <w:t>RNN</w:t>
      </w:r>
      <w:r w:rsidR="00043161">
        <w:t>s</w:t>
      </w:r>
      <w:r w:rsidRPr="000C5D8E">
        <w:t xml:space="preserve"> </w:t>
      </w:r>
      <w:r>
        <w:t>are a rich class of dynamic models that have</w:t>
      </w:r>
      <w:r w:rsidR="00DC7B67">
        <w:t xml:space="preserve"> </w:t>
      </w:r>
      <w:r>
        <w:t>been used to generate sequences in domains as diverse as music, text</w:t>
      </w:r>
      <w:r w:rsidR="00043161">
        <w:t>,</w:t>
      </w:r>
      <w:r w:rsidR="00DC7B67">
        <w:t xml:space="preserve"> </w:t>
      </w:r>
      <w:r>
        <w:t>and motion capture data. RNNs can be trained for sequence generation by</w:t>
      </w:r>
      <w:r w:rsidR="00FE02D7">
        <w:t xml:space="preserve"> </w:t>
      </w:r>
      <w:r>
        <w:t>processing real data sequences one step at a time and predicting what comes</w:t>
      </w:r>
      <w:r w:rsidR="00FE02D7">
        <w:t xml:space="preserve"> </w:t>
      </w:r>
      <w:r>
        <w:t>next</w:t>
      </w:r>
      <w:r w:rsidR="00DC7B67">
        <w:t xml:space="preserve"> </w:t>
      </w:r>
      <w:r w:rsidR="00FE02D7">
        <w:t>[14].</w:t>
      </w:r>
    </w:p>
    <w:p w14:paraId="33D67B90" w14:textId="21EB82A9" w:rsidR="000C5D8E" w:rsidRDefault="00DC7B67" w:rsidP="00520056">
      <w:pPr>
        <w:ind w:firstLine="0"/>
      </w:pPr>
      <w:r w:rsidRPr="000C5D8E">
        <w:rPr>
          <w:noProof/>
        </w:rPr>
        <w:drawing>
          <wp:anchor distT="0" distB="0" distL="114300" distR="114300" simplePos="0" relativeHeight="251661312" behindDoc="0" locked="0" layoutInCell="1" allowOverlap="1" wp14:anchorId="67BF2287" wp14:editId="4AAE4667">
            <wp:simplePos x="0" y="0"/>
            <wp:positionH relativeFrom="margin">
              <wp:posOffset>1023405</wp:posOffset>
            </wp:positionH>
            <wp:positionV relativeFrom="paragraph">
              <wp:posOffset>229895</wp:posOffset>
            </wp:positionV>
            <wp:extent cx="2569464" cy="1591056"/>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9464" cy="1591056"/>
                    </a:xfrm>
                    <a:prstGeom prst="rect">
                      <a:avLst/>
                    </a:prstGeom>
                  </pic:spPr>
                </pic:pic>
              </a:graphicData>
            </a:graphic>
            <wp14:sizeRelH relativeFrom="page">
              <wp14:pctWidth>0</wp14:pctWidth>
            </wp14:sizeRelH>
            <wp14:sizeRelV relativeFrom="page">
              <wp14:pctHeight>0</wp14:pctHeight>
            </wp14:sizeRelV>
          </wp:anchor>
        </w:drawing>
      </w:r>
    </w:p>
    <w:p w14:paraId="63327D71" w14:textId="630040CB" w:rsidR="000C5D8E" w:rsidRDefault="000C5D8E" w:rsidP="00DC7B67">
      <w:pPr>
        <w:ind w:firstLine="0"/>
        <w:jc w:val="center"/>
      </w:pPr>
      <w:r w:rsidRPr="000C5D8E">
        <w:t>Figure-</w:t>
      </w:r>
      <w:r w:rsidR="00EA0FA5">
        <w:t>7</w:t>
      </w:r>
      <w:r w:rsidRPr="000C5D8E">
        <w:t xml:space="preserve"> Deep </w:t>
      </w:r>
      <w:r>
        <w:t>R</w:t>
      </w:r>
      <w:r w:rsidRPr="000C5D8E">
        <w:t xml:space="preserve">ecurrent </w:t>
      </w:r>
      <w:r>
        <w:t>N</w:t>
      </w:r>
      <w:r w:rsidRPr="000C5D8E">
        <w:t xml:space="preserve">eural </w:t>
      </w:r>
      <w:r>
        <w:t>N</w:t>
      </w:r>
      <w:r w:rsidRPr="000C5D8E">
        <w:t>etwork</w:t>
      </w:r>
      <w:r>
        <w:t xml:space="preserve"> [14]</w:t>
      </w:r>
    </w:p>
    <w:p w14:paraId="14BE682D" w14:textId="24164D0A" w:rsidR="00A5793E" w:rsidRDefault="00A5793E" w:rsidP="00520056">
      <w:pPr>
        <w:ind w:firstLine="0"/>
      </w:pPr>
      <w:r>
        <w:t xml:space="preserve">  </w:t>
      </w:r>
    </w:p>
    <w:p w14:paraId="1EE45F90" w14:textId="3E36080A" w:rsidR="00EA0FA5" w:rsidRDefault="00EA0FA5" w:rsidP="00EA0FA5">
      <w:pPr>
        <w:ind w:firstLine="0"/>
        <w:rPr>
          <w:bCs/>
        </w:rPr>
      </w:pPr>
      <w:r w:rsidRPr="00FC04E4">
        <w:rPr>
          <w:bCs/>
        </w:rPr>
        <w:t xml:space="preserve">2.3 </w:t>
      </w:r>
      <w:r w:rsidR="0043025B" w:rsidRPr="00FC04E4">
        <w:rPr>
          <w:bCs/>
        </w:rPr>
        <w:t>Neural Style Transfer</w:t>
      </w:r>
    </w:p>
    <w:p w14:paraId="39DF3B67" w14:textId="77777777" w:rsidR="00FC04E4" w:rsidRPr="00FC04E4" w:rsidRDefault="00FC04E4" w:rsidP="00EA0FA5">
      <w:pPr>
        <w:ind w:firstLine="0"/>
        <w:rPr>
          <w:bCs/>
        </w:rPr>
      </w:pPr>
    </w:p>
    <w:p w14:paraId="75A5FC84" w14:textId="748109B5" w:rsidR="0043025B" w:rsidRDefault="00EA0FA5" w:rsidP="00EA0FA5">
      <w:pPr>
        <w:ind w:firstLine="0"/>
      </w:pPr>
      <w:r>
        <w:t>This is an optimization technique used to copy the style from the style image and apply it to the content image [26]. “Style” is an indication of the patterns, the brushstrokes, and so on of handwriting.  Neural style transfer takes three images</w:t>
      </w:r>
      <w:r w:rsidR="00043161">
        <w:t>:</w:t>
      </w:r>
      <w:r>
        <w:t xml:space="preserve"> a content image, a style reference image, and an input image to be styled and then blend</w:t>
      </w:r>
      <w:r w:rsidR="00043161">
        <w:t>ed</w:t>
      </w:r>
      <w:r>
        <w:t xml:space="preserve"> together such that the input image is transformed to look like the content image but “painted” in the style of the style image.</w:t>
      </w:r>
    </w:p>
    <w:p w14:paraId="759F4843" w14:textId="2625C306" w:rsidR="000A1FA2" w:rsidRDefault="00930043" w:rsidP="00930043">
      <w:pPr>
        <w:ind w:firstLine="0"/>
      </w:pPr>
      <w:r>
        <w:lastRenderedPageBreak/>
        <w:t xml:space="preserve">  </w:t>
      </w:r>
      <w:r w:rsidR="0043025B" w:rsidRPr="0043025B">
        <w:t>The principle of neural style transfer is to define two distance functions, one that describes how different the content of two images are and one that describes the difference between the two images in terms of their style. Then, given three images, a desired style image, a desired content image, and the input image (initialized with the content image), the input image is transformed to minimize the content distance with the content image and its style distance with the style image.</w:t>
      </w:r>
    </w:p>
    <w:p w14:paraId="08F7DFB4" w14:textId="11B781D1" w:rsidR="000A1FA2" w:rsidRDefault="00EC6B06" w:rsidP="000A1FA2">
      <w:pPr>
        <w:ind w:firstLine="0"/>
      </w:pPr>
      <w:r>
        <w:t xml:space="preserve">  </w:t>
      </w:r>
      <w:r w:rsidR="000A1FA2">
        <w:t>A 2016 paper by Johnson et al</w:t>
      </w:r>
      <w:r w:rsidR="001D3B19">
        <w:t xml:space="preserve"> [35]</w:t>
      </w:r>
      <w:r w:rsidR="000A1FA2">
        <w:t xml:space="preserve"> was the first to train an independent neural network to stylize images in a single, feed-forward pass. Large VGG16 models pre-trained on ImageNet are used for feature extractors, and a relatively small encoder-decoder network serves as the transfer network. In this approach, a single transfer network is trained for each desired style.</w:t>
      </w:r>
    </w:p>
    <w:p w14:paraId="0DE59365" w14:textId="68F1FA8C" w:rsidR="00F3783F" w:rsidRDefault="00EC6B06" w:rsidP="000A1FA2">
      <w:pPr>
        <w:ind w:firstLine="0"/>
        <w:rPr>
          <w:b/>
          <w:bCs/>
        </w:rPr>
      </w:pPr>
      <w:r>
        <w:t xml:space="preserve">  </w:t>
      </w:r>
      <w:r w:rsidR="000A1FA2">
        <w:t>In 2017, a year after the original fast style transfer technique was published, researchers at Google extended the technique to allow a single transfer network to produce images in multiple styles and even blend more than one style together</w:t>
      </w:r>
      <w:r w:rsidR="00A43CA9">
        <w:t xml:space="preserve"> [36]</w:t>
      </w:r>
      <w:r w:rsidR="000A1FA2">
        <w:t>. Their main contribution was the inclusion of “conditional instance normalization” layers within the network so that the stylized image produced could be conditioned on an additional model input.</w:t>
      </w:r>
      <w:r w:rsidR="00930043">
        <w:t xml:space="preserve">  </w:t>
      </w:r>
    </w:p>
    <w:p w14:paraId="15AC9F8A" w14:textId="77777777" w:rsidR="0034575C" w:rsidRDefault="0034575C" w:rsidP="00571900">
      <w:pPr>
        <w:ind w:firstLine="0"/>
        <w:rPr>
          <w:b/>
          <w:bCs/>
        </w:rPr>
      </w:pPr>
    </w:p>
    <w:p w14:paraId="0617C5A5" w14:textId="43F6BB1B" w:rsidR="00DB645D" w:rsidRDefault="00DB645D" w:rsidP="00571900">
      <w:pPr>
        <w:ind w:firstLine="0"/>
        <w:rPr>
          <w:bCs/>
        </w:rPr>
      </w:pPr>
      <w:r w:rsidRPr="00FC04E4">
        <w:rPr>
          <w:bCs/>
        </w:rPr>
        <w:t xml:space="preserve">2.2 </w:t>
      </w:r>
      <w:r w:rsidR="0043025B" w:rsidRPr="00FC04E4">
        <w:rPr>
          <w:bCs/>
        </w:rPr>
        <w:t>Generative Adversarial Networks</w:t>
      </w:r>
    </w:p>
    <w:p w14:paraId="6B74C8BB" w14:textId="77777777" w:rsidR="00FC04E4" w:rsidRPr="00FC04E4" w:rsidRDefault="00FC04E4" w:rsidP="00571900">
      <w:pPr>
        <w:ind w:firstLine="0"/>
        <w:rPr>
          <w:bCs/>
        </w:rPr>
      </w:pPr>
    </w:p>
    <w:p w14:paraId="7DDB590E" w14:textId="47FBF116" w:rsidR="00677A8C" w:rsidRDefault="5A5FD1C6" w:rsidP="00571900">
      <w:pPr>
        <w:ind w:firstLine="0"/>
      </w:pPr>
      <w:r>
        <w:t>This is a Neural Network used for unsupervised machine learning.</w:t>
      </w:r>
      <w:r w:rsidR="24D7AC21">
        <w:t xml:space="preserve"> </w:t>
      </w:r>
      <w:r w:rsidR="35575DEE">
        <w:t xml:space="preserve">Developed by Ian Goodfellow in 2014, </w:t>
      </w:r>
      <w:r w:rsidR="027E719F">
        <w:t>GAN</w:t>
      </w:r>
      <w:r w:rsidR="00AA1419">
        <w:t>s</w:t>
      </w:r>
      <w:r w:rsidR="027E719F">
        <w:t xml:space="preserve"> can be simplified</w:t>
      </w:r>
      <w:r w:rsidR="6F204CE9">
        <w:t xml:space="preserve"> in</w:t>
      </w:r>
      <w:r w:rsidR="027E719F">
        <w:t>to two parts, the generat</w:t>
      </w:r>
      <w:r w:rsidR="766F36F7">
        <w:t>or and the discriminator</w:t>
      </w:r>
      <w:r w:rsidR="3FE07F0E">
        <w:t xml:space="preserve">. The main idea is that </w:t>
      </w:r>
      <w:r w:rsidR="590ED8C1">
        <w:t>the generator creates fake data, and the discriminator validate</w:t>
      </w:r>
      <w:r w:rsidR="03A54909">
        <w:t xml:space="preserve">s to see if its </w:t>
      </w:r>
      <w:r w:rsidR="722A5023">
        <w:t>real or fake. The goal for the generator is to fool t</w:t>
      </w:r>
      <w:r w:rsidR="5694E461">
        <w:t>he discriminator</w:t>
      </w:r>
      <w:r w:rsidR="05B63FA2">
        <w:t xml:space="preserve"> [3]</w:t>
      </w:r>
      <w:r w:rsidR="5694E461">
        <w:t>.</w:t>
      </w:r>
      <w:r w:rsidR="768F22C4">
        <w:t xml:space="preserve"> Since GAN</w:t>
      </w:r>
      <w:r w:rsidR="00AA1419">
        <w:t>s</w:t>
      </w:r>
      <w:r w:rsidR="768F22C4">
        <w:t xml:space="preserve"> are typically used in processing many ima</w:t>
      </w:r>
      <w:r w:rsidR="623862FC">
        <w:t xml:space="preserve">ges, it </w:t>
      </w:r>
      <w:r w:rsidR="13A11475">
        <w:t xml:space="preserve">can be applied to </w:t>
      </w:r>
      <w:r w:rsidR="2E1871A0">
        <w:t>improving bad handwriting.</w:t>
      </w:r>
    </w:p>
    <w:p w14:paraId="3B8BBBC3" w14:textId="275CC1BE" w:rsidR="00735232" w:rsidRDefault="00F27453" w:rsidP="00735232">
      <w:pPr>
        <w:ind w:firstLine="0"/>
      </w:pPr>
      <w:r>
        <w:t xml:space="preserve">  </w:t>
      </w:r>
      <w:r w:rsidR="00735232">
        <w:t xml:space="preserve">In a paper published by </w:t>
      </w:r>
      <w:proofErr w:type="spellStart"/>
      <w:r w:rsidR="00735232">
        <w:t>Shengyu</w:t>
      </w:r>
      <w:proofErr w:type="spellEnd"/>
      <w:r w:rsidR="00735232">
        <w:t xml:space="preserve"> Zhao etc. [2], Differentiable Augmentation (</w:t>
      </w:r>
      <w:proofErr w:type="spellStart"/>
      <w:r w:rsidR="00735232">
        <w:t>DiffAugment</w:t>
      </w:r>
      <w:proofErr w:type="spellEnd"/>
      <w:r w:rsidR="00735232">
        <w:t xml:space="preserve">) is proposed to further enhance traditional GAN, a simple method that improves the data efficiency of GANs by imposing various types of differentiable augmentations on both real and fake samples. </w:t>
      </w:r>
      <w:proofErr w:type="spellStart"/>
      <w:r w:rsidR="00735232">
        <w:t>DiffAugment</w:t>
      </w:r>
      <w:proofErr w:type="spellEnd"/>
      <w:r w:rsidR="00735232">
        <w:t xml:space="preserve"> enables model to adopt the differentiable augmentation for the generated samples, effectively stabilizes training, and leads to better convergence. Experiments demonstrate consistent gains over a variety of GAN architectures and loss functions for both unconditional and class-conditional generation.</w:t>
      </w:r>
    </w:p>
    <w:p w14:paraId="0139A25B" w14:textId="58982DE9" w:rsidR="000F49A3" w:rsidRDefault="00F27453" w:rsidP="000F49A3">
      <w:pPr>
        <w:ind w:firstLine="0"/>
      </w:pPr>
      <w:r>
        <w:t xml:space="preserve">  </w:t>
      </w:r>
      <w:r w:rsidR="00735232">
        <w:t>GAN is a relatively new</w:t>
      </w:r>
      <w:r w:rsidR="000F49A3">
        <w:t xml:space="preserve"> deep learning methodology, </w:t>
      </w:r>
      <w:r w:rsidR="00FA65B3">
        <w:t xml:space="preserve">and </w:t>
      </w:r>
      <w:r w:rsidR="000F49A3">
        <w:t>multiple adversarial loss functions for training either generative or discriminative models exist. Yet it remains unclear what certain types of functions are valid adversarial losses and how these loss functions perform against one another. A paper by Yi-</w:t>
      </w:r>
      <w:proofErr w:type="spellStart"/>
      <w:r w:rsidR="000F49A3">
        <w:t>Hsuan</w:t>
      </w:r>
      <w:proofErr w:type="spellEnd"/>
      <w:r w:rsidR="000F49A3">
        <w:t xml:space="preserve"> Yang etc. </w:t>
      </w:r>
      <w:r w:rsidR="00FA65B3">
        <w:t xml:space="preserve">in </w:t>
      </w:r>
      <w:r w:rsidR="000F49A3">
        <w:t>May 2020 [8] propose</w:t>
      </w:r>
      <w:r w:rsidR="00FA65B3">
        <w:t>s</w:t>
      </w:r>
      <w:r w:rsidR="000F49A3">
        <w:t xml:space="preserve"> a deeper understanding of adversarial losses by decoupling the effects of their component functions and regularization terms. A simple comparative framework, dubbed </w:t>
      </w:r>
      <w:proofErr w:type="spellStart"/>
      <w:r w:rsidR="000F49A3">
        <w:t>DANTest</w:t>
      </w:r>
      <w:proofErr w:type="spellEnd"/>
      <w:r w:rsidR="00FA65B3">
        <w:t>,</w:t>
      </w:r>
      <w:r w:rsidR="000F49A3">
        <w:t xml:space="preserve"> is used to systematically compare different adversarial losses. </w:t>
      </w:r>
    </w:p>
    <w:p w14:paraId="37D71F14" w14:textId="40BDD589" w:rsidR="00F27453" w:rsidRDefault="00FA65B3" w:rsidP="00930043">
      <w:pPr>
        <w:ind w:firstLine="0"/>
      </w:pPr>
      <w:r>
        <w:t>2.3 D</w:t>
      </w:r>
      <w:r w:rsidR="000F49A3">
        <w:t xml:space="preserve">iscriminative </w:t>
      </w:r>
      <w:r>
        <w:t>A</w:t>
      </w:r>
      <w:r w:rsidR="000F49A3">
        <w:t xml:space="preserve">dversarial </w:t>
      </w:r>
      <w:r>
        <w:t>N</w:t>
      </w:r>
      <w:r w:rsidR="000F49A3">
        <w:t>etworks (DANs).</w:t>
      </w:r>
    </w:p>
    <w:p w14:paraId="57078B4E" w14:textId="77777777" w:rsidR="00FA65B3" w:rsidRDefault="00FA65B3" w:rsidP="00930043">
      <w:pPr>
        <w:ind w:firstLine="0"/>
      </w:pPr>
    </w:p>
    <w:p w14:paraId="4058838E" w14:textId="4DB5BAD1" w:rsidR="00930043" w:rsidRDefault="00F27453" w:rsidP="00930043">
      <w:pPr>
        <w:ind w:firstLine="0"/>
      </w:pPr>
      <w:r>
        <w:t xml:space="preserve">  </w:t>
      </w:r>
      <w:r w:rsidR="00930043">
        <w:t xml:space="preserve">This project seeks to produce a handwriting smoother that can be used by two audiences. The first type of audience would be normal (non-data scientist) people, who would simply scan a sample of their handwriting into an application and have smoothed results returned. The second audience would be the machine learning community, who </w:t>
      </w:r>
      <w:r w:rsidR="00930043">
        <w:lastRenderedPageBreak/>
        <w:t>would have access to the project code (open source with an MIT license) and to a full software package that can be imported and used in code.</w:t>
      </w:r>
    </w:p>
    <w:p w14:paraId="31A6A401" w14:textId="1A7CBEE7" w:rsidR="28CDA34D" w:rsidRDefault="00F27453" w:rsidP="61771FE9">
      <w:pPr>
        <w:ind w:firstLine="0"/>
      </w:pPr>
      <w:r>
        <w:t xml:space="preserve">  </w:t>
      </w:r>
      <w:r w:rsidR="00930043">
        <w:t>To meet these goals, the smoother will need to be a trained machine learning model, so the next step is to evaluate possible candidates through the literature research and expert guidance.  Five potential machine learning options emerge: Generative Adversarial Networks</w:t>
      </w:r>
      <w:r w:rsidR="00FA65B3">
        <w:t xml:space="preserve"> (GAN)</w:t>
      </w:r>
      <w:r w:rsidR="00930043">
        <w:t>, Neural Style Transfer</w:t>
      </w:r>
      <w:r w:rsidR="00FA65B3">
        <w:t xml:space="preserve"> (ST)</w:t>
      </w:r>
      <w:r w:rsidR="00930043">
        <w:t>, Auto-encoders, Singular Value Decomposition (SVD), and Recurrent Neural Networks (RNNs).  Of these, Generative Adversarial Networks and Style Transfer seem to show the most promise, so the project begins its focus on those two.</w:t>
      </w:r>
    </w:p>
    <w:p w14:paraId="064B4A86" w14:textId="0535BE30" w:rsidR="74FAC273" w:rsidRDefault="00F27453" w:rsidP="61771FE9">
      <w:pPr>
        <w:ind w:firstLine="0"/>
      </w:pPr>
      <w:r>
        <w:t xml:space="preserve">  </w:t>
      </w:r>
      <w:r w:rsidR="74FAC273">
        <w:t xml:space="preserve">Deﬁning and extracting handwriting styles alone is a challenging problem since there </w:t>
      </w:r>
      <w:r w:rsidR="00C9176F">
        <w:t>are</w:t>
      </w:r>
      <w:r w:rsidR="74FAC273">
        <w:t xml:space="preserve"> no formal deﬁnition</w:t>
      </w:r>
      <w:r w:rsidR="00C9176F">
        <w:t>s</w:t>
      </w:r>
      <w:r w:rsidR="74FAC273">
        <w:t xml:space="preserve"> for these styles. </w:t>
      </w:r>
      <w:r w:rsidR="607EAC5D">
        <w:t xml:space="preserve">Smoothing </w:t>
      </w:r>
      <w:r w:rsidR="00F860AB">
        <w:t>dysgraphia</w:t>
      </w:r>
      <w:r w:rsidR="607EAC5D">
        <w:t xml:space="preserve"> handwriting and extract</w:t>
      </w:r>
      <w:r w:rsidR="007D5C15">
        <w:t>ing</w:t>
      </w:r>
      <w:r w:rsidR="607EAC5D">
        <w:t xml:space="preserve"> a </w:t>
      </w:r>
      <w:r w:rsidR="74FAC273">
        <w:t xml:space="preserve">style is </w:t>
      </w:r>
      <w:r w:rsidR="007D5C15">
        <w:t>a new area of research</w:t>
      </w:r>
      <w:r w:rsidR="74336E67">
        <w:t>.</w:t>
      </w:r>
    </w:p>
    <w:p w14:paraId="74067247" w14:textId="0A75077D" w:rsidR="61771FE9" w:rsidRDefault="61771FE9" w:rsidP="61771FE9">
      <w:pPr>
        <w:ind w:firstLine="0"/>
      </w:pPr>
    </w:p>
    <w:p w14:paraId="25CAEE18" w14:textId="01CD279C" w:rsidR="009B1D59" w:rsidRPr="00FC04E4" w:rsidRDefault="007A1AE7" w:rsidP="0043674E">
      <w:pPr>
        <w:pStyle w:val="heading10"/>
        <w:numPr>
          <w:ilvl w:val="0"/>
          <w:numId w:val="14"/>
        </w:numPr>
        <w:rPr>
          <w:b w:val="0"/>
          <w:bCs/>
        </w:rPr>
      </w:pPr>
      <w:r w:rsidRPr="00FC04E4">
        <w:rPr>
          <w:b w:val="0"/>
          <w:bCs/>
        </w:rPr>
        <w:t>Methods</w:t>
      </w:r>
    </w:p>
    <w:p w14:paraId="6DBF639F" w14:textId="77777777" w:rsidR="00FC04E4" w:rsidRDefault="00DB645D" w:rsidP="00DB645D">
      <w:pPr>
        <w:pStyle w:val="ListParagraph"/>
        <w:numPr>
          <w:ilvl w:val="1"/>
          <w:numId w:val="17"/>
        </w:numPr>
      </w:pPr>
      <w:r w:rsidRPr="00FC04E4">
        <w:t xml:space="preserve"> Data Sources</w:t>
      </w:r>
    </w:p>
    <w:p w14:paraId="51A03AE0" w14:textId="2569FA98" w:rsidR="00DB645D" w:rsidRPr="00FC04E4" w:rsidRDefault="00DB645D" w:rsidP="00FC04E4">
      <w:pPr>
        <w:pStyle w:val="ListParagraph"/>
        <w:ind w:left="360" w:firstLine="0"/>
      </w:pPr>
      <w:r w:rsidRPr="00FC04E4">
        <w:t xml:space="preserve"> </w:t>
      </w:r>
    </w:p>
    <w:p w14:paraId="694B2086" w14:textId="3CF9AE4B" w:rsidR="00DB645D" w:rsidRDefault="00DB645D">
      <w:pPr>
        <w:ind w:firstLine="0"/>
      </w:pPr>
      <w:r>
        <w:t xml:space="preserve">In the interest of proper scale for a project of this size, the scope has a few limitations.  First, only black and white training images are used.  Second, only printed characters are supported.  Finally, the character set is limited to </w:t>
      </w:r>
      <w:proofErr w:type="gramStart"/>
      <w:r>
        <w:t>upper and lower case</w:t>
      </w:r>
      <w:proofErr w:type="gramEnd"/>
      <w:r>
        <w:t xml:space="preserve"> English letters and numeric digits.</w:t>
      </w:r>
    </w:p>
    <w:p w14:paraId="022BA84C" w14:textId="77777777" w:rsidR="00DB645D" w:rsidRDefault="00DB645D" w:rsidP="00DB645D">
      <w:pPr>
        <w:ind w:firstLine="0"/>
      </w:pPr>
    </w:p>
    <w:p w14:paraId="5FE42980" w14:textId="4276CA43" w:rsidR="00DB645D" w:rsidRDefault="00DC7B67" w:rsidP="00DC7B67">
      <w:pPr>
        <w:ind w:firstLine="0"/>
      </w:pPr>
      <w:r>
        <w:t xml:space="preserve">  </w:t>
      </w:r>
      <w:r w:rsidR="00DB645D">
        <w:t>A total of 8 sources for the data were considered.</w:t>
      </w:r>
    </w:p>
    <w:p w14:paraId="4F18EEB1" w14:textId="77777777" w:rsidR="00DB645D" w:rsidRDefault="00DB645D" w:rsidP="00DB645D">
      <w:pPr>
        <w:pStyle w:val="ListParagraph"/>
        <w:numPr>
          <w:ilvl w:val="0"/>
          <w:numId w:val="12"/>
        </w:numPr>
      </w:pPr>
      <w:r w:rsidRPr="009E4ED9">
        <w:rPr>
          <w:i/>
          <w:iCs/>
        </w:rPr>
        <w:t>UCI Letter Recognition Data Set</w:t>
      </w:r>
      <w:r>
        <w:t xml:space="preserve"> [17] – This repository is maintained by the University of California at Irvine and includes about 20000 capital letters in 20 different fonts.</w:t>
      </w:r>
    </w:p>
    <w:p w14:paraId="0A89C8F5" w14:textId="77777777" w:rsidR="00DB645D" w:rsidRDefault="00DB645D" w:rsidP="00DB645D">
      <w:pPr>
        <w:pStyle w:val="ListParagraph"/>
        <w:numPr>
          <w:ilvl w:val="0"/>
          <w:numId w:val="12"/>
        </w:numPr>
      </w:pPr>
      <w:r w:rsidRPr="009E4ED9">
        <w:rPr>
          <w:i/>
          <w:iCs/>
        </w:rPr>
        <w:t>The Chars74K dataset</w:t>
      </w:r>
      <w:r>
        <w:t xml:space="preserve"> [18] – This collection of data includes about 74000 letters and numbers, but only 3410 of them are handwritten.</w:t>
      </w:r>
    </w:p>
    <w:p w14:paraId="62EF0B82" w14:textId="77777777" w:rsidR="00DB645D" w:rsidRDefault="00DB645D" w:rsidP="00DB645D">
      <w:pPr>
        <w:pStyle w:val="ListParagraph"/>
        <w:numPr>
          <w:ilvl w:val="0"/>
          <w:numId w:val="12"/>
        </w:numPr>
      </w:pPr>
      <w:r w:rsidRPr="009E4ED9">
        <w:rPr>
          <w:i/>
          <w:iCs/>
        </w:rPr>
        <w:t>EMNIST Dataset</w:t>
      </w:r>
      <w:r>
        <w:t xml:space="preserve"> [19] – These handwritten characters have been converted to the same 28x28 structure as the famous MNIST dataset.  It includes 145,600 letters and 280,000 digits.</w:t>
      </w:r>
    </w:p>
    <w:p w14:paraId="07997663" w14:textId="77777777" w:rsidR="00DB645D" w:rsidRDefault="00DB645D" w:rsidP="00DB645D">
      <w:pPr>
        <w:pStyle w:val="ListParagraph"/>
        <w:numPr>
          <w:ilvl w:val="0"/>
          <w:numId w:val="12"/>
        </w:numPr>
      </w:pPr>
      <w:r w:rsidRPr="009E4ED9">
        <w:rPr>
          <w:i/>
          <w:iCs/>
        </w:rPr>
        <w:t>MNIST DATABASE of handwritten digits</w:t>
      </w:r>
      <w:r>
        <w:t xml:space="preserve"> [20] – This famous dataset includes 70,000 handwritten numeric digits in 28x28 format.</w:t>
      </w:r>
    </w:p>
    <w:p w14:paraId="255F669E" w14:textId="77777777" w:rsidR="00DB645D" w:rsidRDefault="00DB645D" w:rsidP="00DB645D">
      <w:pPr>
        <w:pStyle w:val="ListParagraph"/>
        <w:numPr>
          <w:ilvl w:val="0"/>
          <w:numId w:val="12"/>
        </w:numPr>
      </w:pPr>
      <w:r w:rsidRPr="009E4ED9">
        <w:rPr>
          <w:i/>
          <w:iCs/>
        </w:rPr>
        <w:t>CVL-DATABASE</w:t>
      </w:r>
      <w:r>
        <w:t xml:space="preserve"> [21] – 310 writers wrote 7 texts out by hand in cursive script in this dataset.</w:t>
      </w:r>
    </w:p>
    <w:p w14:paraId="57F08D25" w14:textId="77777777" w:rsidR="00DB645D" w:rsidRDefault="00DB645D" w:rsidP="00DB645D">
      <w:pPr>
        <w:pStyle w:val="ListParagraph"/>
        <w:numPr>
          <w:ilvl w:val="0"/>
          <w:numId w:val="12"/>
        </w:numPr>
      </w:pPr>
      <w:r w:rsidRPr="00C51867">
        <w:rPr>
          <w:i/>
          <w:iCs/>
        </w:rPr>
        <w:t>IAM Handwriting Top50</w:t>
      </w:r>
      <w:r>
        <w:t xml:space="preserve"> [22] – This collection of handwritten passages is broken out by sentences, lines of text, and individual words.  It is mostly written in cursive.</w:t>
      </w:r>
    </w:p>
    <w:p w14:paraId="4263A4CD" w14:textId="77777777" w:rsidR="00DB645D" w:rsidRDefault="00DB645D" w:rsidP="00DB645D">
      <w:pPr>
        <w:pStyle w:val="ListParagraph"/>
        <w:numPr>
          <w:ilvl w:val="0"/>
          <w:numId w:val="12"/>
        </w:numPr>
      </w:pPr>
      <w:r w:rsidRPr="00C51867">
        <w:rPr>
          <w:i/>
          <w:iCs/>
        </w:rPr>
        <w:t>Yu Qiao</w:t>
      </w:r>
      <w:r>
        <w:t xml:space="preserve"> – This site is a collection of links to various handwriting samples and resources.</w:t>
      </w:r>
    </w:p>
    <w:p w14:paraId="03B61695" w14:textId="77777777" w:rsidR="00DB645D" w:rsidRDefault="00DB645D" w:rsidP="00DB645D">
      <w:pPr>
        <w:pStyle w:val="ListParagraph"/>
        <w:numPr>
          <w:ilvl w:val="0"/>
          <w:numId w:val="12"/>
        </w:numPr>
      </w:pPr>
      <w:r w:rsidRPr="00C51867">
        <w:rPr>
          <w:i/>
          <w:iCs/>
        </w:rPr>
        <w:t>Novel dataset creation</w:t>
      </w:r>
      <w:r>
        <w:t xml:space="preserve"> – In the event that no existing datasets contain the quality, type, or number of samples needed, a new dataset can be commissioned using a service such as Mechanical Turk.</w:t>
      </w:r>
    </w:p>
    <w:p w14:paraId="7B8CF7E4" w14:textId="77777777" w:rsidR="00DB645D" w:rsidRDefault="00DB645D" w:rsidP="00DB645D"/>
    <w:p w14:paraId="6A0ED4A5" w14:textId="623A3FE2" w:rsidR="00DB645D" w:rsidRDefault="00DC7B67" w:rsidP="0043674E">
      <w:pPr>
        <w:ind w:firstLine="0"/>
      </w:pPr>
      <w:r>
        <w:lastRenderedPageBreak/>
        <w:t xml:space="preserve">  </w:t>
      </w:r>
      <w:r w:rsidR="00DB645D">
        <w:t xml:space="preserve">The most promising datasets are </w:t>
      </w:r>
      <w:r w:rsidR="00DB645D" w:rsidRPr="173964B0">
        <w:rPr>
          <w:i/>
          <w:iCs/>
        </w:rPr>
        <w:t>EMNIST</w:t>
      </w:r>
      <w:r w:rsidR="00DB645D">
        <w:t xml:space="preserve">, </w:t>
      </w:r>
      <w:r w:rsidR="00DB645D" w:rsidRPr="173964B0">
        <w:rPr>
          <w:i/>
          <w:iCs/>
        </w:rPr>
        <w:t>MNIST</w:t>
      </w:r>
      <w:r w:rsidR="00DB645D">
        <w:t xml:space="preserve">, and </w:t>
      </w:r>
      <w:r w:rsidR="00DB645D" w:rsidRPr="173964B0">
        <w:rPr>
          <w:i/>
          <w:iCs/>
        </w:rPr>
        <w:t>UCI</w:t>
      </w:r>
      <w:r w:rsidR="00DB645D">
        <w:t xml:space="preserve"> since they meet the requirements of individual printed numbers and letters in black and white.  These are the data sources used in the construction of the training models.</w:t>
      </w:r>
    </w:p>
    <w:p w14:paraId="5600B0A8" w14:textId="77777777" w:rsidR="00DB645D" w:rsidRDefault="00DB645D" w:rsidP="00DB645D">
      <w:pPr>
        <w:ind w:firstLine="0"/>
      </w:pPr>
    </w:p>
    <w:p w14:paraId="52CAB90E" w14:textId="3091B870" w:rsidR="00DB645D" w:rsidRDefault="00DB645D" w:rsidP="0043674E">
      <w:pPr>
        <w:pStyle w:val="ListParagraph"/>
        <w:numPr>
          <w:ilvl w:val="1"/>
          <w:numId w:val="17"/>
        </w:numPr>
        <w:rPr>
          <w:bCs/>
        </w:rPr>
      </w:pPr>
      <w:r w:rsidRPr="00FC04E4">
        <w:rPr>
          <w:bCs/>
        </w:rPr>
        <w:t>Tools and Utilities</w:t>
      </w:r>
    </w:p>
    <w:p w14:paraId="615D5CA1" w14:textId="77777777" w:rsidR="00FC04E4" w:rsidRPr="00FC04E4" w:rsidRDefault="00FC04E4" w:rsidP="00FC04E4">
      <w:pPr>
        <w:pStyle w:val="ListParagraph"/>
        <w:ind w:left="360" w:firstLine="0"/>
        <w:rPr>
          <w:bCs/>
        </w:rPr>
      </w:pPr>
    </w:p>
    <w:p w14:paraId="75E3B49A" w14:textId="731D6C18" w:rsidR="00DB645D" w:rsidRDefault="00DB645D" w:rsidP="00DB645D">
      <w:pPr>
        <w:ind w:firstLine="0"/>
      </w:pPr>
      <w:r>
        <w:t xml:space="preserve">Python will be used for this project.  It is widely regarded as a suitable and standard programming language for machine learning and data science. Python is preferred because it supports object-oriented, and it has a wide variety of packages for cleaning data and machine learning.  In addition, </w:t>
      </w:r>
      <w:proofErr w:type="spellStart"/>
      <w:r>
        <w:t>PyTorch</w:t>
      </w:r>
      <w:proofErr w:type="spellEnd"/>
      <w:r>
        <w:t xml:space="preserve"> has similar syntax to NumPy. The only difference is an option to use Graphic Processing Units (GPUs) [28]. The use of GPUs in </w:t>
      </w:r>
      <w:proofErr w:type="spellStart"/>
      <w:r>
        <w:t>PyTorch</w:t>
      </w:r>
      <w:proofErr w:type="spellEnd"/>
      <w:r>
        <w:t xml:space="preserve"> speeds the training of deep learning models.</w:t>
      </w:r>
    </w:p>
    <w:p w14:paraId="497BDF6E" w14:textId="4AC8D286" w:rsidR="00DB645D" w:rsidRDefault="00DC7B67" w:rsidP="00DB645D">
      <w:pPr>
        <w:ind w:firstLine="0"/>
      </w:pPr>
      <w:r>
        <w:t xml:space="preserve">  </w:t>
      </w:r>
      <w:r w:rsidR="00DB645D">
        <w:t xml:space="preserve">Images by their very nature often have a lot of features since the individual pixels are typically used, so even a 28x28 image would have at least 784 features.  Because of this, algorithm performance becomes a concern.  To address this, we need to implement a distributed Python computing platform using Spark [27]. This platform automatically splits data and computation amongst a potentially unlimited number of computing nodes known as clusters.  Thus, additional computers can be added to the cluster at any time to increase the speed of processing.  </w:t>
      </w:r>
    </w:p>
    <w:p w14:paraId="58984826" w14:textId="1541379F" w:rsidR="00DB645D" w:rsidRDefault="00DC7B67" w:rsidP="00EC6B06">
      <w:pPr>
        <w:ind w:firstLine="0"/>
      </w:pPr>
      <w:r>
        <w:t xml:space="preserve">  </w:t>
      </w:r>
      <w:r w:rsidR="00DB645D">
        <w:t>In addition, Spark supports the use of graphical processing units (GPUs), which are highly optimized for the sorts of linear algebra operations that most machine learning algorithms employ, thus adding both a greater quantity and a more performant set of computation resources to the execution of these machine learning algorithms.</w:t>
      </w:r>
    </w:p>
    <w:p w14:paraId="6514C2DA" w14:textId="3304398B" w:rsidR="00DB645D" w:rsidRDefault="00DC7B67" w:rsidP="00DB645D">
      <w:pPr>
        <w:ind w:firstLine="0"/>
      </w:pPr>
      <w:r>
        <w:t xml:space="preserve">  </w:t>
      </w:r>
      <w:r w:rsidR="00DB645D">
        <w:t xml:space="preserve">Having dysgraphia </w:t>
      </w:r>
      <w:r w:rsidR="00DB645D" w:rsidRPr="00EC6B06">
        <w:t>does not affect someone's mental capabilities</w:t>
      </w:r>
      <w:r w:rsidR="00DB645D">
        <w:t>; they just need extra help in handwriting skills. Consequently, the solution to challenges with having dysgraphia can be solved by Generative Adversarial Networks. GANs will be able to take bad handwriting from a document and present it in a better realistic handwritten text. Solving this problem will help people with dysgraphia focus more on expressing their ideas rather than how to write.</w:t>
      </w:r>
    </w:p>
    <w:p w14:paraId="592115B4" w14:textId="77777777" w:rsidR="00DB645D" w:rsidRPr="00DB645D" w:rsidRDefault="00DB645D" w:rsidP="0043674E">
      <w:pPr>
        <w:pStyle w:val="p1a"/>
      </w:pPr>
    </w:p>
    <w:p w14:paraId="751CD18D" w14:textId="5A841433" w:rsidR="007A1AE7" w:rsidRDefault="00D50F4D" w:rsidP="007A1AE7">
      <w:pPr>
        <w:pStyle w:val="p1a"/>
        <w:numPr>
          <w:ilvl w:val="0"/>
          <w:numId w:val="6"/>
        </w:numPr>
      </w:pPr>
      <w:r>
        <w:t>M</w:t>
      </w:r>
      <w:r w:rsidR="007A1AE7">
        <w:t xml:space="preserve">ethods utilized for </w:t>
      </w:r>
      <w:proofErr w:type="gramStart"/>
      <w:r w:rsidR="007A1AE7">
        <w:t>analysis</w:t>
      </w:r>
      <w:proofErr w:type="gramEnd"/>
    </w:p>
    <w:p w14:paraId="391A9EF5" w14:textId="2AB8A2C6" w:rsidR="003505C2" w:rsidRDefault="00AF1013" w:rsidP="003505C2">
      <w:pPr>
        <w:pStyle w:val="ListParagraph"/>
        <w:numPr>
          <w:ilvl w:val="1"/>
          <w:numId w:val="6"/>
        </w:numPr>
      </w:pPr>
      <w:r>
        <w:t xml:space="preserve">Interviews with </w:t>
      </w:r>
      <w:r w:rsidR="008F6EF2">
        <w:t>Dr John Santerre and David Josephs</w:t>
      </w:r>
    </w:p>
    <w:p w14:paraId="00A1491D" w14:textId="767C773E" w:rsidR="008F6EF2" w:rsidRPr="003505C2" w:rsidRDefault="00FF5689" w:rsidP="003505C2">
      <w:pPr>
        <w:pStyle w:val="ListParagraph"/>
        <w:numPr>
          <w:ilvl w:val="1"/>
          <w:numId w:val="6"/>
        </w:numPr>
      </w:pPr>
      <w:r>
        <w:t>Decomposition of final desired product</w:t>
      </w:r>
    </w:p>
    <w:p w14:paraId="7D1077C7" w14:textId="77777777" w:rsidR="00462ADF" w:rsidRDefault="007A1AE7" w:rsidP="00462ADF">
      <w:pPr>
        <w:numPr>
          <w:ilvl w:val="0"/>
          <w:numId w:val="6"/>
        </w:numPr>
      </w:pPr>
      <w:r>
        <w:t xml:space="preserve">Initial methods we may use based on preliminary </w:t>
      </w:r>
      <w:proofErr w:type="gramStart"/>
      <w:r>
        <w:t>analysis</w:t>
      </w:r>
      <w:proofErr w:type="gramEnd"/>
    </w:p>
    <w:p w14:paraId="4EEFA65D" w14:textId="32256F88" w:rsidR="007A1AE7" w:rsidRDefault="00462ADF" w:rsidP="00462ADF">
      <w:pPr>
        <w:numPr>
          <w:ilvl w:val="1"/>
          <w:numId w:val="6"/>
        </w:numPr>
      </w:pPr>
      <w:r>
        <w:t>Generative Adversarial Network (GAN)</w:t>
      </w:r>
    </w:p>
    <w:p w14:paraId="39306DD3" w14:textId="3E3878E7" w:rsidR="00462ADF" w:rsidRDefault="00BD3D41" w:rsidP="00BD3D41">
      <w:pPr>
        <w:numPr>
          <w:ilvl w:val="2"/>
          <w:numId w:val="6"/>
        </w:numPr>
      </w:pPr>
      <w:r>
        <w:t xml:space="preserve">Two neural networks </w:t>
      </w:r>
      <w:proofErr w:type="gramStart"/>
      <w:r>
        <w:t>compete</w:t>
      </w:r>
      <w:proofErr w:type="gramEnd"/>
    </w:p>
    <w:p w14:paraId="16B05D4D" w14:textId="45434324" w:rsidR="00BD3D41" w:rsidRDefault="00BD3D41" w:rsidP="00BD3D41">
      <w:pPr>
        <w:numPr>
          <w:ilvl w:val="2"/>
          <w:numId w:val="6"/>
        </w:numPr>
      </w:pPr>
      <w:r>
        <w:t xml:space="preserve">Could merge </w:t>
      </w:r>
      <w:proofErr w:type="gramStart"/>
      <w:r w:rsidR="005B25D6">
        <w:t>samples</w:t>
      </w:r>
      <w:proofErr w:type="gramEnd"/>
    </w:p>
    <w:p w14:paraId="2F5C1240" w14:textId="5236250B" w:rsidR="005B25D6" w:rsidRDefault="005B25D6" w:rsidP="005B25D6">
      <w:pPr>
        <w:numPr>
          <w:ilvl w:val="1"/>
          <w:numId w:val="6"/>
        </w:numPr>
      </w:pPr>
      <w:r>
        <w:t>Style transfer</w:t>
      </w:r>
    </w:p>
    <w:p w14:paraId="3ACDE8FF" w14:textId="7836F497" w:rsidR="005B25D6" w:rsidRDefault="005B25D6" w:rsidP="005B25D6">
      <w:pPr>
        <w:numPr>
          <w:ilvl w:val="2"/>
          <w:numId w:val="6"/>
        </w:numPr>
      </w:pPr>
      <w:r>
        <w:t xml:space="preserve">Famous example of applying artist style to </w:t>
      </w:r>
      <w:proofErr w:type="gramStart"/>
      <w:r>
        <w:t>photos</w:t>
      </w:r>
      <w:proofErr w:type="gramEnd"/>
    </w:p>
    <w:p w14:paraId="3ECC0941" w14:textId="2F6B6085" w:rsidR="005B25D6" w:rsidRDefault="005B25D6" w:rsidP="005B25D6">
      <w:pPr>
        <w:numPr>
          <w:ilvl w:val="2"/>
          <w:numId w:val="6"/>
        </w:numPr>
      </w:pPr>
      <w:r>
        <w:t xml:space="preserve">Would be used to merge </w:t>
      </w:r>
      <w:proofErr w:type="gramStart"/>
      <w:r>
        <w:t>samples</w:t>
      </w:r>
      <w:proofErr w:type="gramEnd"/>
    </w:p>
    <w:p w14:paraId="73B1C585" w14:textId="1446571C" w:rsidR="005B25D6" w:rsidRDefault="00A50658" w:rsidP="005B25D6">
      <w:pPr>
        <w:numPr>
          <w:ilvl w:val="1"/>
          <w:numId w:val="6"/>
        </w:numPr>
      </w:pPr>
      <w:r>
        <w:t>Auto encoder</w:t>
      </w:r>
    </w:p>
    <w:p w14:paraId="38540898" w14:textId="026DF9EC" w:rsidR="00A50658" w:rsidRDefault="00A50658" w:rsidP="00A50658">
      <w:pPr>
        <w:numPr>
          <w:ilvl w:val="2"/>
          <w:numId w:val="6"/>
        </w:numPr>
      </w:pPr>
      <w:proofErr w:type="gramStart"/>
      <w:r>
        <w:t>Similar to</w:t>
      </w:r>
      <w:proofErr w:type="gramEnd"/>
      <w:r>
        <w:t xml:space="preserve"> principal components analysis (PCA)</w:t>
      </w:r>
    </w:p>
    <w:p w14:paraId="7EA052E4" w14:textId="12765A9A" w:rsidR="00A50658" w:rsidRDefault="00A50658" w:rsidP="00A50658">
      <w:pPr>
        <w:numPr>
          <w:ilvl w:val="2"/>
          <w:numId w:val="6"/>
        </w:numPr>
      </w:pPr>
      <w:r>
        <w:t>More aggressive dimensional reduction</w:t>
      </w:r>
    </w:p>
    <w:p w14:paraId="4DE5004F" w14:textId="3793911A" w:rsidR="00A50658" w:rsidRDefault="00CB4CF4" w:rsidP="00CB4CF4">
      <w:pPr>
        <w:numPr>
          <w:ilvl w:val="1"/>
          <w:numId w:val="6"/>
        </w:numPr>
      </w:pPr>
      <w:r>
        <w:t>Singular value decomposition (SVD)</w:t>
      </w:r>
    </w:p>
    <w:p w14:paraId="315CB396" w14:textId="0428ADEF" w:rsidR="00CB4CF4" w:rsidRDefault="00C4483D" w:rsidP="00C4483D">
      <w:pPr>
        <w:numPr>
          <w:ilvl w:val="2"/>
          <w:numId w:val="6"/>
        </w:numPr>
      </w:pPr>
      <w:r>
        <w:t>Linear algebra method</w:t>
      </w:r>
    </w:p>
    <w:p w14:paraId="0C1ED9FD" w14:textId="5345556A" w:rsidR="00C4483D" w:rsidRDefault="00C4483D" w:rsidP="00C4483D">
      <w:pPr>
        <w:numPr>
          <w:ilvl w:val="2"/>
          <w:numId w:val="6"/>
        </w:numPr>
      </w:pPr>
      <w:r>
        <w:t>Sometimes helpful with image manipulation</w:t>
      </w:r>
    </w:p>
    <w:p w14:paraId="36DF3745" w14:textId="07344FDA" w:rsidR="00C4483D" w:rsidRDefault="004734C5" w:rsidP="00C4483D">
      <w:pPr>
        <w:numPr>
          <w:ilvl w:val="1"/>
          <w:numId w:val="6"/>
        </w:numPr>
      </w:pPr>
      <w:r>
        <w:t>Recurrent neural network (RNN)</w:t>
      </w:r>
    </w:p>
    <w:p w14:paraId="70CC44B1" w14:textId="1D03C40A" w:rsidR="004734C5" w:rsidRDefault="00CA210C" w:rsidP="004734C5">
      <w:pPr>
        <w:numPr>
          <w:ilvl w:val="2"/>
          <w:numId w:val="6"/>
        </w:numPr>
      </w:pPr>
      <w:r>
        <w:lastRenderedPageBreak/>
        <w:t xml:space="preserve">Known applications in handwriting </w:t>
      </w:r>
      <w:proofErr w:type="gramStart"/>
      <w:r>
        <w:t>recognition</w:t>
      </w:r>
      <w:proofErr w:type="gramEnd"/>
    </w:p>
    <w:p w14:paraId="5A096596" w14:textId="351E2663" w:rsidR="00CA210C" w:rsidRDefault="00CA210C" w:rsidP="004734C5">
      <w:pPr>
        <w:numPr>
          <w:ilvl w:val="2"/>
          <w:numId w:val="6"/>
        </w:numPr>
      </w:pPr>
      <w:r>
        <w:t xml:space="preserve">More difficult than GAN; will explore only as a backup </w:t>
      </w:r>
      <w:proofErr w:type="gramStart"/>
      <w:r>
        <w:t>option</w:t>
      </w:r>
      <w:proofErr w:type="gramEnd"/>
    </w:p>
    <w:p w14:paraId="256EE744" w14:textId="30F13715" w:rsidR="00580B1B" w:rsidRDefault="00580B1B" w:rsidP="00580B1B">
      <w:pPr>
        <w:numPr>
          <w:ilvl w:val="1"/>
          <w:numId w:val="6"/>
        </w:numPr>
      </w:pPr>
      <w:r>
        <w:t>Distributed computing</w:t>
      </w:r>
    </w:p>
    <w:p w14:paraId="5B408558" w14:textId="5FF620AA" w:rsidR="00580B1B" w:rsidRDefault="00580B1B" w:rsidP="00580B1B">
      <w:pPr>
        <w:numPr>
          <w:ilvl w:val="2"/>
          <w:numId w:val="6"/>
        </w:numPr>
      </w:pPr>
      <w:r>
        <w:t xml:space="preserve">Used to minimize processing </w:t>
      </w:r>
      <w:proofErr w:type="gramStart"/>
      <w:r>
        <w:t>time</w:t>
      </w:r>
      <w:proofErr w:type="gramEnd"/>
    </w:p>
    <w:p w14:paraId="6E3C6ECA" w14:textId="11889CB4" w:rsidR="008A5482" w:rsidRDefault="008A5482" w:rsidP="00580B1B">
      <w:pPr>
        <w:numPr>
          <w:ilvl w:val="2"/>
          <w:numId w:val="6"/>
        </w:numPr>
      </w:pPr>
      <w:r>
        <w:t xml:space="preserve">Explore Spark and </w:t>
      </w:r>
      <w:proofErr w:type="spellStart"/>
      <w:r>
        <w:t>Dask</w:t>
      </w:r>
      <w:proofErr w:type="spellEnd"/>
    </w:p>
    <w:p w14:paraId="5E129F64" w14:textId="1CE7E8EE" w:rsidR="008A5482" w:rsidRDefault="008A5482" w:rsidP="00580B1B">
      <w:pPr>
        <w:numPr>
          <w:ilvl w:val="2"/>
          <w:numId w:val="6"/>
        </w:numPr>
      </w:pPr>
      <w:r>
        <w:t xml:space="preserve">Choose one to </w:t>
      </w:r>
      <w:proofErr w:type="gramStart"/>
      <w:r>
        <w:t>use</w:t>
      </w:r>
      <w:proofErr w:type="gramEnd"/>
    </w:p>
    <w:p w14:paraId="5ACE1D05" w14:textId="19304A16" w:rsidR="007A1AE7" w:rsidRDefault="003505C2" w:rsidP="007A1AE7">
      <w:pPr>
        <w:numPr>
          <w:ilvl w:val="0"/>
          <w:numId w:val="6"/>
        </w:numPr>
      </w:pPr>
      <w:r>
        <w:t>D</w:t>
      </w:r>
      <w:r w:rsidR="007A1AE7">
        <w:t>ata sources that were used. Currently investigating:</w:t>
      </w:r>
    </w:p>
    <w:p w14:paraId="0C6D8F6B" w14:textId="48BA0F7D" w:rsidR="007A1AE7" w:rsidRDefault="00D543A5" w:rsidP="007A1AE7">
      <w:pPr>
        <w:numPr>
          <w:ilvl w:val="1"/>
          <w:numId w:val="6"/>
        </w:numPr>
      </w:pPr>
      <w:r>
        <w:t>MNIST – collection of handwritten digits in image format</w:t>
      </w:r>
    </w:p>
    <w:p w14:paraId="4B582DA2" w14:textId="400D7F8A" w:rsidR="00D543A5" w:rsidRDefault="00115AE5" w:rsidP="007A1AE7">
      <w:pPr>
        <w:numPr>
          <w:ilvl w:val="1"/>
          <w:numId w:val="6"/>
        </w:numPr>
      </w:pPr>
      <w:r>
        <w:t xml:space="preserve">UCI Machine Learning Repository - </w:t>
      </w:r>
      <w:r w:rsidR="00CA3FCB" w:rsidRPr="00CA3FCB">
        <w:t>Letter Recognition Data Set</w:t>
      </w:r>
    </w:p>
    <w:p w14:paraId="73FC5629" w14:textId="09DC68E9" w:rsidR="00CA3FCB" w:rsidRDefault="007F366E" w:rsidP="003F0116">
      <w:pPr>
        <w:numPr>
          <w:ilvl w:val="1"/>
          <w:numId w:val="6"/>
        </w:numPr>
      </w:pPr>
      <w:r>
        <w:t>Chars74K dataset - Character Recognition in Natural Images</w:t>
      </w:r>
    </w:p>
    <w:p w14:paraId="09CCA377" w14:textId="55B77251" w:rsidR="004B777A" w:rsidRDefault="004B777A" w:rsidP="003F0116">
      <w:pPr>
        <w:numPr>
          <w:ilvl w:val="1"/>
          <w:numId w:val="6"/>
        </w:numPr>
      </w:pPr>
      <w:r>
        <w:t xml:space="preserve">Data Augmentation – technique to expand existing datasets if </w:t>
      </w:r>
      <w:proofErr w:type="gramStart"/>
      <w:r>
        <w:t>needed</w:t>
      </w:r>
      <w:proofErr w:type="gramEnd"/>
    </w:p>
    <w:p w14:paraId="79A9617E" w14:textId="77777777" w:rsidR="00FC04E4" w:rsidRDefault="00FC04E4" w:rsidP="00FC04E4">
      <w:pPr>
        <w:ind w:left="1440" w:firstLine="0"/>
      </w:pPr>
    </w:p>
    <w:p w14:paraId="05F5B313" w14:textId="32665D8E" w:rsidR="00DB645D" w:rsidRDefault="00DB645D" w:rsidP="0043674E">
      <w:pPr>
        <w:pStyle w:val="ListParagraph"/>
        <w:numPr>
          <w:ilvl w:val="1"/>
          <w:numId w:val="17"/>
        </w:numPr>
      </w:pPr>
      <w:r>
        <w:t>Model Training</w:t>
      </w:r>
    </w:p>
    <w:p w14:paraId="1C1FD659" w14:textId="77777777" w:rsidR="00FC04E4" w:rsidRDefault="00FC04E4" w:rsidP="00FC04E4">
      <w:pPr>
        <w:pStyle w:val="ListParagraph"/>
        <w:ind w:left="360" w:firstLine="0"/>
      </w:pPr>
    </w:p>
    <w:p w14:paraId="53E0DDB3" w14:textId="3EB476DD" w:rsidR="00DB645D" w:rsidRDefault="00DB645D" w:rsidP="0043674E">
      <w:pPr>
        <w:pStyle w:val="ListParagraph"/>
        <w:numPr>
          <w:ilvl w:val="1"/>
          <w:numId w:val="17"/>
        </w:numPr>
      </w:pPr>
      <w:r>
        <w:t>Application</w:t>
      </w:r>
    </w:p>
    <w:p w14:paraId="4ED37641" w14:textId="77777777" w:rsidR="00FA65B3" w:rsidRDefault="00FA65B3" w:rsidP="00FA65B3">
      <w:pPr>
        <w:pStyle w:val="ListParagraph"/>
      </w:pPr>
    </w:p>
    <w:p w14:paraId="6F602938" w14:textId="55A4AEB5" w:rsidR="00FA65B3" w:rsidRDefault="00FA65B3" w:rsidP="00FA65B3">
      <w:pPr>
        <w:ind w:firstLine="0"/>
      </w:pPr>
      <w:r>
        <w:t>The final product is a command line application written in Python</w:t>
      </w:r>
      <w:r>
        <w:t>.</w:t>
      </w:r>
      <w:r>
        <w:t xml:space="preserve">  The application is meant for two audiences.  For the layman who wants to smooth their handwriting, the program will take a sample of their handwriting as an input along with the preferred model to use from amongst the supported models.  Smoothed handwriting will be output.</w:t>
      </w:r>
    </w:p>
    <w:p w14:paraId="00568223" w14:textId="77777777" w:rsidR="00FA65B3" w:rsidRDefault="00FA65B3" w:rsidP="00FA65B3">
      <w:pPr>
        <w:ind w:firstLine="0"/>
      </w:pPr>
      <w:r>
        <w:t xml:space="preserve">  </w:t>
      </w:r>
      <w:r>
        <w:t>The second audience of technical professionals can specify training data and one or more models to be trained.  The application will train the model(s) and output the computed error of the training.</w:t>
      </w:r>
    </w:p>
    <w:p w14:paraId="571A2DAC" w14:textId="0304D1CD" w:rsidR="00FA65B3" w:rsidRDefault="00351505" w:rsidP="00FA65B3">
      <w:pPr>
        <w:ind w:firstLine="0"/>
      </w:pPr>
      <w:r>
        <w:t xml:space="preserve">  </w:t>
      </w:r>
      <w:r w:rsidR="00FA65B3">
        <w:t>The application is written in such a way that it can be executed as a Python script from the command line, as a standalone module, or as an imported Python module used as part of another program.</w:t>
      </w:r>
    </w:p>
    <w:p w14:paraId="2C40D90C" w14:textId="41C6CF20" w:rsidR="00FA65B3" w:rsidRPr="007A1AE7" w:rsidRDefault="00351505" w:rsidP="00FA65B3">
      <w:pPr>
        <w:ind w:firstLine="0"/>
      </w:pPr>
      <w:r>
        <w:t xml:space="preserve">  </w:t>
      </w:r>
      <w:r w:rsidR="00FA65B3">
        <w:t>The main part of the program processes the command line arguments and</w:t>
      </w:r>
      <w:r>
        <w:t xml:space="preserve"> controls the trainers.  Each trainer implements a programming interface that lets them be executed polymorphically by the controller.  This allows for a common reporting of test results and training of the models.</w:t>
      </w:r>
    </w:p>
    <w:p w14:paraId="6223A0E2" w14:textId="77777777" w:rsidR="009B1D59" w:rsidRPr="00FC04E4" w:rsidRDefault="007131A7" w:rsidP="009942DC">
      <w:pPr>
        <w:pStyle w:val="heading10"/>
        <w:rPr>
          <w:b w:val="0"/>
          <w:bCs/>
        </w:rPr>
      </w:pPr>
      <w:r w:rsidRPr="00FC04E4">
        <w:rPr>
          <w:b w:val="0"/>
          <w:bCs/>
        </w:rPr>
        <w:t>4</w:t>
      </w:r>
      <w:r w:rsidR="009B1D59" w:rsidRPr="00FC04E4">
        <w:rPr>
          <w:b w:val="0"/>
          <w:bCs/>
        </w:rPr>
        <w:t xml:space="preserve">   </w:t>
      </w:r>
      <w:r w:rsidR="00792A3B" w:rsidRPr="00FC04E4">
        <w:rPr>
          <w:b w:val="0"/>
          <w:bCs/>
        </w:rPr>
        <w:t>Results</w:t>
      </w:r>
    </w:p>
    <w:p w14:paraId="0BDFF3F8" w14:textId="349257E5" w:rsidR="002F541F" w:rsidRDefault="00AD61AB" w:rsidP="002F541F">
      <w:pPr>
        <w:pStyle w:val="p1a"/>
        <w:numPr>
          <w:ilvl w:val="0"/>
          <w:numId w:val="7"/>
        </w:numPr>
      </w:pPr>
      <w:r>
        <w:t xml:space="preserve">Demonstrate </w:t>
      </w:r>
      <w:r w:rsidR="00EF3CEB">
        <w:t xml:space="preserve">effectiveness of handwriting </w:t>
      </w:r>
      <w:proofErr w:type="gramStart"/>
      <w:r w:rsidR="00EF3CEB">
        <w:t>smoothing</w:t>
      </w:r>
      <w:proofErr w:type="gramEnd"/>
    </w:p>
    <w:p w14:paraId="355AD697" w14:textId="5C2B3F6A" w:rsidR="00EF3CEB" w:rsidRDefault="00EF3CEB" w:rsidP="00EF3CEB">
      <w:pPr>
        <w:pStyle w:val="ListParagraph"/>
        <w:numPr>
          <w:ilvl w:val="0"/>
          <w:numId w:val="7"/>
        </w:numPr>
      </w:pPr>
      <w:r>
        <w:t xml:space="preserve">Identify performant </w:t>
      </w:r>
      <w:proofErr w:type="gramStart"/>
      <w:r>
        <w:t>models</w:t>
      </w:r>
      <w:proofErr w:type="gramEnd"/>
    </w:p>
    <w:p w14:paraId="37428D30" w14:textId="79772710" w:rsidR="00150867" w:rsidRDefault="00150867" w:rsidP="00EF3CEB">
      <w:pPr>
        <w:pStyle w:val="ListParagraph"/>
        <w:numPr>
          <w:ilvl w:val="0"/>
          <w:numId w:val="7"/>
        </w:numPr>
      </w:pPr>
      <w:r>
        <w:t xml:space="preserve">Produce a Python package other developers can </w:t>
      </w:r>
      <w:proofErr w:type="gramStart"/>
      <w:r>
        <w:t>use</w:t>
      </w:r>
      <w:proofErr w:type="gramEnd"/>
    </w:p>
    <w:p w14:paraId="2997C764" w14:textId="766540B6" w:rsidR="00150867" w:rsidRDefault="00150867" w:rsidP="00EF3CEB">
      <w:pPr>
        <w:pStyle w:val="ListParagraph"/>
        <w:numPr>
          <w:ilvl w:val="0"/>
          <w:numId w:val="7"/>
        </w:numPr>
      </w:pPr>
      <w:r>
        <w:t xml:space="preserve">Release a command line utility any one can use to smooth </w:t>
      </w:r>
      <w:proofErr w:type="gramStart"/>
      <w:r>
        <w:t>handwriting</w:t>
      </w:r>
      <w:proofErr w:type="gramEnd"/>
    </w:p>
    <w:p w14:paraId="1E907E22" w14:textId="53833D65" w:rsidR="0016667F" w:rsidRDefault="0016667F" w:rsidP="00EF3CEB">
      <w:pPr>
        <w:pStyle w:val="ListParagraph"/>
        <w:numPr>
          <w:ilvl w:val="0"/>
          <w:numId w:val="7"/>
        </w:numPr>
      </w:pPr>
      <w:r>
        <w:t>Scope restricted to:</w:t>
      </w:r>
    </w:p>
    <w:p w14:paraId="1426AB53" w14:textId="626E2E06" w:rsidR="0016667F" w:rsidRDefault="0016667F" w:rsidP="0016667F">
      <w:pPr>
        <w:pStyle w:val="ListParagraph"/>
        <w:numPr>
          <w:ilvl w:val="1"/>
          <w:numId w:val="7"/>
        </w:numPr>
      </w:pPr>
      <w:r>
        <w:t>Printed handwriting</w:t>
      </w:r>
    </w:p>
    <w:p w14:paraId="6EEFCDDC" w14:textId="7D7A3EB5" w:rsidR="0016667F" w:rsidRDefault="0016667F" w:rsidP="0016667F">
      <w:pPr>
        <w:pStyle w:val="ListParagraph"/>
        <w:numPr>
          <w:ilvl w:val="1"/>
          <w:numId w:val="7"/>
        </w:numPr>
      </w:pPr>
      <w:r>
        <w:t xml:space="preserve">Numbers, upper, and </w:t>
      </w:r>
      <w:proofErr w:type="gramStart"/>
      <w:r>
        <w:t>lower case</w:t>
      </w:r>
      <w:proofErr w:type="gramEnd"/>
      <w:r>
        <w:t xml:space="preserve"> letters</w:t>
      </w:r>
    </w:p>
    <w:p w14:paraId="118B68CE" w14:textId="4DFF5A40" w:rsidR="001A3913" w:rsidRDefault="001A3913" w:rsidP="0016667F">
      <w:pPr>
        <w:pStyle w:val="ListParagraph"/>
        <w:numPr>
          <w:ilvl w:val="1"/>
          <w:numId w:val="7"/>
        </w:numPr>
      </w:pPr>
      <w:r>
        <w:t>Black and white samples</w:t>
      </w:r>
    </w:p>
    <w:p w14:paraId="306E5535" w14:textId="3932958A" w:rsidR="001A3913" w:rsidRDefault="001A3913" w:rsidP="0016667F">
      <w:pPr>
        <w:pStyle w:val="ListParagraph"/>
        <w:numPr>
          <w:ilvl w:val="1"/>
          <w:numId w:val="7"/>
        </w:numPr>
      </w:pPr>
      <w:r>
        <w:t>Texture of a standard ball-point ink pen</w:t>
      </w:r>
    </w:p>
    <w:p w14:paraId="5850D619" w14:textId="04A21C89" w:rsidR="001A3913" w:rsidRDefault="00946887" w:rsidP="001A3913">
      <w:pPr>
        <w:pStyle w:val="ListParagraph"/>
        <w:numPr>
          <w:ilvl w:val="0"/>
          <w:numId w:val="7"/>
        </w:numPr>
      </w:pPr>
      <w:r>
        <w:t>Additional scope if time permits:</w:t>
      </w:r>
    </w:p>
    <w:p w14:paraId="1B37C98D" w14:textId="74FE771E" w:rsidR="00946887" w:rsidRDefault="00946887" w:rsidP="00946887">
      <w:pPr>
        <w:pStyle w:val="ListParagraph"/>
        <w:numPr>
          <w:ilvl w:val="1"/>
          <w:numId w:val="7"/>
        </w:numPr>
      </w:pPr>
      <w:r>
        <w:lastRenderedPageBreak/>
        <w:t>Punctuation</w:t>
      </w:r>
    </w:p>
    <w:p w14:paraId="0BDDE9EB" w14:textId="4369A5EB" w:rsidR="00946887" w:rsidRDefault="00946887" w:rsidP="00946887">
      <w:pPr>
        <w:pStyle w:val="ListParagraph"/>
        <w:numPr>
          <w:ilvl w:val="1"/>
          <w:numId w:val="7"/>
        </w:numPr>
      </w:pPr>
      <w:r>
        <w:t>International characters from other languages</w:t>
      </w:r>
    </w:p>
    <w:p w14:paraId="240E77B9" w14:textId="174DB126" w:rsidR="00946887" w:rsidRDefault="005D70C8" w:rsidP="00946887">
      <w:pPr>
        <w:pStyle w:val="ListParagraph"/>
        <w:numPr>
          <w:ilvl w:val="1"/>
          <w:numId w:val="7"/>
        </w:numPr>
      </w:pPr>
      <w:r>
        <w:t>Color samples</w:t>
      </w:r>
    </w:p>
    <w:p w14:paraId="61B0AE7E" w14:textId="6A0D85FB" w:rsidR="005D70C8" w:rsidRPr="00EF3CEB" w:rsidRDefault="005D70C8" w:rsidP="00946887">
      <w:pPr>
        <w:pStyle w:val="ListParagraph"/>
        <w:numPr>
          <w:ilvl w:val="1"/>
          <w:numId w:val="7"/>
        </w:numPr>
      </w:pPr>
      <w:r>
        <w:t>Textures such as pencil, marker, paint, or crayon</w:t>
      </w:r>
    </w:p>
    <w:p w14:paraId="7A5F9A20" w14:textId="77777777" w:rsidR="009B1D59" w:rsidRPr="00FC04E4" w:rsidRDefault="007131A7" w:rsidP="009942DC">
      <w:pPr>
        <w:pStyle w:val="heading10"/>
        <w:rPr>
          <w:b w:val="0"/>
          <w:bCs/>
        </w:rPr>
      </w:pPr>
      <w:r w:rsidRPr="00FC04E4">
        <w:rPr>
          <w:b w:val="0"/>
          <w:bCs/>
        </w:rPr>
        <w:t>5</w:t>
      </w:r>
      <w:r w:rsidR="009B1D59" w:rsidRPr="00FC04E4">
        <w:rPr>
          <w:b w:val="0"/>
          <w:bCs/>
        </w:rPr>
        <w:t xml:space="preserve">   </w:t>
      </w:r>
      <w:r w:rsidR="00792A3B" w:rsidRPr="00FC04E4">
        <w:rPr>
          <w:b w:val="0"/>
          <w:bCs/>
        </w:rPr>
        <w:t>Discussion</w:t>
      </w:r>
    </w:p>
    <w:p w14:paraId="0532F4A6" w14:textId="276F5C66" w:rsidR="397B3DC7" w:rsidRDefault="397B3DC7" w:rsidP="008B523F">
      <w:pPr>
        <w:ind w:firstLine="0"/>
      </w:pPr>
      <w:r w:rsidRPr="00EC6B06">
        <w:t xml:space="preserve">As explained in the introduction, </w:t>
      </w:r>
      <w:r w:rsidR="00A219B1" w:rsidRPr="00EC6B06">
        <w:t>dysgraphia</w:t>
      </w:r>
      <w:r w:rsidRPr="00EC6B06">
        <w:t xml:space="preserve"> is a learning disability which strictly affect</w:t>
      </w:r>
      <w:r w:rsidR="00AA6ACB" w:rsidRPr="00EC6B06">
        <w:t>s</w:t>
      </w:r>
      <w:r w:rsidRPr="00EC6B06">
        <w:t xml:space="preserve"> the ability to write properly. </w:t>
      </w:r>
      <w:r w:rsidR="00A406BA" w:rsidRPr="00EC6B06">
        <w:t>This project seeks to provide</w:t>
      </w:r>
      <w:r w:rsidRPr="00EC6B06">
        <w:t xml:space="preserve"> a better way to help people with this condition</w:t>
      </w:r>
      <w:r w:rsidR="00354815" w:rsidRPr="00EC6B06">
        <w:t xml:space="preserve"> to</w:t>
      </w:r>
      <w:r w:rsidRPr="00EC6B06">
        <w:t xml:space="preserve"> communicate when writing. In this project</w:t>
      </w:r>
      <w:r w:rsidR="00012677" w:rsidRPr="00EC6B06">
        <w:t>,</w:t>
      </w:r>
      <w:r w:rsidRPr="00EC6B06">
        <w:t xml:space="preserve"> an application </w:t>
      </w:r>
      <w:r w:rsidR="001A142C" w:rsidRPr="00EC6B06">
        <w:t>will</w:t>
      </w:r>
      <w:r w:rsidRPr="00EC6B06">
        <w:t xml:space="preserve"> take an image input of a </w:t>
      </w:r>
      <w:r w:rsidR="001A142C" w:rsidRPr="00EC6B06">
        <w:t>hand</w:t>
      </w:r>
      <w:r w:rsidRPr="00EC6B06">
        <w:t>writing</w:t>
      </w:r>
      <w:r w:rsidR="001A142C" w:rsidRPr="00EC6B06">
        <w:t xml:space="preserve"> sample,</w:t>
      </w:r>
      <w:r w:rsidRPr="00EC6B06">
        <w:t xml:space="preserve"> and the application </w:t>
      </w:r>
      <w:r w:rsidR="001A142C" w:rsidRPr="00EC6B06">
        <w:t>will</w:t>
      </w:r>
      <w:r w:rsidRPr="00EC6B06">
        <w:t xml:space="preserve"> replace the writing with </w:t>
      </w:r>
      <w:r w:rsidR="00F777E4" w:rsidRPr="00EC6B06">
        <w:t>smoother</w:t>
      </w:r>
      <w:r w:rsidRPr="00EC6B06">
        <w:t xml:space="preserve"> writing that is similar to the </w:t>
      </w:r>
      <w:r w:rsidR="005310D9" w:rsidRPr="00EC6B06">
        <w:t xml:space="preserve">original </w:t>
      </w:r>
      <w:r w:rsidRPr="00EC6B06">
        <w:t>input</w:t>
      </w:r>
      <w:r w:rsidR="005310D9" w:rsidRPr="00EC6B06">
        <w:t>’s handwriting style.</w:t>
      </w:r>
      <w:r>
        <w:br/>
      </w:r>
      <w:r w:rsidR="00DC7B67">
        <w:t xml:space="preserve">  </w:t>
      </w:r>
      <w:r w:rsidR="00164B2D" w:rsidRPr="00EC6B06">
        <w:t>Two</w:t>
      </w:r>
      <w:r w:rsidRPr="00EC6B06">
        <w:t xml:space="preserve"> different approach</w:t>
      </w:r>
      <w:r w:rsidR="00164B2D" w:rsidRPr="00EC6B06">
        <w:t xml:space="preserve">es </w:t>
      </w:r>
      <w:r w:rsidR="00042459" w:rsidRPr="00EC6B06">
        <w:t>are promising</w:t>
      </w:r>
      <w:r w:rsidRPr="00EC6B06">
        <w:t xml:space="preserve">. The first is </w:t>
      </w:r>
      <w:r w:rsidR="00042459" w:rsidRPr="00EC6B06">
        <w:t>Generative Adversarial Networks (</w:t>
      </w:r>
      <w:r w:rsidRPr="00EC6B06">
        <w:t>GAN</w:t>
      </w:r>
      <w:r w:rsidR="00042459" w:rsidRPr="00EC6B06">
        <w:t>s),</w:t>
      </w:r>
      <w:r w:rsidRPr="00EC6B06">
        <w:t xml:space="preserve"> which </w:t>
      </w:r>
      <w:r w:rsidR="00042459" w:rsidRPr="00EC6B06">
        <w:t xml:space="preserve">is </w:t>
      </w:r>
      <w:r w:rsidRPr="00EC6B06">
        <w:t>a generative deep learning neural network model that generate</w:t>
      </w:r>
      <w:r w:rsidR="00A1076C" w:rsidRPr="00EC6B06">
        <w:t>s</w:t>
      </w:r>
      <w:r w:rsidRPr="00EC6B06">
        <w:t xml:space="preserve"> realistic new samples of the input. The second is the </w:t>
      </w:r>
      <w:r w:rsidR="005B1B23" w:rsidRPr="00EC6B06">
        <w:t xml:space="preserve">use of </w:t>
      </w:r>
      <w:r w:rsidRPr="00EC6B06">
        <w:t>autoencoders</w:t>
      </w:r>
      <w:r w:rsidR="005B1B23" w:rsidRPr="00EC6B06">
        <w:t>,</w:t>
      </w:r>
      <w:r w:rsidRPr="00EC6B06">
        <w:t xml:space="preserve"> which are also generative deep learning models that would</w:t>
      </w:r>
      <w:r w:rsidR="00CD27EC" w:rsidRPr="00EC6B06">
        <w:t>,</w:t>
      </w:r>
      <w:r w:rsidRPr="00EC6B06">
        <w:t xml:space="preserve"> instead of generating new samples, just reconstruct the input. GAN </w:t>
      </w:r>
      <w:r w:rsidR="00850FCD" w:rsidRPr="00EC6B06">
        <w:t xml:space="preserve">will be explored </w:t>
      </w:r>
      <w:r w:rsidRPr="00EC6B06">
        <w:t>more</w:t>
      </w:r>
      <w:r w:rsidR="00930EB4" w:rsidRPr="00EC6B06">
        <w:t xml:space="preserve"> because its unique functionality seems well-tailored to a smoothing problem.</w:t>
      </w:r>
      <w:r w:rsidRPr="00EC6B06">
        <w:t xml:space="preserve"> would make a better prediction model than the autoencoders. A GAN model has 2 main components</w:t>
      </w:r>
      <w:r w:rsidR="00930EB4" w:rsidRPr="00EC6B06">
        <w:t>:</w:t>
      </w:r>
      <w:r w:rsidRPr="00EC6B06">
        <w:t xml:space="preserve"> the generator and the discriminator. A discriminator is a classifier that tries to classify if a data is a real data or if the data was created by the generator. The generator learns to create a fake data and gets feedback from the discriminator.</w:t>
      </w:r>
    </w:p>
    <w:p w14:paraId="1FC8156B" w14:textId="76388F31" w:rsidR="008130E7" w:rsidRDefault="00DC7B67" w:rsidP="008B523F">
      <w:pPr>
        <w:ind w:firstLine="0"/>
      </w:pPr>
      <w:r>
        <w:t xml:space="preserve">  </w:t>
      </w:r>
      <w:r w:rsidR="397B3DC7" w:rsidRPr="00EC6B06">
        <w:t>Unfortunately, there no objective/loss function</w:t>
      </w:r>
      <w:r w:rsidR="00DF385B" w:rsidRPr="00EC6B06">
        <w:t>s</w:t>
      </w:r>
      <w:r w:rsidR="397B3DC7" w:rsidRPr="00EC6B06">
        <w:t xml:space="preserve"> used in training a GAN model. </w:t>
      </w:r>
      <w:r w:rsidR="00DF385B" w:rsidRPr="00EC6B06">
        <w:t>This means that t</w:t>
      </w:r>
      <w:r w:rsidR="397B3DC7" w:rsidRPr="00EC6B06">
        <w:t xml:space="preserve">here are no ways of checking the progress or efficiency of the model </w:t>
      </w:r>
      <w:r w:rsidR="00AC53D3" w:rsidRPr="00EC6B06">
        <w:t>using</w:t>
      </w:r>
      <w:r w:rsidR="397B3DC7" w:rsidRPr="00EC6B06">
        <w:t xml:space="preserve"> a </w:t>
      </w:r>
      <w:r w:rsidR="00AC53D3" w:rsidRPr="00EC6B06">
        <w:t xml:space="preserve">traditional </w:t>
      </w:r>
      <w:r w:rsidR="397B3DC7" w:rsidRPr="00EC6B06">
        <w:t xml:space="preserve">loss function. </w:t>
      </w:r>
      <w:r w:rsidR="00FC4EEA" w:rsidRPr="00EC6B06">
        <w:t>Therefore, m</w:t>
      </w:r>
      <w:r w:rsidR="397B3DC7" w:rsidRPr="00EC6B06">
        <w:t xml:space="preserve">odels </w:t>
      </w:r>
      <w:r w:rsidR="00FC4EEA" w:rsidRPr="00EC6B06">
        <w:t xml:space="preserve">will </w:t>
      </w:r>
      <w:r w:rsidR="397B3DC7" w:rsidRPr="00EC6B06">
        <w:t>be evaluated by manually inspecting the generated image or using quantitative measures like inception score</w:t>
      </w:r>
      <w:r w:rsidR="0096154B" w:rsidRPr="00EC6B06">
        <w:t xml:space="preserve"> and</w:t>
      </w:r>
      <w:r w:rsidR="397B3DC7" w:rsidRPr="00EC6B06">
        <w:t xml:space="preserve"> boundary distortion. The evaluation process </w:t>
      </w:r>
      <w:r w:rsidR="00D80A3A" w:rsidRPr="00EC6B06">
        <w:t>is replicated</w:t>
      </w:r>
      <w:r w:rsidR="397B3DC7" w:rsidRPr="00EC6B06">
        <w:t xml:space="preserve"> in other</w:t>
      </w:r>
      <w:r w:rsidR="00D80A3A" w:rsidRPr="00EC6B06">
        <w:t xml:space="preserve"> evaluated models </w:t>
      </w:r>
      <w:proofErr w:type="gramStart"/>
      <w:r w:rsidR="00D80A3A" w:rsidRPr="00EC6B06">
        <w:t>in order</w:t>
      </w:r>
      <w:r w:rsidR="397B3DC7" w:rsidRPr="00EC6B06">
        <w:t xml:space="preserve"> to</w:t>
      </w:r>
      <w:proofErr w:type="gramEnd"/>
      <w:r w:rsidR="397B3DC7" w:rsidRPr="00EC6B06">
        <w:t xml:space="preserve"> </w:t>
      </w:r>
      <w:r w:rsidR="00D80A3A" w:rsidRPr="00EC6B06">
        <w:t>validate</w:t>
      </w:r>
      <w:r w:rsidR="397B3DC7" w:rsidRPr="00EC6B06">
        <w:t xml:space="preserve"> results</w:t>
      </w:r>
      <w:r w:rsidR="00D80A3A" w:rsidRPr="00EC6B06">
        <w:t xml:space="preserve"> evenly</w:t>
      </w:r>
      <w:r w:rsidR="397B3DC7" w:rsidRPr="00EC6B06">
        <w:t xml:space="preserve">. </w:t>
      </w:r>
      <w:r w:rsidR="008130E7" w:rsidRPr="00EC6B06">
        <w:t xml:space="preserve">Other options may be available to evaluate GANs, and this project </w:t>
      </w:r>
      <w:r w:rsidR="397B3DC7" w:rsidRPr="00EC6B06">
        <w:t>explore</w:t>
      </w:r>
      <w:r w:rsidR="008130E7" w:rsidRPr="00EC6B06">
        <w:t>s</w:t>
      </w:r>
      <w:r w:rsidR="397B3DC7" w:rsidRPr="00EC6B06">
        <w:t xml:space="preserve"> the best option</w:t>
      </w:r>
      <w:r w:rsidR="008130E7" w:rsidRPr="00EC6B06">
        <w:t>s for both smoothing and for evaluation.</w:t>
      </w:r>
    </w:p>
    <w:p w14:paraId="73A3DEAF" w14:textId="39CF9882" w:rsidR="397B3DC7" w:rsidRDefault="00DC7B67" w:rsidP="008B523F">
      <w:pPr>
        <w:ind w:firstLine="0"/>
      </w:pPr>
      <w:r>
        <w:t xml:space="preserve">  </w:t>
      </w:r>
      <w:r w:rsidR="00FB2937" w:rsidRPr="00EC6B06">
        <w:t>At the conclusion of</w:t>
      </w:r>
      <w:r w:rsidR="397B3DC7" w:rsidRPr="00EC6B06">
        <w:t xml:space="preserve"> this Capstone project, the application </w:t>
      </w:r>
      <w:r w:rsidR="00FB2937" w:rsidRPr="00EC6B06">
        <w:t xml:space="preserve">will be released as </w:t>
      </w:r>
      <w:r w:rsidR="397B3DC7" w:rsidRPr="00EC6B06">
        <w:t xml:space="preserve">open source so that anyone that needs it would be able to have access to it. Finally, </w:t>
      </w:r>
      <w:r w:rsidR="00BA4C13" w:rsidRPr="00EC6B06">
        <w:t>since the</w:t>
      </w:r>
      <w:r w:rsidR="006E1AC5" w:rsidRPr="00EC6B06">
        <w:t xml:space="preserve"> core goal of the project is to assist </w:t>
      </w:r>
      <w:r w:rsidR="00022911" w:rsidRPr="00EC6B06">
        <w:t xml:space="preserve">with a disability, </w:t>
      </w:r>
      <w:r w:rsidR="397B3DC7" w:rsidRPr="00EC6B06">
        <w:t xml:space="preserve">there </w:t>
      </w:r>
      <w:r w:rsidR="00022911" w:rsidRPr="00EC6B06">
        <w:t>does not seem to be any</w:t>
      </w:r>
      <w:r w:rsidR="397B3DC7" w:rsidRPr="00EC6B06">
        <w:t xml:space="preserve"> </w:t>
      </w:r>
      <w:r w:rsidR="00022911" w:rsidRPr="00EC6B06">
        <w:t xml:space="preserve">negative </w:t>
      </w:r>
      <w:r w:rsidR="397B3DC7" w:rsidRPr="00EC6B06">
        <w:t>impact</w:t>
      </w:r>
      <w:r w:rsidR="00022911" w:rsidRPr="00EC6B06">
        <w:t xml:space="preserve"> to ethics.</w:t>
      </w:r>
    </w:p>
    <w:p w14:paraId="0027442E" w14:textId="77777777" w:rsidR="002F541F" w:rsidRPr="00FC04E4" w:rsidRDefault="002F541F" w:rsidP="002F541F">
      <w:pPr>
        <w:pStyle w:val="heading10"/>
        <w:rPr>
          <w:b w:val="0"/>
          <w:bCs/>
        </w:rPr>
      </w:pPr>
      <w:r w:rsidRPr="00FC04E4">
        <w:rPr>
          <w:b w:val="0"/>
          <w:bCs/>
        </w:rPr>
        <w:t>6   Conclusion</w:t>
      </w:r>
    </w:p>
    <w:p w14:paraId="4989C5C5" w14:textId="70836246" w:rsidR="002F541F" w:rsidRPr="002F541F" w:rsidRDefault="7E8D38A2" w:rsidP="33C5E234">
      <w:pPr>
        <w:ind w:firstLine="0"/>
      </w:pPr>
      <w:r w:rsidRPr="00EC6B06">
        <w:t xml:space="preserve">Due to the impacts of </w:t>
      </w:r>
      <w:r w:rsidR="00A219B1" w:rsidRPr="00EC6B06">
        <w:t>dysgraphia</w:t>
      </w:r>
      <w:r w:rsidRPr="00EC6B06">
        <w:t xml:space="preserve"> on children and adults, </w:t>
      </w:r>
      <w:r w:rsidR="00E049AE" w:rsidRPr="00EC6B06">
        <w:t>this</w:t>
      </w:r>
      <w:r w:rsidRPr="00EC6B06">
        <w:t xml:space="preserve"> application </w:t>
      </w:r>
      <w:r w:rsidR="00D43D14" w:rsidRPr="00EC6B06">
        <w:t>is meant to</w:t>
      </w:r>
      <w:r w:rsidRPr="00EC6B06">
        <w:t xml:space="preserve"> help people </w:t>
      </w:r>
      <w:r w:rsidR="00615FBE" w:rsidRPr="00EC6B06">
        <w:t xml:space="preserve">who suffer from this condition to </w:t>
      </w:r>
      <w:r w:rsidRPr="00EC6B06">
        <w:t xml:space="preserve">communicate better. The application would create </w:t>
      </w:r>
      <w:r w:rsidR="00D43D14" w:rsidRPr="00EC6B06">
        <w:t xml:space="preserve">handwriting that is more consistent </w:t>
      </w:r>
      <w:r w:rsidR="00F3657A" w:rsidRPr="00EC6B06">
        <w:t xml:space="preserve">and easier to read </w:t>
      </w:r>
      <w:r w:rsidRPr="00EC6B06">
        <w:t xml:space="preserve">from an original image of a person’s handwriting. </w:t>
      </w:r>
      <w:r w:rsidR="00361286" w:rsidRPr="00EC6B06">
        <w:t>The application will not only help people with dysgraphia but also hopefully promote additional research into this area with the planned Python package</w:t>
      </w:r>
      <w:r w:rsidR="00E30F52" w:rsidRPr="00EC6B06">
        <w:t xml:space="preserve"> </w:t>
      </w:r>
      <w:r w:rsidR="0055122E" w:rsidRPr="00EC6B06">
        <w:t xml:space="preserve">to drive </w:t>
      </w:r>
      <w:r w:rsidR="00D8393B" w:rsidRPr="00EC6B06">
        <w:t>improvement in the years ahead.</w:t>
      </w:r>
    </w:p>
    <w:p w14:paraId="314C24CD" w14:textId="0867785B"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FC04E4">
        <w:rPr>
          <w:rStyle w:val="heading3Zchn"/>
          <w:b w:val="0"/>
          <w:bCs/>
        </w:rPr>
        <w:lastRenderedPageBreak/>
        <w:t>Acknowledgments.</w:t>
      </w:r>
      <w:r w:rsidR="002F541F">
        <w:t xml:space="preserve"> Jacquelyn Cheun, PhD. – Capstone Professor</w:t>
      </w:r>
    </w:p>
    <w:p w14:paraId="7F0338A7" w14:textId="77777777" w:rsidR="009B1D59" w:rsidRPr="00FC04E4" w:rsidRDefault="009B1D59" w:rsidP="009942DC">
      <w:pPr>
        <w:pStyle w:val="heading10"/>
        <w:rPr>
          <w:b w:val="0"/>
          <w:bCs/>
        </w:rPr>
      </w:pPr>
      <w:r w:rsidRPr="00FC04E4">
        <w:rPr>
          <w:b w:val="0"/>
          <w:bCs/>
        </w:rPr>
        <w:t>References</w:t>
      </w:r>
    </w:p>
    <w:p w14:paraId="01BF6391" w14:textId="4336BAE6" w:rsidR="54A75EFC" w:rsidRDefault="54A75EFC" w:rsidP="00A63F7B">
      <w:pPr>
        <w:pStyle w:val="ListParagraph"/>
        <w:numPr>
          <w:ilvl w:val="0"/>
          <w:numId w:val="11"/>
        </w:numPr>
        <w:jc w:val="left"/>
        <w:rPr>
          <w:rFonts w:eastAsia="Times" w:cs="Times"/>
        </w:rPr>
      </w:pPr>
      <w:proofErr w:type="spellStart"/>
      <w:r w:rsidRPr="33C5E234">
        <w:t>Renzhuo</w:t>
      </w:r>
      <w:proofErr w:type="spellEnd"/>
      <w:r w:rsidRPr="33C5E234">
        <w:t xml:space="preserve"> Wan, Shuping Mei, Jun Wang, Min Liu and Fan Yang. Multivariate Temporal Convolutional Network: A Deep Neural Networks Approach for Multivariate Time Series Forecasting. Electronics 2019, 8(8), 876; </w:t>
      </w:r>
      <w:r w:rsidRPr="00FC04E4">
        <w:t>https://doi.org/10.3390/electronics8080876</w:t>
      </w:r>
    </w:p>
    <w:p w14:paraId="3C5C2504" w14:textId="73603996" w:rsidR="54A75EFC" w:rsidRDefault="54A75EFC" w:rsidP="00A63F7B">
      <w:pPr>
        <w:pStyle w:val="ListParagraph"/>
        <w:numPr>
          <w:ilvl w:val="0"/>
          <w:numId w:val="11"/>
        </w:numPr>
        <w:jc w:val="left"/>
        <w:rPr>
          <w:rFonts w:eastAsia="Times" w:cs="Times"/>
        </w:rPr>
      </w:pPr>
      <w:proofErr w:type="spellStart"/>
      <w:r w:rsidRPr="33C5E234">
        <w:t>Shengyu</w:t>
      </w:r>
      <w:proofErr w:type="spellEnd"/>
      <w:r w:rsidRPr="33C5E234">
        <w:t xml:space="preserve"> Zhao IIIS, Tsinghua University and MIT </w:t>
      </w:r>
      <w:proofErr w:type="spellStart"/>
      <w:r w:rsidRPr="33C5E234">
        <w:t>Zhijian</w:t>
      </w:r>
      <w:proofErr w:type="spellEnd"/>
      <w:r w:rsidRPr="33C5E234">
        <w:t xml:space="preserve"> Liu MIT Ji Lin MIT Jun-Yan Zhu Adobe Research Song Han MIT. Differentiable Augmentation for Data-Efficient GAN Training. </w:t>
      </w:r>
      <w:r w:rsidRPr="00FC04E4">
        <w:t>https://arxiv.org/pdf/2006.10738.pdf</w:t>
      </w:r>
    </w:p>
    <w:p w14:paraId="646BA595" w14:textId="61A91E57" w:rsidR="54A75EFC" w:rsidRDefault="54A75EFC" w:rsidP="00A63F7B">
      <w:pPr>
        <w:pStyle w:val="ListParagraph"/>
        <w:numPr>
          <w:ilvl w:val="0"/>
          <w:numId w:val="11"/>
        </w:numPr>
        <w:jc w:val="left"/>
        <w:rPr>
          <w:rFonts w:eastAsia="Times" w:cs="Times"/>
        </w:rPr>
      </w:pPr>
      <w:r w:rsidRPr="33C5E234">
        <w:t xml:space="preserve">Martin </w:t>
      </w:r>
      <w:proofErr w:type="spellStart"/>
      <w:r w:rsidRPr="33C5E234">
        <w:t>Heusel</w:t>
      </w:r>
      <w:proofErr w:type="spellEnd"/>
      <w:r w:rsidRPr="33C5E234">
        <w:t xml:space="preserve">, Hubert </w:t>
      </w:r>
      <w:proofErr w:type="spellStart"/>
      <w:r w:rsidRPr="33C5E234">
        <w:t>Ramsauer</w:t>
      </w:r>
      <w:proofErr w:type="spellEnd"/>
      <w:r w:rsidRPr="33C5E234">
        <w:t xml:space="preserve">, Thomas </w:t>
      </w:r>
      <w:proofErr w:type="spellStart"/>
      <w:r w:rsidRPr="33C5E234">
        <w:t>Unterthiner</w:t>
      </w:r>
      <w:proofErr w:type="spellEnd"/>
      <w:r w:rsidRPr="33C5E234">
        <w:t xml:space="preserve">, Bernhard Nessler and Sepp </w:t>
      </w:r>
      <w:proofErr w:type="spellStart"/>
      <w:r w:rsidRPr="33C5E234">
        <w:t>Hochreiter</w:t>
      </w:r>
      <w:proofErr w:type="spellEnd"/>
      <w:r w:rsidRPr="33C5E234">
        <w:t xml:space="preserve">. GANs Trained by a Two Time-Scale Update Rule Converge to a Local Nash Equilibrium. </w:t>
      </w:r>
      <w:r w:rsidRPr="00FC04E4">
        <w:t>https://arxiv.org/pdf/1706.08500.pdf</w:t>
      </w:r>
    </w:p>
    <w:p w14:paraId="4EE8BFF8" w14:textId="3B644FB1" w:rsidR="54A75EFC" w:rsidRDefault="54A75EFC" w:rsidP="00A63F7B">
      <w:pPr>
        <w:pStyle w:val="ListParagraph"/>
        <w:numPr>
          <w:ilvl w:val="0"/>
          <w:numId w:val="11"/>
        </w:numPr>
        <w:jc w:val="left"/>
        <w:rPr>
          <w:rFonts w:eastAsia="Times" w:cs="Times"/>
        </w:rPr>
      </w:pPr>
      <w:r w:rsidRPr="33C5E234">
        <w:t xml:space="preserve">Phillip Isola Jun-Yan Zhu </w:t>
      </w:r>
      <w:proofErr w:type="spellStart"/>
      <w:r w:rsidRPr="33C5E234">
        <w:t>Tinghui</w:t>
      </w:r>
      <w:proofErr w:type="spellEnd"/>
      <w:r w:rsidRPr="33C5E234">
        <w:t xml:space="preserve"> Zhou Alexei A. </w:t>
      </w:r>
      <w:proofErr w:type="spellStart"/>
      <w:r w:rsidRPr="33C5E234">
        <w:t>Efros</w:t>
      </w:r>
      <w:proofErr w:type="spellEnd"/>
      <w:r w:rsidRPr="33C5E234">
        <w:t xml:space="preserve">. Berkeley AI Research (BAIR) Laboratory, UC Berkeley. Image-to-Image Translation with Conditional Adversarial Networks. </w:t>
      </w:r>
      <w:r w:rsidRPr="00FC04E4">
        <w:t>https://arxiv.org/pdf/1611.070</w:t>
      </w:r>
      <w:r w:rsidR="00DB645D" w:rsidRPr="00FC04E4">
        <w:t>f</w:t>
      </w:r>
      <w:r w:rsidRPr="00FC04E4">
        <w:t>04.pd</w:t>
      </w:r>
    </w:p>
    <w:p w14:paraId="0BEDB230" w14:textId="7B8D9691" w:rsidR="54A75EFC" w:rsidRDefault="54A75EFC" w:rsidP="00A63F7B">
      <w:pPr>
        <w:pStyle w:val="ListParagraph"/>
        <w:numPr>
          <w:ilvl w:val="0"/>
          <w:numId w:val="11"/>
        </w:numPr>
        <w:jc w:val="left"/>
        <w:rPr>
          <w:rFonts w:eastAsia="Times" w:cs="Times"/>
        </w:rPr>
      </w:pPr>
      <w:r w:rsidRPr="33C5E234">
        <w:t>Andrew Brock</w:t>
      </w:r>
      <w:r w:rsidRPr="33C5E234">
        <w:rPr>
          <w:rFonts w:ascii="Cambria Math" w:eastAsia="Cambria Math" w:hAnsi="Cambria Math" w:cs="Cambria Math"/>
        </w:rPr>
        <w:t xml:space="preserve"> </w:t>
      </w:r>
      <w:r w:rsidRPr="33C5E234">
        <w:t xml:space="preserve">Heriot Watt University, Jeff Donahue DeepMind, Karen </w:t>
      </w:r>
      <w:proofErr w:type="spellStart"/>
      <w:r w:rsidRPr="33C5E234">
        <w:t>Simonyan</w:t>
      </w:r>
      <w:proofErr w:type="spellEnd"/>
      <w:r w:rsidRPr="33C5E234">
        <w:t xml:space="preserve"> DeepMind. </w:t>
      </w:r>
      <w:r w:rsidR="00EC6B06" w:rsidRPr="33C5E234">
        <w:t xml:space="preserve">Large Scale Gan Training </w:t>
      </w:r>
      <w:proofErr w:type="gramStart"/>
      <w:r w:rsidR="00EC6B06" w:rsidRPr="33C5E234">
        <w:t>For</w:t>
      </w:r>
      <w:proofErr w:type="gramEnd"/>
      <w:r w:rsidR="00EC6B06" w:rsidRPr="33C5E234">
        <w:t xml:space="preserve"> High Fidelity Natural Image Synthesis. </w:t>
      </w:r>
      <w:r w:rsidRPr="00FC04E4">
        <w:t>https://arxiv.org/pdf/1809.11096.pdf</w:t>
      </w:r>
    </w:p>
    <w:p w14:paraId="19D35420" w14:textId="1231DB06" w:rsidR="54A75EFC" w:rsidRDefault="54A75EFC" w:rsidP="00A63F7B">
      <w:pPr>
        <w:pStyle w:val="ListParagraph"/>
        <w:numPr>
          <w:ilvl w:val="0"/>
          <w:numId w:val="11"/>
        </w:numPr>
        <w:jc w:val="left"/>
        <w:rPr>
          <w:rFonts w:eastAsia="Times" w:cs="Times"/>
        </w:rPr>
      </w:pPr>
      <w:r w:rsidRPr="33C5E234">
        <w:t xml:space="preserve">Yasin </w:t>
      </w:r>
      <w:proofErr w:type="spellStart"/>
      <w:r w:rsidRPr="33C5E234">
        <w:t>Yazıcı</w:t>
      </w:r>
      <w:proofErr w:type="spellEnd"/>
      <w:r w:rsidRPr="33C5E234">
        <w:rPr>
          <w:rFonts w:ascii="Cambria Math" w:eastAsia="Cambria Math" w:hAnsi="Cambria Math" w:cs="Cambria Math"/>
        </w:rPr>
        <w:t xml:space="preserve"> </w:t>
      </w:r>
      <w:r w:rsidRPr="33C5E234">
        <w:t xml:space="preserve">Nanyang Technological University (NTU), </w:t>
      </w:r>
      <w:proofErr w:type="spellStart"/>
      <w:r w:rsidRPr="33C5E234">
        <w:t>Chuan</w:t>
      </w:r>
      <w:proofErr w:type="spellEnd"/>
      <w:r w:rsidRPr="33C5E234">
        <w:t xml:space="preserve">-Sheng Foo Institute for </w:t>
      </w:r>
      <w:proofErr w:type="spellStart"/>
      <w:r w:rsidRPr="33C5E234">
        <w:t>Infocomm</w:t>
      </w:r>
      <w:proofErr w:type="spellEnd"/>
      <w:r w:rsidRPr="33C5E234">
        <w:t xml:space="preserve"> Research, Stefan Winkler National University of Singapore (NUS), Kim-Hui Yap Nanyang Technological University (NTU), Georgios </w:t>
      </w:r>
      <w:proofErr w:type="spellStart"/>
      <w:r w:rsidRPr="33C5E234">
        <w:t>Piliouras</w:t>
      </w:r>
      <w:proofErr w:type="spellEnd"/>
      <w:r w:rsidRPr="33C5E234">
        <w:t xml:space="preserve"> Singapore University of Technology and Design, Vijay Chandrasekhar Institute for </w:t>
      </w:r>
      <w:proofErr w:type="spellStart"/>
      <w:r w:rsidRPr="33C5E234">
        <w:t>Infocomm</w:t>
      </w:r>
      <w:proofErr w:type="spellEnd"/>
      <w:r w:rsidRPr="33C5E234">
        <w:t xml:space="preserve"> Research. </w:t>
      </w:r>
      <w:r w:rsidR="00EC6B06" w:rsidRPr="33C5E234">
        <w:t xml:space="preserve">Unusual Effectiveness </w:t>
      </w:r>
      <w:proofErr w:type="gramStart"/>
      <w:r w:rsidR="00EC6B06" w:rsidRPr="33C5E234">
        <w:t>Of</w:t>
      </w:r>
      <w:proofErr w:type="gramEnd"/>
      <w:r w:rsidR="00EC6B06" w:rsidRPr="33C5E234">
        <w:t xml:space="preserve"> Averaging In Gan Training</w:t>
      </w:r>
      <w:r w:rsidRPr="33C5E234">
        <w:t xml:space="preserve">. </w:t>
      </w:r>
      <w:r w:rsidRPr="00FC04E4">
        <w:t>https://arxiv.org/pdf/1806.04498.pdf</w:t>
      </w:r>
    </w:p>
    <w:p w14:paraId="15A19F18" w14:textId="1D58744E" w:rsidR="54A75EFC" w:rsidRDefault="54A75EFC" w:rsidP="00A63F7B">
      <w:pPr>
        <w:pStyle w:val="ListParagraph"/>
        <w:numPr>
          <w:ilvl w:val="0"/>
          <w:numId w:val="11"/>
        </w:numPr>
        <w:jc w:val="left"/>
        <w:rPr>
          <w:rFonts w:eastAsia="Times" w:cs="Times"/>
        </w:rPr>
      </w:pPr>
      <w:r w:rsidRPr="33C5E234">
        <w:t xml:space="preserve">Han Zhang, </w:t>
      </w:r>
      <w:proofErr w:type="spellStart"/>
      <w:r w:rsidRPr="33C5E234">
        <w:t>Zizhao</w:t>
      </w:r>
      <w:proofErr w:type="spellEnd"/>
      <w:r w:rsidRPr="33C5E234">
        <w:t xml:space="preserve"> Zhang, Augustus </w:t>
      </w:r>
      <w:proofErr w:type="spellStart"/>
      <w:r w:rsidRPr="33C5E234">
        <w:t>Odena</w:t>
      </w:r>
      <w:proofErr w:type="spellEnd"/>
      <w:r w:rsidRPr="33C5E234">
        <w:t xml:space="preserve">, </w:t>
      </w:r>
      <w:proofErr w:type="spellStart"/>
      <w:r w:rsidRPr="33C5E234">
        <w:t>Honglak</w:t>
      </w:r>
      <w:proofErr w:type="spellEnd"/>
      <w:r w:rsidRPr="33C5E234">
        <w:t xml:space="preserve"> Lee Google Research. </w:t>
      </w:r>
      <w:r w:rsidR="00EC6B06" w:rsidRPr="33C5E234">
        <w:t xml:space="preserve">Consistency Regularization </w:t>
      </w:r>
      <w:proofErr w:type="gramStart"/>
      <w:r w:rsidR="00EC6B06" w:rsidRPr="33C5E234">
        <w:t>For</w:t>
      </w:r>
      <w:proofErr w:type="gramEnd"/>
      <w:r w:rsidR="00EC6B06" w:rsidRPr="33C5E234">
        <w:t xml:space="preserve"> Generative Adversarial Networks. </w:t>
      </w:r>
      <w:r w:rsidRPr="00FC04E4">
        <w:t>https://arxiv.org/pdf/1910.12027.pdf</w:t>
      </w:r>
    </w:p>
    <w:p w14:paraId="41519868" w14:textId="63431218" w:rsidR="54A75EFC" w:rsidRDefault="54A75EFC" w:rsidP="00A63F7B">
      <w:pPr>
        <w:pStyle w:val="ListParagraph"/>
        <w:numPr>
          <w:ilvl w:val="0"/>
          <w:numId w:val="11"/>
        </w:numPr>
        <w:jc w:val="left"/>
        <w:rPr>
          <w:rFonts w:eastAsia="Times" w:cs="Times"/>
        </w:rPr>
      </w:pPr>
      <w:r w:rsidRPr="33C5E234">
        <w:t>Hao-Wen Dong · Yi-</w:t>
      </w:r>
      <w:proofErr w:type="spellStart"/>
      <w:r w:rsidRPr="33C5E234">
        <w:t>Hsuan</w:t>
      </w:r>
      <w:proofErr w:type="spellEnd"/>
      <w:r w:rsidRPr="33C5E234">
        <w:t xml:space="preserve"> Yang. May 2020. Towards a Deeper Understanding of Adversarial Losses under a Discriminative Adversarial Network Setting. </w:t>
      </w:r>
      <w:r w:rsidRPr="00FC04E4">
        <w:t>https://arxiv.org/pdf/1901.08753.pdf</w:t>
      </w:r>
    </w:p>
    <w:p w14:paraId="2769DF86" w14:textId="4422DE4D" w:rsidR="54A75EFC" w:rsidRDefault="54A75EFC" w:rsidP="00A63F7B">
      <w:pPr>
        <w:pStyle w:val="ListParagraph"/>
        <w:numPr>
          <w:ilvl w:val="0"/>
          <w:numId w:val="11"/>
        </w:numPr>
        <w:jc w:val="left"/>
        <w:rPr>
          <w:rFonts w:eastAsia="Times" w:cs="Times"/>
          <w:sz w:val="18"/>
          <w:szCs w:val="18"/>
        </w:rPr>
      </w:pPr>
      <w:r w:rsidRPr="33C5E234">
        <w:rPr>
          <w:sz w:val="18"/>
          <w:szCs w:val="18"/>
        </w:rPr>
        <w:t xml:space="preserve">David Ha, Douglas Eck. </w:t>
      </w:r>
      <w:r w:rsidRPr="33C5E234">
        <w:t xml:space="preserve">A Neural Representation of Sketch Drawings. </w:t>
      </w:r>
      <w:r w:rsidRPr="00FC04E4">
        <w:t>https://arxiv.org/abs/1704.03477</w:t>
      </w:r>
    </w:p>
    <w:p w14:paraId="5D7DD29E" w14:textId="70902747" w:rsidR="54A75EFC" w:rsidRDefault="54A75EFC" w:rsidP="00A63F7B">
      <w:pPr>
        <w:pStyle w:val="ListParagraph"/>
        <w:numPr>
          <w:ilvl w:val="0"/>
          <w:numId w:val="11"/>
        </w:numPr>
        <w:jc w:val="left"/>
        <w:rPr>
          <w:rFonts w:eastAsia="Times" w:cs="Times"/>
        </w:rPr>
      </w:pPr>
      <w:r w:rsidRPr="33C5E234">
        <w:t xml:space="preserve">Adrian </w:t>
      </w:r>
      <w:proofErr w:type="spellStart"/>
      <w:r w:rsidRPr="33C5E234">
        <w:t>Rosebrock</w:t>
      </w:r>
      <w:proofErr w:type="spellEnd"/>
      <w:r w:rsidRPr="33C5E234">
        <w:t xml:space="preserve"> on August 24, 2020. Handwriting recognition with OpenCV, </w:t>
      </w:r>
      <w:proofErr w:type="spellStart"/>
      <w:r w:rsidRPr="33C5E234">
        <w:t>Keras</w:t>
      </w:r>
      <w:proofErr w:type="spellEnd"/>
      <w:r w:rsidRPr="33C5E234">
        <w:t xml:space="preserve">, and TensorFlow. </w:t>
      </w:r>
      <w:r w:rsidRPr="00FC04E4">
        <w:t>https://www.pyimagesearch.com/2020/08/24/ocr-handwriting-recognition-with-opencv-keras-and-tensorflow/</w:t>
      </w:r>
    </w:p>
    <w:p w14:paraId="39607D84" w14:textId="573AB4E7" w:rsidR="54A75EFC" w:rsidRDefault="54A75EFC" w:rsidP="00A63F7B">
      <w:pPr>
        <w:pStyle w:val="ListParagraph"/>
        <w:numPr>
          <w:ilvl w:val="0"/>
          <w:numId w:val="11"/>
        </w:numPr>
        <w:jc w:val="left"/>
        <w:rPr>
          <w:rFonts w:eastAsia="Times" w:cs="Times"/>
        </w:rPr>
      </w:pPr>
      <w:r w:rsidRPr="33C5E234">
        <w:t xml:space="preserve">Omar Mohammed, Gerard Bailly, Damien </w:t>
      </w:r>
      <w:proofErr w:type="spellStart"/>
      <w:r w:rsidRPr="33C5E234">
        <w:t>Pellier</w:t>
      </w:r>
      <w:proofErr w:type="spellEnd"/>
      <w:r w:rsidRPr="33C5E234">
        <w:t xml:space="preserve">, Univ. Grenoble-Alpes. Style Transfer and Extraction for the Handwritten Letters Using Deep Learning. </w:t>
      </w:r>
      <w:r w:rsidRPr="00FC04E4">
        <w:t>https://arxiv.org/pdf/1812.07103.pdf</w:t>
      </w:r>
    </w:p>
    <w:p w14:paraId="1531F425" w14:textId="2A5D6D00" w:rsidR="54A75EFC" w:rsidRDefault="54A75EFC" w:rsidP="00A63F7B">
      <w:pPr>
        <w:pStyle w:val="ListParagraph"/>
        <w:numPr>
          <w:ilvl w:val="0"/>
          <w:numId w:val="11"/>
        </w:numPr>
        <w:jc w:val="left"/>
        <w:rPr>
          <w:rFonts w:eastAsia="Times" w:cs="Times"/>
        </w:rPr>
      </w:pPr>
      <w:r w:rsidRPr="33C5E234">
        <w:t>Bo Chang</w:t>
      </w:r>
      <w:r w:rsidRPr="33C5E234">
        <w:rPr>
          <w:rFonts w:ascii="Cambria Math" w:eastAsia="Cambria Math" w:hAnsi="Cambria Math" w:cs="Cambria Math"/>
        </w:rPr>
        <w:t>∗</w:t>
      </w:r>
      <w:r w:rsidRPr="33C5E234">
        <w:t xml:space="preserve"> </w:t>
      </w:r>
      <w:proofErr w:type="spellStart"/>
      <w:r w:rsidRPr="33C5E234">
        <w:t>Qiong</w:t>
      </w:r>
      <w:proofErr w:type="spellEnd"/>
      <w:r w:rsidRPr="33C5E234">
        <w:t xml:space="preserve"> Zhang</w:t>
      </w:r>
      <w:r w:rsidRPr="33C5E234">
        <w:rPr>
          <w:rFonts w:ascii="Cambria Math" w:eastAsia="Cambria Math" w:hAnsi="Cambria Math" w:cs="Cambria Math"/>
        </w:rPr>
        <w:t>∗</w:t>
      </w:r>
      <w:r w:rsidRPr="33C5E234">
        <w:t xml:space="preserve"> </w:t>
      </w:r>
      <w:proofErr w:type="spellStart"/>
      <w:r w:rsidRPr="33C5E234">
        <w:t>Shenyi</w:t>
      </w:r>
      <w:proofErr w:type="spellEnd"/>
      <w:r w:rsidRPr="33C5E234">
        <w:t xml:space="preserve"> Pan Lili Meng, University of British Columbia. Generating Handwritten Chinese Characters using </w:t>
      </w:r>
      <w:proofErr w:type="spellStart"/>
      <w:r w:rsidRPr="33C5E234">
        <w:t>CycleGAN</w:t>
      </w:r>
      <w:proofErr w:type="spellEnd"/>
      <w:r w:rsidRPr="33C5E234">
        <w:t xml:space="preserve">. </w:t>
      </w:r>
      <w:r w:rsidRPr="00FC04E4">
        <w:t>https://arxiv.org/pdf/1801.08624.pdf</w:t>
      </w:r>
    </w:p>
    <w:p w14:paraId="0BAC9724" w14:textId="62D99935" w:rsidR="54A75EFC" w:rsidRDefault="54A75EFC" w:rsidP="00A63F7B">
      <w:pPr>
        <w:pStyle w:val="ListParagraph"/>
        <w:numPr>
          <w:ilvl w:val="0"/>
          <w:numId w:val="11"/>
        </w:numPr>
        <w:jc w:val="left"/>
        <w:rPr>
          <w:rFonts w:eastAsia="Times" w:cs="Times"/>
        </w:rPr>
      </w:pPr>
      <w:r w:rsidRPr="33C5E234">
        <w:lastRenderedPageBreak/>
        <w:t xml:space="preserve">Bharath Narasimhan University of Massachusetts Amherst. Calligraphy Style Transfer using Generative Adversarial Networks. </w:t>
      </w:r>
      <w:r w:rsidRPr="00FC04E4">
        <w:t>https://people.cs.umass.edu/~bnarasimhan/Cast.pdf</w:t>
      </w:r>
    </w:p>
    <w:p w14:paraId="48328685" w14:textId="735FF570" w:rsidR="54A75EFC" w:rsidRDefault="54A75EFC" w:rsidP="00A63F7B">
      <w:pPr>
        <w:pStyle w:val="ListParagraph"/>
        <w:numPr>
          <w:ilvl w:val="0"/>
          <w:numId w:val="11"/>
        </w:numPr>
        <w:jc w:val="left"/>
        <w:rPr>
          <w:rFonts w:eastAsia="Times" w:cs="Times"/>
        </w:rPr>
      </w:pPr>
      <w:r w:rsidRPr="33C5E234">
        <w:t xml:space="preserve">Alex Graves Department of Computer Science University of Toronto. Generating Sequences </w:t>
      </w:r>
      <w:r w:rsidR="003B1861">
        <w:t>w</w:t>
      </w:r>
      <w:r w:rsidRPr="33C5E234">
        <w:t xml:space="preserve">ith Recurrent Neural Networks. </w:t>
      </w:r>
      <w:r w:rsidRPr="00FC04E4">
        <w:t>https://arxiv.org/pdf/1308.0850</w:t>
      </w:r>
      <w:r w:rsidRPr="33C5E234">
        <w:t>)</w:t>
      </w:r>
    </w:p>
    <w:p w14:paraId="2B95715D" w14:textId="72A6A930" w:rsidR="54A75EFC" w:rsidRPr="004777AC" w:rsidRDefault="00111465" w:rsidP="005B567D">
      <w:pPr>
        <w:pStyle w:val="ListParagraph"/>
        <w:numPr>
          <w:ilvl w:val="0"/>
          <w:numId w:val="11"/>
        </w:numPr>
        <w:jc w:val="left"/>
        <w:rPr>
          <w:rFonts w:eastAsia="Times" w:cs="Times"/>
        </w:rPr>
      </w:pPr>
      <w:r>
        <w:t>Quoc V. Le</w:t>
      </w:r>
      <w:r w:rsidR="004777AC">
        <w:t xml:space="preserve"> </w:t>
      </w:r>
      <w:r>
        <w:t>Google Brain, Google Inc.</w:t>
      </w:r>
      <w:r w:rsidR="004777AC">
        <w:t xml:space="preserve"> A Tutorial on Deep Learning Part 2: Autoencoders, Convolutional Neural Networks and Recurrent Neural Networks. Oct 2015.</w:t>
      </w:r>
      <w:r>
        <w:t xml:space="preserve">  </w:t>
      </w:r>
    </w:p>
    <w:p w14:paraId="66B0892C" w14:textId="17879CFF" w:rsidR="54A75EFC" w:rsidRPr="00904354" w:rsidRDefault="00111465" w:rsidP="00A63F7B">
      <w:pPr>
        <w:pStyle w:val="ListParagraph"/>
        <w:numPr>
          <w:ilvl w:val="0"/>
          <w:numId w:val="11"/>
        </w:numPr>
        <w:jc w:val="left"/>
        <w:rPr>
          <w:rStyle w:val="Hyperlink"/>
          <w:rFonts w:eastAsia="Times" w:cs="Times"/>
          <w:color w:val="auto"/>
          <w:u w:val="none"/>
        </w:rPr>
      </w:pPr>
      <w:r w:rsidRPr="00111465">
        <w:t xml:space="preserve">Piotr </w:t>
      </w:r>
      <w:proofErr w:type="spellStart"/>
      <w:r w:rsidRPr="00111465">
        <w:t>Teterwak</w:t>
      </w:r>
      <w:proofErr w:type="spellEnd"/>
      <w:r w:rsidRPr="00111465">
        <w:t xml:space="preserve"> Aaron Sarna </w:t>
      </w:r>
      <w:proofErr w:type="spellStart"/>
      <w:r w:rsidRPr="00111465">
        <w:t>Dilip</w:t>
      </w:r>
      <w:proofErr w:type="spellEnd"/>
      <w:r w:rsidRPr="00111465">
        <w:t xml:space="preserve"> Krishnan Aaron </w:t>
      </w:r>
      <w:proofErr w:type="spellStart"/>
      <w:r w:rsidRPr="00111465">
        <w:t>Maschino</w:t>
      </w:r>
      <w:r>
        <w:t>t</w:t>
      </w:r>
      <w:proofErr w:type="spellEnd"/>
      <w:r w:rsidRPr="00111465">
        <w:t xml:space="preserve"> </w:t>
      </w:r>
      <w:r w:rsidR="54A75EFC" w:rsidRPr="33C5E234">
        <w:t xml:space="preserve">David Belanger, Ce Liu, William T. Freeman Google Research. Boundless: Generative Adversarial Networks for Image Extension. </w:t>
      </w:r>
      <w:r w:rsidR="54A75EFC" w:rsidRPr="00FC04E4">
        <w:t>https://arxiv.org/pdf/1908.07007.pdf</w:t>
      </w:r>
    </w:p>
    <w:p w14:paraId="6E407EBA" w14:textId="4FFE1C31" w:rsidR="00904354" w:rsidRDefault="00904354" w:rsidP="00A63F7B">
      <w:pPr>
        <w:pStyle w:val="ListParagraph"/>
        <w:numPr>
          <w:ilvl w:val="0"/>
          <w:numId w:val="11"/>
        </w:numPr>
        <w:jc w:val="left"/>
      </w:pPr>
      <w:proofErr w:type="spellStart"/>
      <w:r w:rsidRPr="00904354">
        <w:t>Dua</w:t>
      </w:r>
      <w:proofErr w:type="spellEnd"/>
      <w:r w:rsidRPr="00904354">
        <w:t xml:space="preserve">, D. and Graff, C. (2019). UCI Machine Learning </w:t>
      </w:r>
      <w:proofErr w:type="gramStart"/>
      <w:r w:rsidRPr="00904354">
        <w:t xml:space="preserve">Repository </w:t>
      </w:r>
      <w:r>
        <w:t xml:space="preserve"> [</w:t>
      </w:r>
      <w:proofErr w:type="gramEnd"/>
      <w:r w:rsidRPr="00FC04E4">
        <w:t>http://archive.ics.uci.edu/ml</w:t>
      </w:r>
      <w:r>
        <w:t>]</w:t>
      </w:r>
      <w:r w:rsidRPr="00904354">
        <w:t>. Irvine, CA: University of California, School of Information and Computer Science.</w:t>
      </w:r>
    </w:p>
    <w:p w14:paraId="75EDA4F7" w14:textId="5B0F8354" w:rsidR="00DB4144" w:rsidRPr="00904354" w:rsidRDefault="00A41CBA" w:rsidP="00A63F7B">
      <w:pPr>
        <w:pStyle w:val="ListParagraph"/>
        <w:numPr>
          <w:ilvl w:val="0"/>
          <w:numId w:val="11"/>
        </w:numPr>
        <w:jc w:val="left"/>
      </w:pPr>
      <w:r>
        <w:t>De Campos</w:t>
      </w:r>
      <w:r w:rsidR="00DB4144" w:rsidRPr="00904354">
        <w:t xml:space="preserve">, </w:t>
      </w:r>
      <w:r>
        <w:t xml:space="preserve">T.E., Babu, </w:t>
      </w:r>
      <w:r w:rsidR="005F4655">
        <w:t>B.R.</w:t>
      </w:r>
      <w:r w:rsidR="00DB4144" w:rsidRPr="00904354">
        <w:t xml:space="preserve"> and </w:t>
      </w:r>
      <w:r w:rsidR="005F4655">
        <w:t>Varma</w:t>
      </w:r>
      <w:r w:rsidR="00DB4144" w:rsidRPr="00904354">
        <w:t xml:space="preserve">, </w:t>
      </w:r>
      <w:r w:rsidR="005F4655">
        <w:t>M</w:t>
      </w:r>
      <w:r w:rsidR="00DB4144" w:rsidRPr="00904354">
        <w:t>. (20</w:t>
      </w:r>
      <w:r w:rsidR="005F4655">
        <w:t>0</w:t>
      </w:r>
      <w:r w:rsidR="00DB4144" w:rsidRPr="00904354">
        <w:t xml:space="preserve">9). </w:t>
      </w:r>
      <w:r w:rsidR="005F4655">
        <w:t>The Chars74K dataset:</w:t>
      </w:r>
      <w:r w:rsidR="00D574FF">
        <w:t xml:space="preserve"> </w:t>
      </w:r>
      <w:r w:rsidR="005F4655">
        <w:t>Character Recognition in Natural Image</w:t>
      </w:r>
      <w:r w:rsidR="00111465">
        <w:t>s</w:t>
      </w:r>
      <w:r w:rsidR="00EC6B06">
        <w:t xml:space="preserve"> </w:t>
      </w:r>
      <w:r w:rsidR="00DB4144">
        <w:t>[</w:t>
      </w:r>
      <w:r w:rsidR="00956EDC" w:rsidRPr="00FC04E4">
        <w:t>http://www.ee.surrey.ac.uk/CVSSP/demos/chars74k/</w:t>
      </w:r>
      <w:r w:rsidR="00DB4144">
        <w:t>]</w:t>
      </w:r>
      <w:r w:rsidR="00DB4144" w:rsidRPr="00904354">
        <w:t xml:space="preserve">. </w:t>
      </w:r>
      <w:r w:rsidR="00956EDC">
        <w:t>Microsoft India</w:t>
      </w:r>
    </w:p>
    <w:p w14:paraId="288E4B5B" w14:textId="3D925285" w:rsidR="00DB4144" w:rsidRDefault="00D574FF" w:rsidP="00A63F7B">
      <w:pPr>
        <w:pStyle w:val="ListParagraph"/>
        <w:numPr>
          <w:ilvl w:val="0"/>
          <w:numId w:val="11"/>
        </w:numPr>
        <w:jc w:val="left"/>
      </w:pPr>
      <w:r w:rsidRPr="00D574FF">
        <w:t xml:space="preserve">Cohen, G., Afshar, S., </w:t>
      </w:r>
      <w:proofErr w:type="spellStart"/>
      <w:r w:rsidRPr="00D574FF">
        <w:t>Tapson</w:t>
      </w:r>
      <w:proofErr w:type="spellEnd"/>
      <w:r w:rsidRPr="00D574FF">
        <w:t xml:space="preserve">, J., &amp; van Schaik, A. (2017). EMNIST: an extension of MNIST to handwritten letters. Retrieved from </w:t>
      </w:r>
      <w:proofErr w:type="gramStart"/>
      <w:r w:rsidRPr="00FC04E4">
        <w:t>http://arxiv.org/abs/1702.05373</w:t>
      </w:r>
      <w:proofErr w:type="gramEnd"/>
      <w:r>
        <w:t xml:space="preserve"> </w:t>
      </w:r>
    </w:p>
    <w:p w14:paraId="39B2EF8E" w14:textId="5173A615" w:rsidR="00363ACF" w:rsidRDefault="00363ACF" w:rsidP="00A63F7B">
      <w:pPr>
        <w:pStyle w:val="ListParagraph"/>
        <w:numPr>
          <w:ilvl w:val="0"/>
          <w:numId w:val="11"/>
        </w:numPr>
        <w:jc w:val="left"/>
      </w:pPr>
      <w:r w:rsidRPr="00363ACF">
        <w:t xml:space="preserve">Y. </w:t>
      </w:r>
      <w:proofErr w:type="spellStart"/>
      <w:r w:rsidRPr="00363ACF">
        <w:t>LeCun</w:t>
      </w:r>
      <w:proofErr w:type="spellEnd"/>
      <w:r w:rsidRPr="00363ACF">
        <w:t xml:space="preserve">, L. </w:t>
      </w:r>
      <w:proofErr w:type="spellStart"/>
      <w:r w:rsidRPr="00363ACF">
        <w:t>Bottou</w:t>
      </w:r>
      <w:proofErr w:type="spellEnd"/>
      <w:r w:rsidRPr="00363ACF">
        <w:t xml:space="preserve">, Y. </w:t>
      </w:r>
      <w:proofErr w:type="spellStart"/>
      <w:r w:rsidRPr="00363ACF">
        <w:t>Bengio</w:t>
      </w:r>
      <w:proofErr w:type="spellEnd"/>
      <w:r w:rsidRPr="00363ACF">
        <w:t>, and P. Haffner. "Gradient-based learning applied to document recognition." Proceedings of the IEEE, 86(11):2278-2324, November 1998.</w:t>
      </w:r>
    </w:p>
    <w:p w14:paraId="5CB74393" w14:textId="38207700" w:rsidR="00C3426B" w:rsidRDefault="00C3426B" w:rsidP="00A63F7B">
      <w:pPr>
        <w:pStyle w:val="ListParagraph"/>
        <w:numPr>
          <w:ilvl w:val="0"/>
          <w:numId w:val="11"/>
        </w:numPr>
        <w:jc w:val="left"/>
      </w:pPr>
      <w:r w:rsidRPr="00C3426B">
        <w:t xml:space="preserve">Florian Kleber, Stefan </w:t>
      </w:r>
      <w:proofErr w:type="spellStart"/>
      <w:r w:rsidRPr="00C3426B">
        <w:t>Fiel</w:t>
      </w:r>
      <w:proofErr w:type="spellEnd"/>
      <w:r w:rsidRPr="00C3426B">
        <w:t xml:space="preserve">, Markus Diem and Robert </w:t>
      </w:r>
      <w:proofErr w:type="spellStart"/>
      <w:r w:rsidRPr="00C3426B">
        <w:t>Sablatnig</w:t>
      </w:r>
      <w:proofErr w:type="spellEnd"/>
      <w:r w:rsidRPr="00C3426B">
        <w:t>, CVL-Database: An Off-line Database for Writer Retrieval, Writer Identification and Word Spotting, In Proc. of the 12th Int. Conference on Document Analysis and Recognition (ICDAR) 2013, pp. 560-564, 2013.</w:t>
      </w:r>
    </w:p>
    <w:p w14:paraId="50821CDB" w14:textId="243708A8" w:rsidR="00AF59DD" w:rsidRPr="00904354" w:rsidRDefault="00AF59DD" w:rsidP="00A63F7B">
      <w:pPr>
        <w:pStyle w:val="ListParagraph"/>
        <w:numPr>
          <w:ilvl w:val="0"/>
          <w:numId w:val="11"/>
        </w:numPr>
        <w:jc w:val="left"/>
      </w:pPr>
      <w:r>
        <w:t xml:space="preserve">U. Marti and H. </w:t>
      </w:r>
      <w:proofErr w:type="spellStart"/>
      <w:r>
        <w:t>Bunke</w:t>
      </w:r>
      <w:proofErr w:type="spellEnd"/>
      <w:r>
        <w:t>. The IAM-database: An English Sentence Database for Off-line Handwriting Recognition. Int. Journal on Document Analysis and Recognition, Volume 5, pages 39 - 46, 2002.</w:t>
      </w:r>
    </w:p>
    <w:p w14:paraId="26C61EA8" w14:textId="5D68D91C" w:rsidR="7B4A2FB4" w:rsidRDefault="7B4A2FB4" w:rsidP="00A63F7B">
      <w:pPr>
        <w:pStyle w:val="ListParagraph"/>
        <w:numPr>
          <w:ilvl w:val="0"/>
          <w:numId w:val="11"/>
        </w:numPr>
        <w:jc w:val="left"/>
        <w:rPr>
          <w:rFonts w:eastAsia="Times" w:cs="Times"/>
        </w:rPr>
      </w:pPr>
      <w:r>
        <w:t xml:space="preserve">Edgard </w:t>
      </w:r>
      <w:proofErr w:type="spellStart"/>
      <w:r>
        <w:t>Chammas</w:t>
      </w:r>
      <w:proofErr w:type="spellEnd"/>
      <w:r>
        <w:t xml:space="preserve"> and </w:t>
      </w:r>
      <w:proofErr w:type="spellStart"/>
      <w:r>
        <w:t>Chafic</w:t>
      </w:r>
      <w:proofErr w:type="spellEnd"/>
      <w:r>
        <w:t xml:space="preserve"> </w:t>
      </w:r>
      <w:proofErr w:type="spellStart"/>
      <w:r>
        <w:t>Mok</w:t>
      </w:r>
      <w:r w:rsidR="77C4B8A9">
        <w:t>el</w:t>
      </w:r>
      <w:proofErr w:type="spellEnd"/>
      <w:r w:rsidR="77C4B8A9">
        <w:t xml:space="preserve">. </w:t>
      </w:r>
      <w:r w:rsidR="0887E551" w:rsidRPr="61771FE9">
        <w:t>Handwriting Recognition of Historical Documents with few labeled data</w:t>
      </w:r>
      <w:r w:rsidR="6186D160" w:rsidRPr="61771FE9">
        <w:t>.</w:t>
      </w:r>
      <w:r w:rsidR="0887E551" w:rsidRPr="61771FE9">
        <w:t xml:space="preserve"> </w:t>
      </w:r>
      <w:r w:rsidR="36C65B22" w:rsidRPr="61771FE9">
        <w:t>Nov 2018</w:t>
      </w:r>
      <w:r w:rsidR="7E2E2B2B" w:rsidRPr="61771FE9">
        <w:t>.</w:t>
      </w:r>
      <w:r w:rsidR="36C65B22" w:rsidRPr="61771FE9">
        <w:t xml:space="preserve"> </w:t>
      </w:r>
      <w:r w:rsidR="43DE427D" w:rsidRPr="61771FE9">
        <w:t xml:space="preserve">March 2019. </w:t>
      </w:r>
      <w:r w:rsidR="0887E551" w:rsidRPr="00FC04E4">
        <w:t>https://arxiv.org/pdf/1811.07768.pdf</w:t>
      </w:r>
    </w:p>
    <w:p w14:paraId="6362785E" w14:textId="225C75EC" w:rsidR="32E6371B" w:rsidRDefault="32E6371B" w:rsidP="00A63F7B">
      <w:pPr>
        <w:pStyle w:val="ListParagraph"/>
        <w:numPr>
          <w:ilvl w:val="0"/>
          <w:numId w:val="11"/>
        </w:numPr>
        <w:jc w:val="left"/>
        <w:rPr>
          <w:rFonts w:eastAsia="Times" w:cs="Times"/>
        </w:rPr>
      </w:pPr>
      <w:r w:rsidRPr="61771FE9">
        <w:t xml:space="preserve">Eloi Alonso, Ecole des </w:t>
      </w:r>
      <w:proofErr w:type="spellStart"/>
      <w:r w:rsidRPr="61771FE9">
        <w:t>Ponts</w:t>
      </w:r>
      <w:proofErr w:type="spellEnd"/>
      <w:r w:rsidRPr="61771FE9">
        <w:t xml:space="preserve"> and Bastien </w:t>
      </w:r>
      <w:proofErr w:type="spellStart"/>
      <w:r w:rsidRPr="61771FE9">
        <w:t>Moysset</w:t>
      </w:r>
      <w:proofErr w:type="spellEnd"/>
      <w:r w:rsidR="60C49EB8" w:rsidRPr="61771FE9">
        <w:t>.</w:t>
      </w:r>
      <w:r w:rsidRPr="61771FE9">
        <w:t xml:space="preserve"> </w:t>
      </w:r>
      <w:r w:rsidR="1D984633" w:rsidRPr="61771FE9">
        <w:t>Adversarial Generation of Handwritten Text Images Conditioned on Sequences</w:t>
      </w:r>
      <w:r w:rsidR="7AAE7AA9" w:rsidRPr="61771FE9">
        <w:t xml:space="preserve">. Nov 2018. </w:t>
      </w:r>
      <w:r w:rsidR="68B42846" w:rsidRPr="00FC04E4">
        <w:t>https://arxiv.org/pdf/1903.00277.pdf</w:t>
      </w:r>
    </w:p>
    <w:p w14:paraId="7D26CFD0" w14:textId="2FC79E3B" w:rsidR="78A15734" w:rsidRPr="00327B6D" w:rsidRDefault="78A15734" w:rsidP="00A63F7B">
      <w:pPr>
        <w:pStyle w:val="ListParagraph"/>
        <w:numPr>
          <w:ilvl w:val="0"/>
          <w:numId w:val="11"/>
        </w:numPr>
        <w:jc w:val="left"/>
        <w:rPr>
          <w:rFonts w:eastAsia="Times" w:cs="Times"/>
        </w:rPr>
      </w:pPr>
      <w:proofErr w:type="spellStart"/>
      <w:r w:rsidRPr="61771FE9">
        <w:t>Biotteau</w:t>
      </w:r>
      <w:proofErr w:type="spellEnd"/>
      <w:r w:rsidRPr="61771FE9">
        <w:t xml:space="preserve">, </w:t>
      </w:r>
      <w:proofErr w:type="spellStart"/>
      <w:r w:rsidRPr="61771FE9">
        <w:t>Maëlle</w:t>
      </w:r>
      <w:proofErr w:type="spellEnd"/>
      <w:r w:rsidRPr="61771FE9">
        <w:t xml:space="preserve"> et al. “Developmental Coordination Disorder and </w:t>
      </w:r>
      <w:r w:rsidR="00A219B1">
        <w:t>dysgraphia</w:t>
      </w:r>
      <w:r w:rsidRPr="61771FE9">
        <w:t>: Signs and Symptoms, Diagnosis, and Rehabilitation.” Neuropsychiatric disease and treatment 15 (2019): 1873–1885. Web.</w:t>
      </w:r>
    </w:p>
    <w:p w14:paraId="619ADCFC" w14:textId="1D4B5B20" w:rsidR="00327B6D" w:rsidRPr="00327B6D" w:rsidRDefault="00327B6D" w:rsidP="00A63F7B">
      <w:pPr>
        <w:pStyle w:val="ListParagraph"/>
        <w:numPr>
          <w:ilvl w:val="0"/>
          <w:numId w:val="11"/>
        </w:numPr>
        <w:jc w:val="left"/>
        <w:rPr>
          <w:rFonts w:eastAsia="Times" w:cs="Times"/>
        </w:rPr>
      </w:pPr>
      <w:r w:rsidRPr="00327B6D">
        <w:rPr>
          <w:rFonts w:eastAsia="Times" w:cs="Times"/>
        </w:rPr>
        <w:t>Y.-L. Chen and C.-T. Hsu. Towards deep style transfer: A content-aware perspective. In Proceedings of the British Machine Vision Conference, 2016.</w:t>
      </w:r>
    </w:p>
    <w:p w14:paraId="54B24389" w14:textId="01506CC1" w:rsidR="00D3252D" w:rsidRPr="00327B6D" w:rsidRDefault="00C54778" w:rsidP="00A63F7B">
      <w:pPr>
        <w:pStyle w:val="ListParagraph"/>
        <w:numPr>
          <w:ilvl w:val="0"/>
          <w:numId w:val="11"/>
        </w:numPr>
        <w:jc w:val="left"/>
        <w:rPr>
          <w:rFonts w:eastAsia="Times" w:cs="Times"/>
        </w:rPr>
      </w:pPr>
      <w:r w:rsidRPr="00C54778">
        <w:rPr>
          <w:rFonts w:eastAsia="Times" w:cs="Times"/>
        </w:rPr>
        <w:t xml:space="preserve">Matei </w:t>
      </w:r>
      <w:proofErr w:type="spellStart"/>
      <w:r w:rsidRPr="00C54778">
        <w:rPr>
          <w:rFonts w:eastAsia="Times" w:cs="Times"/>
        </w:rPr>
        <w:t>Zaharia</w:t>
      </w:r>
      <w:proofErr w:type="spellEnd"/>
      <w:r w:rsidRPr="00C54778">
        <w:rPr>
          <w:rFonts w:eastAsia="Times" w:cs="Times"/>
        </w:rPr>
        <w:t xml:space="preserve">, </w:t>
      </w:r>
      <w:proofErr w:type="spellStart"/>
      <w:r w:rsidRPr="00C54778">
        <w:rPr>
          <w:rFonts w:eastAsia="Times" w:cs="Times"/>
        </w:rPr>
        <w:t>Mosharaf</w:t>
      </w:r>
      <w:proofErr w:type="spellEnd"/>
      <w:r w:rsidRPr="00C54778">
        <w:rPr>
          <w:rFonts w:eastAsia="Times" w:cs="Times"/>
        </w:rPr>
        <w:t xml:space="preserve"> Chowdhury, Michael J. Franklin, Scott </w:t>
      </w:r>
      <w:proofErr w:type="spellStart"/>
      <w:r w:rsidRPr="00C54778">
        <w:rPr>
          <w:rFonts w:eastAsia="Times" w:cs="Times"/>
        </w:rPr>
        <w:t>Shenker</w:t>
      </w:r>
      <w:proofErr w:type="spellEnd"/>
      <w:r w:rsidRPr="00C54778">
        <w:rPr>
          <w:rFonts w:eastAsia="Times" w:cs="Times"/>
        </w:rPr>
        <w:t>, Ion Stoica</w:t>
      </w:r>
      <w:r w:rsidR="00D3252D" w:rsidRPr="00327B6D">
        <w:rPr>
          <w:rFonts w:eastAsia="Times" w:cs="Times"/>
        </w:rPr>
        <w:t xml:space="preserve">. </w:t>
      </w:r>
      <w:r w:rsidRPr="00C54778">
        <w:rPr>
          <w:rFonts w:eastAsia="Times" w:cs="Times"/>
        </w:rPr>
        <w:t>Spark: Cluster Computing with Working Sets</w:t>
      </w:r>
      <w:r w:rsidR="00D3252D" w:rsidRPr="00327B6D">
        <w:rPr>
          <w:rFonts w:eastAsia="Times" w:cs="Times"/>
        </w:rPr>
        <w:t xml:space="preserve">. </w:t>
      </w:r>
      <w:proofErr w:type="spellStart"/>
      <w:r w:rsidR="00F43A28">
        <w:rPr>
          <w:rFonts w:eastAsia="Times" w:cs="Times"/>
        </w:rPr>
        <w:t>Amplab</w:t>
      </w:r>
      <w:proofErr w:type="spellEnd"/>
      <w:r w:rsidR="00F43A28">
        <w:rPr>
          <w:rFonts w:eastAsia="Times" w:cs="Times"/>
        </w:rPr>
        <w:t xml:space="preserve">, University of California at </w:t>
      </w:r>
      <w:proofErr w:type="spellStart"/>
      <w:r w:rsidR="00F43A28">
        <w:rPr>
          <w:rFonts w:eastAsia="Times" w:cs="Times"/>
        </w:rPr>
        <w:t>Berkely</w:t>
      </w:r>
      <w:proofErr w:type="spellEnd"/>
      <w:r w:rsidR="00D3252D" w:rsidRPr="00327B6D">
        <w:rPr>
          <w:rFonts w:eastAsia="Times" w:cs="Times"/>
        </w:rPr>
        <w:t>, 201</w:t>
      </w:r>
      <w:r w:rsidR="00EC2697">
        <w:rPr>
          <w:rFonts w:eastAsia="Times" w:cs="Times"/>
        </w:rPr>
        <w:t>0</w:t>
      </w:r>
      <w:r w:rsidR="00D3252D" w:rsidRPr="00327B6D">
        <w:rPr>
          <w:rFonts w:eastAsia="Times" w:cs="Times"/>
        </w:rPr>
        <w:t>.</w:t>
      </w:r>
    </w:p>
    <w:p w14:paraId="51632E46" w14:textId="420D8CB7" w:rsidR="00327B6D" w:rsidRPr="0043674E" w:rsidRDefault="004739E9" w:rsidP="00A63F7B">
      <w:pPr>
        <w:pStyle w:val="ListParagraph"/>
        <w:numPr>
          <w:ilvl w:val="0"/>
          <w:numId w:val="11"/>
        </w:numPr>
        <w:jc w:val="left"/>
        <w:rPr>
          <w:rFonts w:eastAsia="Times" w:cs="Times"/>
        </w:rPr>
      </w:pPr>
      <w:r>
        <w:t xml:space="preserve">Adam </w:t>
      </w:r>
      <w:proofErr w:type="spellStart"/>
      <w:r>
        <w:t>Paszke</w:t>
      </w:r>
      <w:proofErr w:type="spellEnd"/>
      <w:r>
        <w:t>, Sam Gross</w:t>
      </w:r>
      <w:r w:rsidR="00CD390D">
        <w:t xml:space="preserve">, Francisco Massa, </w:t>
      </w:r>
      <w:r w:rsidR="00A44307">
        <w:t xml:space="preserve">Adam </w:t>
      </w:r>
      <w:proofErr w:type="spellStart"/>
      <w:r w:rsidR="00A44307">
        <w:t>Lerer</w:t>
      </w:r>
      <w:proofErr w:type="spellEnd"/>
      <w:r w:rsidR="00A44307">
        <w:t xml:space="preserve">, James Bradbury, Gregory </w:t>
      </w:r>
      <w:proofErr w:type="spellStart"/>
      <w:r w:rsidR="00A44307">
        <w:t>Chanan</w:t>
      </w:r>
      <w:proofErr w:type="spellEnd"/>
      <w:r w:rsidR="00A44307">
        <w:t xml:space="preserve">, Trevor Killeen, </w:t>
      </w:r>
      <w:proofErr w:type="spellStart"/>
      <w:r w:rsidR="00A44307">
        <w:t>Zeming</w:t>
      </w:r>
      <w:proofErr w:type="spellEnd"/>
      <w:r w:rsidR="00A44307">
        <w:t xml:space="preserve"> Lin, </w:t>
      </w:r>
      <w:r w:rsidR="00C66C09">
        <w:t xml:space="preserve">Natalia </w:t>
      </w:r>
      <w:proofErr w:type="spellStart"/>
      <w:r w:rsidR="00C66C09">
        <w:t>Gimelshein</w:t>
      </w:r>
      <w:proofErr w:type="spellEnd"/>
      <w:r w:rsidR="00C66C09">
        <w:t xml:space="preserve">, Luca </w:t>
      </w:r>
      <w:proofErr w:type="spellStart"/>
      <w:r w:rsidR="00C66C09">
        <w:t>Antiga</w:t>
      </w:r>
      <w:proofErr w:type="spellEnd"/>
      <w:r w:rsidR="00C66C09">
        <w:t xml:space="preserve">, Alban </w:t>
      </w:r>
      <w:proofErr w:type="spellStart"/>
      <w:r w:rsidR="00C66C09">
        <w:t>Desmaison</w:t>
      </w:r>
      <w:proofErr w:type="spellEnd"/>
      <w:r w:rsidR="00C66C09">
        <w:t xml:space="preserve">, Andreas </w:t>
      </w:r>
      <w:proofErr w:type="spellStart"/>
      <w:r w:rsidR="00C66C09">
        <w:t>Köpf</w:t>
      </w:r>
      <w:proofErr w:type="spellEnd"/>
      <w:r w:rsidR="00C66C09">
        <w:t xml:space="preserve">, Edward Yang, Zach DeVito, </w:t>
      </w:r>
      <w:r w:rsidR="00DB72D8">
        <w:t xml:space="preserve">Martin Raison, </w:t>
      </w:r>
      <w:proofErr w:type="spellStart"/>
      <w:r w:rsidR="00DB72D8">
        <w:lastRenderedPageBreak/>
        <w:t>Alykhan</w:t>
      </w:r>
      <w:proofErr w:type="spellEnd"/>
      <w:r w:rsidR="00DB72D8">
        <w:t xml:space="preserve"> </w:t>
      </w:r>
      <w:proofErr w:type="spellStart"/>
      <w:r w:rsidR="00DB72D8">
        <w:t>Tejani</w:t>
      </w:r>
      <w:proofErr w:type="spellEnd"/>
      <w:r w:rsidR="00DB72D8">
        <w:t xml:space="preserve">, </w:t>
      </w:r>
      <w:proofErr w:type="spellStart"/>
      <w:r w:rsidR="00DB72D8">
        <w:t>Sasank</w:t>
      </w:r>
      <w:proofErr w:type="spellEnd"/>
      <w:r w:rsidR="00DB72D8">
        <w:t xml:space="preserve"> </w:t>
      </w:r>
      <w:proofErr w:type="spellStart"/>
      <w:r w:rsidR="00DB72D8">
        <w:t>Chilamkurthy</w:t>
      </w:r>
      <w:proofErr w:type="spellEnd"/>
      <w:r w:rsidR="00DB72D8">
        <w:t xml:space="preserve">, Benoit Steiner, Lu Fang, </w:t>
      </w:r>
      <w:proofErr w:type="spellStart"/>
      <w:r w:rsidR="00DB72D8">
        <w:t>Junjie</w:t>
      </w:r>
      <w:proofErr w:type="spellEnd"/>
      <w:r w:rsidR="00DB72D8">
        <w:t xml:space="preserve"> Bai, </w:t>
      </w:r>
      <w:proofErr w:type="spellStart"/>
      <w:r w:rsidR="00CB7187">
        <w:t>Soumith</w:t>
      </w:r>
      <w:proofErr w:type="spellEnd"/>
      <w:r w:rsidR="00CB7187">
        <w:t xml:space="preserve"> Chintala</w:t>
      </w:r>
      <w:r w:rsidR="00180E7F" w:rsidRPr="00327B6D">
        <w:rPr>
          <w:rFonts w:eastAsia="Times" w:cs="Times"/>
        </w:rPr>
        <w:t xml:space="preserve">. </w:t>
      </w:r>
      <w:proofErr w:type="spellStart"/>
      <w:r w:rsidR="00B40A3F">
        <w:t>PyTorch</w:t>
      </w:r>
      <w:proofErr w:type="spellEnd"/>
      <w:r w:rsidR="00B40A3F">
        <w:t>: An Imperative Style, High-Performance Deep Learning Library</w:t>
      </w:r>
      <w:r w:rsidR="00180E7F" w:rsidRPr="00327B6D">
        <w:rPr>
          <w:rFonts w:eastAsia="Times" w:cs="Times"/>
        </w:rPr>
        <w:t xml:space="preserve">. </w:t>
      </w:r>
      <w:r w:rsidR="004D6F52">
        <w:t>33rd Conference on Neural Information Processing Systems</w:t>
      </w:r>
      <w:r w:rsidR="00A94C71">
        <w:t xml:space="preserve">, </w:t>
      </w:r>
      <w:proofErr w:type="spellStart"/>
      <w:r w:rsidR="004D6F52">
        <w:t>NeurIPS</w:t>
      </w:r>
      <w:proofErr w:type="spellEnd"/>
      <w:r w:rsidR="00A94C71">
        <w:t>,</w:t>
      </w:r>
      <w:r w:rsidR="004D6F52">
        <w:t xml:space="preserve"> 2019</w:t>
      </w:r>
      <w:r w:rsidR="00A94C71">
        <w:t>.</w:t>
      </w:r>
    </w:p>
    <w:p w14:paraId="7BD68479" w14:textId="68F3E49F" w:rsidR="00B41CE0" w:rsidRDefault="00B41CE0" w:rsidP="00A63F7B">
      <w:pPr>
        <w:pStyle w:val="ListParagraph"/>
        <w:numPr>
          <w:ilvl w:val="0"/>
          <w:numId w:val="11"/>
        </w:numPr>
        <w:jc w:val="left"/>
      </w:pPr>
      <w:r w:rsidRPr="00B41CE0">
        <w:t>Michael McCloskey and Brenda Rapp</w:t>
      </w:r>
      <w:r>
        <w:t xml:space="preserve">. </w:t>
      </w:r>
      <w:r w:rsidRPr="00B41CE0">
        <w:t xml:space="preserve">Developmental </w:t>
      </w:r>
      <w:r w:rsidR="00F860AB">
        <w:t>dysgraphia</w:t>
      </w:r>
      <w:r w:rsidRPr="00B41CE0">
        <w:t>: An Overview and Framework for Research</w:t>
      </w:r>
      <w:r>
        <w:t>. US National Library of Medicine</w:t>
      </w:r>
      <w:r w:rsidR="0043418B">
        <w:t xml:space="preserve">, </w:t>
      </w:r>
      <w:r>
        <w:t>National Institutes of Health</w:t>
      </w:r>
      <w:r w:rsidR="0043418B">
        <w:t xml:space="preserve"> </w:t>
      </w:r>
      <w:r>
        <w:t>Search database</w:t>
      </w:r>
      <w:r w:rsidR="0043418B">
        <w:t xml:space="preserve"> </w:t>
      </w:r>
      <w:r>
        <w:t>PMC</w:t>
      </w:r>
      <w:r w:rsidR="0043418B">
        <w:t xml:space="preserve"> 2018. </w:t>
      </w:r>
      <w:r w:rsidR="0043418B" w:rsidRPr="0043418B">
        <w:t>https://www.ncbi.nlm.nih.gov/pmc/articles/PMC6238209/</w:t>
      </w:r>
    </w:p>
    <w:p w14:paraId="3565DF1C" w14:textId="1AD73DD9" w:rsidR="004841E1" w:rsidRPr="0043674E" w:rsidRDefault="00EC6B06" w:rsidP="00A63F7B">
      <w:pPr>
        <w:pStyle w:val="ListParagraph"/>
        <w:numPr>
          <w:ilvl w:val="0"/>
          <w:numId w:val="11"/>
        </w:numPr>
        <w:jc w:val="left"/>
        <w:rPr>
          <w:rFonts w:eastAsia="Times" w:cs="Times"/>
        </w:rPr>
      </w:pPr>
      <w:r w:rsidRPr="00B41CE0">
        <w:t>Ileana Felipe Santos</w:t>
      </w:r>
      <w:r w:rsidR="00B41CE0">
        <w:t xml:space="preserve">. </w:t>
      </w:r>
      <w:r w:rsidR="00B41CE0" w:rsidRPr="00B41CE0">
        <w:t>Importance of Legible Handwriting</w:t>
      </w:r>
      <w:r w:rsidR="00B41CE0">
        <w:t>. Ecademia.edu 2020</w:t>
      </w:r>
    </w:p>
    <w:p w14:paraId="5F021DA3" w14:textId="76A85E60" w:rsidR="004841E1" w:rsidRDefault="004841E1" w:rsidP="00A63F7B">
      <w:pPr>
        <w:pStyle w:val="ListParagraph"/>
        <w:numPr>
          <w:ilvl w:val="0"/>
          <w:numId w:val="11"/>
        </w:numPr>
        <w:jc w:val="left"/>
        <w:rPr>
          <w:rFonts w:eastAsia="Times" w:cs="Times"/>
        </w:rPr>
      </w:pPr>
      <w:proofErr w:type="spellStart"/>
      <w:r w:rsidRPr="0043674E">
        <w:rPr>
          <w:rFonts w:eastAsia="Times" w:cs="Times"/>
        </w:rPr>
        <w:t>Akinmosin</w:t>
      </w:r>
      <w:proofErr w:type="spellEnd"/>
      <w:r w:rsidRPr="0043674E">
        <w:rPr>
          <w:rFonts w:eastAsia="Times" w:cs="Times"/>
        </w:rPr>
        <w:t xml:space="preserve">, Kemi </w:t>
      </w:r>
      <w:proofErr w:type="spellStart"/>
      <w:r w:rsidRPr="0043674E">
        <w:rPr>
          <w:rFonts w:eastAsia="Times" w:cs="Times"/>
        </w:rPr>
        <w:t>Adejoke</w:t>
      </w:r>
      <w:proofErr w:type="spellEnd"/>
      <w:r w:rsidRPr="0043674E">
        <w:rPr>
          <w:rFonts w:eastAsia="Times" w:cs="Times"/>
        </w:rPr>
        <w:t xml:space="preserve">. </w:t>
      </w:r>
      <w:r w:rsidR="00EC6B06" w:rsidRPr="0043674E">
        <w:rPr>
          <w:rFonts w:eastAsia="Times" w:cs="Times"/>
        </w:rPr>
        <w:t xml:space="preserve">The Effect </w:t>
      </w:r>
      <w:r w:rsidR="00EC6B06">
        <w:rPr>
          <w:rFonts w:eastAsia="Times" w:cs="Times"/>
        </w:rPr>
        <w:t>o</w:t>
      </w:r>
      <w:r w:rsidR="00EC6B06" w:rsidRPr="0043674E">
        <w:rPr>
          <w:rFonts w:eastAsia="Times" w:cs="Times"/>
        </w:rPr>
        <w:t xml:space="preserve">f Poor Handwriting </w:t>
      </w:r>
      <w:r w:rsidR="00EC6B06">
        <w:rPr>
          <w:rFonts w:eastAsia="Times" w:cs="Times"/>
        </w:rPr>
        <w:t>o</w:t>
      </w:r>
      <w:r w:rsidR="00EC6B06" w:rsidRPr="0043674E">
        <w:rPr>
          <w:rFonts w:eastAsia="Times" w:cs="Times"/>
        </w:rPr>
        <w:t xml:space="preserve">n </w:t>
      </w:r>
      <w:r w:rsidR="00EC6B06">
        <w:rPr>
          <w:rFonts w:eastAsia="Times" w:cs="Times"/>
        </w:rPr>
        <w:t>th</w:t>
      </w:r>
      <w:r w:rsidR="00EC6B06" w:rsidRPr="0043674E">
        <w:rPr>
          <w:rFonts w:eastAsia="Times" w:cs="Times"/>
        </w:rPr>
        <w:t>e Academic</w:t>
      </w:r>
      <w:r w:rsidR="00EC6B06">
        <w:rPr>
          <w:rFonts w:eastAsia="Times" w:cs="Times"/>
        </w:rPr>
        <w:t xml:space="preserve"> P</w:t>
      </w:r>
      <w:r w:rsidR="00EC6B06" w:rsidRPr="0043674E">
        <w:rPr>
          <w:rFonts w:eastAsia="Times" w:cs="Times"/>
        </w:rPr>
        <w:t xml:space="preserve">erformance </w:t>
      </w:r>
      <w:r w:rsidR="00EC6B06">
        <w:rPr>
          <w:rFonts w:eastAsia="Times" w:cs="Times"/>
        </w:rPr>
        <w:t>o</w:t>
      </w:r>
      <w:r w:rsidR="00EC6B06" w:rsidRPr="0043674E">
        <w:rPr>
          <w:rFonts w:eastAsia="Times" w:cs="Times"/>
        </w:rPr>
        <w:t xml:space="preserve">f </w:t>
      </w:r>
      <w:r w:rsidR="00EC6B06">
        <w:rPr>
          <w:rFonts w:eastAsia="Times" w:cs="Times"/>
        </w:rPr>
        <w:t>t</w:t>
      </w:r>
      <w:r w:rsidR="00EC6B06" w:rsidRPr="0043674E">
        <w:rPr>
          <w:rFonts w:eastAsia="Times" w:cs="Times"/>
        </w:rPr>
        <w:t>he Gifted Learning-Disabled Students</w:t>
      </w:r>
      <w:r w:rsidRPr="0043674E">
        <w:rPr>
          <w:rFonts w:eastAsia="Times" w:cs="Times"/>
        </w:rPr>
        <w:t xml:space="preserve">. Department of Education for the Gifted and </w:t>
      </w:r>
      <w:proofErr w:type="spellStart"/>
      <w:r w:rsidRPr="0043674E">
        <w:rPr>
          <w:rFonts w:eastAsia="Times" w:cs="Times"/>
        </w:rPr>
        <w:t>TalentedSchool</w:t>
      </w:r>
      <w:proofErr w:type="spellEnd"/>
      <w:r w:rsidRPr="0043674E">
        <w:rPr>
          <w:rFonts w:eastAsia="Times" w:cs="Times"/>
        </w:rPr>
        <w:t xml:space="preserve"> of Special Education</w:t>
      </w:r>
      <w:r>
        <w:rPr>
          <w:rFonts w:eastAsia="Times" w:cs="Times"/>
        </w:rPr>
        <w:t xml:space="preserve"> </w:t>
      </w:r>
      <w:r w:rsidRPr="0043674E">
        <w:rPr>
          <w:rFonts w:eastAsia="Times" w:cs="Times"/>
        </w:rPr>
        <w:t>Federal College of Education (Special), Oyo</w:t>
      </w:r>
      <w:r>
        <w:rPr>
          <w:rFonts w:eastAsia="Times" w:cs="Times"/>
        </w:rPr>
        <w:t>. 2018</w:t>
      </w:r>
    </w:p>
    <w:p w14:paraId="3C821D82" w14:textId="7EF91FF4" w:rsidR="008454DF" w:rsidRDefault="008454DF" w:rsidP="00A63F7B">
      <w:pPr>
        <w:pStyle w:val="ListParagraph"/>
        <w:numPr>
          <w:ilvl w:val="0"/>
          <w:numId w:val="11"/>
        </w:numPr>
        <w:jc w:val="left"/>
        <w:rPr>
          <w:rFonts w:eastAsia="Times" w:cs="Times"/>
        </w:rPr>
      </w:pPr>
      <w:r w:rsidRPr="008454DF">
        <w:rPr>
          <w:rFonts w:eastAsia="Times" w:cs="Times"/>
        </w:rPr>
        <w:t>James Roland on December 7, 2018</w:t>
      </w:r>
      <w:r>
        <w:rPr>
          <w:rFonts w:eastAsia="Times" w:cs="Times"/>
        </w:rPr>
        <w:t xml:space="preserve">. </w:t>
      </w:r>
      <w:r w:rsidRPr="008454DF">
        <w:rPr>
          <w:rFonts w:eastAsia="Times" w:cs="Times"/>
        </w:rPr>
        <w:t xml:space="preserve">What Is </w:t>
      </w:r>
      <w:r w:rsidR="00F860AB">
        <w:rPr>
          <w:rFonts w:eastAsia="Times" w:cs="Times"/>
        </w:rPr>
        <w:t>dysgraphia</w:t>
      </w:r>
      <w:r w:rsidRPr="008454DF">
        <w:rPr>
          <w:rFonts w:eastAsia="Times" w:cs="Times"/>
        </w:rPr>
        <w:t>?</w:t>
      </w:r>
      <w:r>
        <w:rPr>
          <w:rFonts w:eastAsia="Times" w:cs="Times"/>
        </w:rPr>
        <w:t xml:space="preserve"> </w:t>
      </w:r>
      <w:r w:rsidR="003B18E7" w:rsidRPr="00FC04E4">
        <w:rPr>
          <w:rFonts w:eastAsia="Times" w:cs="Times"/>
        </w:rPr>
        <w:t>https://www.healthline.com/health/what-is-dysgraphia</w:t>
      </w:r>
    </w:p>
    <w:p w14:paraId="3F1CDF6A" w14:textId="1735C9C5" w:rsidR="003B18E7" w:rsidRDefault="003B18E7" w:rsidP="00A63F7B">
      <w:pPr>
        <w:pStyle w:val="ListParagraph"/>
        <w:numPr>
          <w:ilvl w:val="0"/>
          <w:numId w:val="11"/>
        </w:numPr>
        <w:jc w:val="left"/>
        <w:rPr>
          <w:rFonts w:eastAsia="Times" w:cs="Times"/>
        </w:rPr>
      </w:pPr>
      <w:r w:rsidRPr="003B18E7">
        <w:rPr>
          <w:rFonts w:eastAsia="Times" w:cs="Times"/>
        </w:rPr>
        <w:t xml:space="preserve">What Does </w:t>
      </w:r>
      <w:r w:rsidR="00F860AB">
        <w:rPr>
          <w:rFonts w:eastAsia="Times" w:cs="Times"/>
        </w:rPr>
        <w:t>dysgraphia</w:t>
      </w:r>
      <w:r w:rsidRPr="003B18E7">
        <w:rPr>
          <w:rFonts w:eastAsia="Times" w:cs="Times"/>
        </w:rPr>
        <w:t xml:space="preserve"> Look Like in Adults?</w:t>
      </w:r>
      <w:r>
        <w:rPr>
          <w:rFonts w:eastAsia="Times" w:cs="Times"/>
        </w:rPr>
        <w:t xml:space="preserve"> </w:t>
      </w:r>
      <w:r w:rsidR="00E532C8" w:rsidRPr="00FC04E4">
        <w:rPr>
          <w:rFonts w:eastAsia="Times" w:cs="Times"/>
        </w:rPr>
        <w:t>https://www.additudemag.com/dysgraphia-in-adults-recognizing-symptoms-later-in-life</w:t>
      </w:r>
    </w:p>
    <w:p w14:paraId="1EE6FD35" w14:textId="5E558C95" w:rsidR="61771FE9" w:rsidRPr="001D3B19" w:rsidRDefault="00E532C8" w:rsidP="000F55F0">
      <w:pPr>
        <w:pStyle w:val="ListParagraph"/>
        <w:numPr>
          <w:ilvl w:val="0"/>
          <w:numId w:val="11"/>
        </w:numPr>
        <w:jc w:val="left"/>
      </w:pPr>
      <w:r w:rsidRPr="009701E5">
        <w:rPr>
          <w:rFonts w:eastAsia="Times" w:cs="Times"/>
        </w:rPr>
        <w:t>Varun Bansal</w:t>
      </w:r>
      <w:r w:rsidR="009701E5" w:rsidRPr="009701E5">
        <w:rPr>
          <w:rFonts w:eastAsia="Times" w:cs="Times"/>
        </w:rPr>
        <w:t>. The E</w:t>
      </w:r>
      <w:r w:rsidR="009701E5">
        <w:rPr>
          <w:rFonts w:eastAsia="Times" w:cs="Times"/>
        </w:rPr>
        <w:t xml:space="preserve">volution of Deep Learning. Towards Data Science April 2020. </w:t>
      </w:r>
      <w:r w:rsidR="0060071C" w:rsidRPr="00FC04E4">
        <w:rPr>
          <w:rFonts w:eastAsia="Times" w:cs="Times"/>
        </w:rPr>
        <w:t>https://towardsdatascience.com/the-deep-history-of-deep-learning-3bebeb810fb2</w:t>
      </w:r>
      <w:r w:rsidR="009701E5">
        <w:rPr>
          <w:rFonts w:eastAsia="Times" w:cs="Times"/>
        </w:rPr>
        <w:t>.</w:t>
      </w:r>
    </w:p>
    <w:p w14:paraId="11053EA5" w14:textId="5D095A03" w:rsidR="001D3B19" w:rsidRDefault="001D3B19" w:rsidP="003F2445">
      <w:pPr>
        <w:pStyle w:val="ListParagraph"/>
        <w:numPr>
          <w:ilvl w:val="0"/>
          <w:numId w:val="11"/>
        </w:numPr>
        <w:jc w:val="left"/>
      </w:pPr>
      <w:r w:rsidRPr="001D3B19">
        <w:t xml:space="preserve">Justin Johnson, Alexandre </w:t>
      </w:r>
      <w:proofErr w:type="spellStart"/>
      <w:r w:rsidRPr="001D3B19">
        <w:t>Alahi</w:t>
      </w:r>
      <w:proofErr w:type="spellEnd"/>
      <w:r w:rsidRPr="001D3B19">
        <w:t>, and Li Fei-Fei</w:t>
      </w:r>
      <w:r>
        <w:t xml:space="preserve">. Perceptual Losses for Real-Time Style Transfer and Super-Resolution. </w:t>
      </w:r>
      <w:r w:rsidRPr="001D3B19">
        <w:t>Stanford University</w:t>
      </w:r>
      <w:r>
        <w:t xml:space="preserve"> 2016</w:t>
      </w:r>
    </w:p>
    <w:p w14:paraId="4ACF04FF" w14:textId="27B3BBD2" w:rsidR="001D3B19" w:rsidRDefault="001D3B19" w:rsidP="003F2445">
      <w:pPr>
        <w:pStyle w:val="ListParagraph"/>
        <w:numPr>
          <w:ilvl w:val="0"/>
          <w:numId w:val="11"/>
        </w:numPr>
        <w:jc w:val="left"/>
      </w:pPr>
      <w:r w:rsidRPr="001D3B19">
        <w:t xml:space="preserve">Vincent Dumoulin, Jonathon </w:t>
      </w:r>
      <w:proofErr w:type="spellStart"/>
      <w:r w:rsidRPr="001D3B19">
        <w:t>Shlens</w:t>
      </w:r>
      <w:proofErr w:type="spellEnd"/>
      <w:r w:rsidRPr="001D3B19">
        <w:t xml:space="preserve">, Manjunath </w:t>
      </w:r>
      <w:proofErr w:type="spellStart"/>
      <w:r w:rsidRPr="001D3B19">
        <w:t>Kudlur</w:t>
      </w:r>
      <w:proofErr w:type="spellEnd"/>
      <w:r>
        <w:t xml:space="preserve">. </w:t>
      </w:r>
      <w:r w:rsidRPr="001D3B19">
        <w:t xml:space="preserve">A Learned Representation </w:t>
      </w:r>
      <w:r>
        <w:t>f</w:t>
      </w:r>
      <w:r w:rsidRPr="001D3B19">
        <w:t>or Artistic Style</w:t>
      </w:r>
      <w:r>
        <w:t xml:space="preserve">. Cornell University Feb 2017. </w:t>
      </w:r>
      <w:r w:rsidRPr="001D3B19">
        <w:t>https://arxiv.org/abs/1610.07629</w:t>
      </w:r>
    </w:p>
    <w:p w14:paraId="1BA32FFF" w14:textId="5DEEE628" w:rsidR="33C5E234" w:rsidRDefault="33C5E234" w:rsidP="33C5E234"/>
    <w:p w14:paraId="28225CC0" w14:textId="02678987" w:rsidR="009B1D59" w:rsidRPr="00FC04E4" w:rsidRDefault="009B1D59" w:rsidP="009942DC">
      <w:pPr>
        <w:pStyle w:val="heading10"/>
        <w:rPr>
          <w:b w:val="0"/>
          <w:bCs/>
        </w:rPr>
      </w:pPr>
      <w:bookmarkStart w:id="2" w:name="OLE_LINK1"/>
      <w:r w:rsidRPr="00FC04E4">
        <w:rPr>
          <w:b w:val="0"/>
          <w:bCs/>
        </w:rPr>
        <w:t>Appendix</w:t>
      </w:r>
    </w:p>
    <w:bookmarkEnd w:id="2"/>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75AC0" w14:textId="77777777" w:rsidR="001362A2" w:rsidRDefault="001362A2">
      <w:r>
        <w:separator/>
      </w:r>
    </w:p>
  </w:endnote>
  <w:endnote w:type="continuationSeparator" w:id="0">
    <w:p w14:paraId="46864305" w14:textId="77777777" w:rsidR="001362A2" w:rsidRDefault="001362A2">
      <w:r>
        <w:continuationSeparator/>
      </w:r>
    </w:p>
  </w:endnote>
  <w:endnote w:type="continuationNotice" w:id="1">
    <w:p w14:paraId="6F0D35F1" w14:textId="77777777" w:rsidR="001362A2" w:rsidRDefault="00136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A24F0" w14:textId="77777777" w:rsidR="001362A2" w:rsidRDefault="001362A2">
      <w:r>
        <w:separator/>
      </w:r>
    </w:p>
  </w:footnote>
  <w:footnote w:type="continuationSeparator" w:id="0">
    <w:p w14:paraId="6EF88FAC" w14:textId="77777777" w:rsidR="001362A2" w:rsidRDefault="001362A2">
      <w:r>
        <w:continuationSeparator/>
      </w:r>
    </w:p>
  </w:footnote>
  <w:footnote w:type="continuationNotice" w:id="1">
    <w:p w14:paraId="0D1489FF" w14:textId="77777777" w:rsidR="001362A2" w:rsidRDefault="001362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FC430B"/>
    <w:multiLevelType w:val="multilevel"/>
    <w:tmpl w:val="594086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010031"/>
    <w:multiLevelType w:val="multilevel"/>
    <w:tmpl w:val="0409001F"/>
    <w:styleLink w:val="Style1"/>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046F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F8C2CCA"/>
    <w:multiLevelType w:val="hybridMultilevel"/>
    <w:tmpl w:val="FFFFFFFF"/>
    <w:lvl w:ilvl="0" w:tplc="FFFFFFFF">
      <w:start w:val="1"/>
      <w:numFmt w:val="decimal"/>
      <w:lvlText w:val="%1."/>
      <w:lvlJc w:val="left"/>
      <w:pPr>
        <w:ind w:left="360" w:hanging="360"/>
      </w:pPr>
    </w:lvl>
    <w:lvl w:ilvl="1" w:tplc="B43E327E">
      <w:start w:val="1"/>
      <w:numFmt w:val="lowerLetter"/>
      <w:lvlText w:val="%2."/>
      <w:lvlJc w:val="left"/>
      <w:pPr>
        <w:ind w:left="1080" w:hanging="360"/>
      </w:pPr>
    </w:lvl>
    <w:lvl w:ilvl="2" w:tplc="7E028D16">
      <w:start w:val="1"/>
      <w:numFmt w:val="lowerRoman"/>
      <w:lvlText w:val="%3."/>
      <w:lvlJc w:val="right"/>
      <w:pPr>
        <w:ind w:left="1800" w:hanging="180"/>
      </w:pPr>
    </w:lvl>
    <w:lvl w:ilvl="3" w:tplc="FBA2202A">
      <w:start w:val="1"/>
      <w:numFmt w:val="decimal"/>
      <w:lvlText w:val="%4."/>
      <w:lvlJc w:val="left"/>
      <w:pPr>
        <w:ind w:left="2520" w:hanging="360"/>
      </w:pPr>
    </w:lvl>
    <w:lvl w:ilvl="4" w:tplc="720225E4">
      <w:start w:val="1"/>
      <w:numFmt w:val="lowerLetter"/>
      <w:lvlText w:val="%5."/>
      <w:lvlJc w:val="left"/>
      <w:pPr>
        <w:ind w:left="3240" w:hanging="360"/>
      </w:pPr>
    </w:lvl>
    <w:lvl w:ilvl="5" w:tplc="156670BA">
      <w:start w:val="1"/>
      <w:numFmt w:val="lowerRoman"/>
      <w:lvlText w:val="%6."/>
      <w:lvlJc w:val="right"/>
      <w:pPr>
        <w:ind w:left="3960" w:hanging="180"/>
      </w:pPr>
    </w:lvl>
    <w:lvl w:ilvl="6" w:tplc="07407120">
      <w:start w:val="1"/>
      <w:numFmt w:val="decimal"/>
      <w:lvlText w:val="%7."/>
      <w:lvlJc w:val="left"/>
      <w:pPr>
        <w:ind w:left="4680" w:hanging="360"/>
      </w:pPr>
    </w:lvl>
    <w:lvl w:ilvl="7" w:tplc="38FC83FA">
      <w:start w:val="1"/>
      <w:numFmt w:val="lowerLetter"/>
      <w:lvlText w:val="%8."/>
      <w:lvlJc w:val="left"/>
      <w:pPr>
        <w:ind w:left="5400" w:hanging="360"/>
      </w:pPr>
    </w:lvl>
    <w:lvl w:ilvl="8" w:tplc="82FA438E">
      <w:start w:val="1"/>
      <w:numFmt w:val="lowerRoman"/>
      <w:lvlText w:val="%9."/>
      <w:lvlJc w:val="right"/>
      <w:pPr>
        <w:ind w:left="6120" w:hanging="180"/>
      </w:pPr>
    </w:lvl>
  </w:abstractNum>
  <w:abstractNum w:abstractNumId="5" w15:restartNumberingAfterBreak="0">
    <w:nsid w:val="15A47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455B5"/>
    <w:multiLevelType w:val="hybridMultilevel"/>
    <w:tmpl w:val="DEFE6A4A"/>
    <w:lvl w:ilvl="0" w:tplc="04090001">
      <w:start w:val="1"/>
      <w:numFmt w:val="bullet"/>
      <w:lvlText w:val=""/>
      <w:lvlJc w:val="left"/>
      <w:pPr>
        <w:ind w:left="947" w:hanging="360"/>
      </w:pPr>
      <w:rPr>
        <w:rFonts w:ascii="Symbol" w:hAnsi="Symbol" w:hint="default"/>
      </w:rPr>
    </w:lvl>
    <w:lvl w:ilvl="1" w:tplc="1E68E858">
      <w:numFmt w:val="bullet"/>
      <w:lvlText w:val="•"/>
      <w:lvlJc w:val="left"/>
      <w:pPr>
        <w:ind w:left="1787" w:hanging="480"/>
      </w:pPr>
      <w:rPr>
        <w:rFonts w:ascii="Times" w:eastAsia="PMingLiU" w:hAnsi="Times" w:cs="Times"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B3FED"/>
    <w:multiLevelType w:val="hybridMultilevel"/>
    <w:tmpl w:val="632E63D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25A31949"/>
    <w:multiLevelType w:val="multilevel"/>
    <w:tmpl w:val="EE5CD62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F5470"/>
    <w:multiLevelType w:val="hybridMultilevel"/>
    <w:tmpl w:val="6F4E66F0"/>
    <w:lvl w:ilvl="0" w:tplc="A7644D12">
      <w:start w:val="1"/>
      <w:numFmt w:val="decimal"/>
      <w:lvlText w:val="%1."/>
      <w:legacy w:legacy="1" w:legacySpace="0" w:legacyIndent="227"/>
      <w:lvlJc w:val="left"/>
      <w:pPr>
        <w:ind w:left="227" w:hanging="227"/>
      </w:pPr>
    </w:lvl>
    <w:lvl w:ilvl="1" w:tplc="038A2B5A">
      <w:numFmt w:val="decimal"/>
      <w:lvlText w:val=""/>
      <w:lvlJc w:val="left"/>
    </w:lvl>
    <w:lvl w:ilvl="2" w:tplc="69B6D498">
      <w:numFmt w:val="decimal"/>
      <w:lvlText w:val=""/>
      <w:lvlJc w:val="left"/>
    </w:lvl>
    <w:lvl w:ilvl="3" w:tplc="4664B696">
      <w:numFmt w:val="decimal"/>
      <w:lvlText w:val=""/>
      <w:lvlJc w:val="left"/>
    </w:lvl>
    <w:lvl w:ilvl="4" w:tplc="223255F4">
      <w:numFmt w:val="decimal"/>
      <w:lvlText w:val=""/>
      <w:lvlJc w:val="left"/>
    </w:lvl>
    <w:lvl w:ilvl="5" w:tplc="C4742150">
      <w:numFmt w:val="decimal"/>
      <w:lvlText w:val=""/>
      <w:lvlJc w:val="left"/>
    </w:lvl>
    <w:lvl w:ilvl="6" w:tplc="63482EDE">
      <w:numFmt w:val="decimal"/>
      <w:lvlText w:val=""/>
      <w:lvlJc w:val="left"/>
    </w:lvl>
    <w:lvl w:ilvl="7" w:tplc="77AC71B6">
      <w:numFmt w:val="decimal"/>
      <w:lvlText w:val=""/>
      <w:lvlJc w:val="left"/>
    </w:lvl>
    <w:lvl w:ilvl="8" w:tplc="E6CA67AC">
      <w:numFmt w:val="decimal"/>
      <w:lvlText w:val=""/>
      <w:lvlJc w:val="left"/>
    </w:lvl>
  </w:abstractNum>
  <w:abstractNum w:abstractNumId="14" w15:restartNumberingAfterBreak="0">
    <w:nsid w:val="368B36D6"/>
    <w:multiLevelType w:val="hybridMultilevel"/>
    <w:tmpl w:val="6F4E66F0"/>
    <w:lvl w:ilvl="0" w:tplc="5D0E62FE">
      <w:start w:val="1"/>
      <w:numFmt w:val="decimal"/>
      <w:lvlText w:val="%1."/>
      <w:lvlJc w:val="left"/>
      <w:pPr>
        <w:tabs>
          <w:tab w:val="num" w:pos="720"/>
        </w:tabs>
        <w:ind w:left="720" w:hanging="360"/>
      </w:pPr>
      <w:rPr>
        <w:rFonts w:hint="default"/>
      </w:rPr>
    </w:lvl>
    <w:lvl w:ilvl="1" w:tplc="1B5A9F04" w:tentative="1">
      <w:start w:val="1"/>
      <w:numFmt w:val="lowerLetter"/>
      <w:lvlText w:val="%2."/>
      <w:lvlJc w:val="left"/>
      <w:pPr>
        <w:tabs>
          <w:tab w:val="num" w:pos="1440"/>
        </w:tabs>
        <w:ind w:left="1440" w:hanging="360"/>
      </w:pPr>
    </w:lvl>
    <w:lvl w:ilvl="2" w:tplc="08D67AFC" w:tentative="1">
      <w:start w:val="1"/>
      <w:numFmt w:val="lowerRoman"/>
      <w:lvlText w:val="%3."/>
      <w:lvlJc w:val="right"/>
      <w:pPr>
        <w:tabs>
          <w:tab w:val="num" w:pos="2160"/>
        </w:tabs>
        <w:ind w:left="2160" w:hanging="180"/>
      </w:pPr>
    </w:lvl>
    <w:lvl w:ilvl="3" w:tplc="A9E2BBF2" w:tentative="1">
      <w:start w:val="1"/>
      <w:numFmt w:val="decimal"/>
      <w:lvlText w:val="%4."/>
      <w:lvlJc w:val="left"/>
      <w:pPr>
        <w:tabs>
          <w:tab w:val="num" w:pos="2880"/>
        </w:tabs>
        <w:ind w:left="2880" w:hanging="360"/>
      </w:pPr>
    </w:lvl>
    <w:lvl w:ilvl="4" w:tplc="A4EC6810" w:tentative="1">
      <w:start w:val="1"/>
      <w:numFmt w:val="lowerLetter"/>
      <w:lvlText w:val="%5."/>
      <w:lvlJc w:val="left"/>
      <w:pPr>
        <w:tabs>
          <w:tab w:val="num" w:pos="3600"/>
        </w:tabs>
        <w:ind w:left="3600" w:hanging="360"/>
      </w:pPr>
    </w:lvl>
    <w:lvl w:ilvl="5" w:tplc="92C86AB2" w:tentative="1">
      <w:start w:val="1"/>
      <w:numFmt w:val="lowerRoman"/>
      <w:lvlText w:val="%6."/>
      <w:lvlJc w:val="right"/>
      <w:pPr>
        <w:tabs>
          <w:tab w:val="num" w:pos="4320"/>
        </w:tabs>
        <w:ind w:left="4320" w:hanging="180"/>
      </w:pPr>
    </w:lvl>
    <w:lvl w:ilvl="6" w:tplc="CDC0BCE4" w:tentative="1">
      <w:start w:val="1"/>
      <w:numFmt w:val="decimal"/>
      <w:lvlText w:val="%7."/>
      <w:lvlJc w:val="left"/>
      <w:pPr>
        <w:tabs>
          <w:tab w:val="num" w:pos="5040"/>
        </w:tabs>
        <w:ind w:left="5040" w:hanging="360"/>
      </w:pPr>
    </w:lvl>
    <w:lvl w:ilvl="7" w:tplc="F5347B84" w:tentative="1">
      <w:start w:val="1"/>
      <w:numFmt w:val="lowerLetter"/>
      <w:lvlText w:val="%8."/>
      <w:lvlJc w:val="left"/>
      <w:pPr>
        <w:tabs>
          <w:tab w:val="num" w:pos="5760"/>
        </w:tabs>
        <w:ind w:left="5760" w:hanging="360"/>
      </w:pPr>
    </w:lvl>
    <w:lvl w:ilvl="8" w:tplc="126E4D5C" w:tentative="1">
      <w:start w:val="1"/>
      <w:numFmt w:val="lowerRoman"/>
      <w:lvlText w:val="%9."/>
      <w:lvlJc w:val="right"/>
      <w:pPr>
        <w:tabs>
          <w:tab w:val="num" w:pos="6480"/>
        </w:tabs>
        <w:ind w:left="6480" w:hanging="180"/>
      </w:pPr>
    </w:lvl>
  </w:abstractNum>
  <w:abstractNum w:abstractNumId="15" w15:restartNumberingAfterBreak="0">
    <w:nsid w:val="36DD72F7"/>
    <w:multiLevelType w:val="hybridMultilevel"/>
    <w:tmpl w:val="730852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8656DD"/>
    <w:multiLevelType w:val="hybridMultilevel"/>
    <w:tmpl w:val="4D2E685C"/>
    <w:lvl w:ilvl="0" w:tplc="0409000F">
      <w:start w:val="1"/>
      <w:numFmt w:val="bullet"/>
      <w:lvlText w:val=""/>
      <w:lvlJc w:val="left"/>
      <w:pPr>
        <w:ind w:left="947" w:hanging="360"/>
      </w:pPr>
      <w:rPr>
        <w:rFonts w:ascii="Symbol" w:hAnsi="Symbol" w:hint="default"/>
      </w:rPr>
    </w:lvl>
    <w:lvl w:ilvl="1" w:tplc="04090019" w:tentative="1">
      <w:start w:val="1"/>
      <w:numFmt w:val="bullet"/>
      <w:lvlText w:val="o"/>
      <w:lvlJc w:val="left"/>
      <w:pPr>
        <w:ind w:left="1667" w:hanging="360"/>
      </w:pPr>
      <w:rPr>
        <w:rFonts w:ascii="Courier New" w:hAnsi="Courier New" w:cs="Courier New" w:hint="default"/>
      </w:rPr>
    </w:lvl>
    <w:lvl w:ilvl="2" w:tplc="0409001B" w:tentative="1">
      <w:start w:val="1"/>
      <w:numFmt w:val="bullet"/>
      <w:lvlText w:val=""/>
      <w:lvlJc w:val="left"/>
      <w:pPr>
        <w:ind w:left="2387" w:hanging="360"/>
      </w:pPr>
      <w:rPr>
        <w:rFonts w:ascii="Wingdings" w:hAnsi="Wingdings" w:hint="default"/>
      </w:rPr>
    </w:lvl>
    <w:lvl w:ilvl="3" w:tplc="0409000F" w:tentative="1">
      <w:start w:val="1"/>
      <w:numFmt w:val="bullet"/>
      <w:lvlText w:val=""/>
      <w:lvlJc w:val="left"/>
      <w:pPr>
        <w:ind w:left="3107" w:hanging="360"/>
      </w:pPr>
      <w:rPr>
        <w:rFonts w:ascii="Symbol" w:hAnsi="Symbol" w:hint="default"/>
      </w:rPr>
    </w:lvl>
    <w:lvl w:ilvl="4" w:tplc="04090019" w:tentative="1">
      <w:start w:val="1"/>
      <w:numFmt w:val="bullet"/>
      <w:lvlText w:val="o"/>
      <w:lvlJc w:val="left"/>
      <w:pPr>
        <w:ind w:left="3827" w:hanging="360"/>
      </w:pPr>
      <w:rPr>
        <w:rFonts w:ascii="Courier New" w:hAnsi="Courier New" w:cs="Courier New" w:hint="default"/>
      </w:rPr>
    </w:lvl>
    <w:lvl w:ilvl="5" w:tplc="0409001B" w:tentative="1">
      <w:start w:val="1"/>
      <w:numFmt w:val="bullet"/>
      <w:lvlText w:val=""/>
      <w:lvlJc w:val="left"/>
      <w:pPr>
        <w:ind w:left="4547" w:hanging="360"/>
      </w:pPr>
      <w:rPr>
        <w:rFonts w:ascii="Wingdings" w:hAnsi="Wingdings" w:hint="default"/>
      </w:rPr>
    </w:lvl>
    <w:lvl w:ilvl="6" w:tplc="0409000F" w:tentative="1">
      <w:start w:val="1"/>
      <w:numFmt w:val="bullet"/>
      <w:lvlText w:val=""/>
      <w:lvlJc w:val="left"/>
      <w:pPr>
        <w:ind w:left="5267" w:hanging="360"/>
      </w:pPr>
      <w:rPr>
        <w:rFonts w:ascii="Symbol" w:hAnsi="Symbol" w:hint="default"/>
      </w:rPr>
    </w:lvl>
    <w:lvl w:ilvl="7" w:tplc="04090019" w:tentative="1">
      <w:start w:val="1"/>
      <w:numFmt w:val="bullet"/>
      <w:lvlText w:val="o"/>
      <w:lvlJc w:val="left"/>
      <w:pPr>
        <w:ind w:left="5987" w:hanging="360"/>
      </w:pPr>
      <w:rPr>
        <w:rFonts w:ascii="Courier New" w:hAnsi="Courier New" w:cs="Courier New" w:hint="default"/>
      </w:rPr>
    </w:lvl>
    <w:lvl w:ilvl="8" w:tplc="0409001B" w:tentative="1">
      <w:start w:val="1"/>
      <w:numFmt w:val="bullet"/>
      <w:lvlText w:val=""/>
      <w:lvlJc w:val="left"/>
      <w:pPr>
        <w:ind w:left="6707" w:hanging="360"/>
      </w:pPr>
      <w:rPr>
        <w:rFonts w:ascii="Wingdings" w:hAnsi="Wingdings" w:hint="default"/>
      </w:rPr>
    </w:lvl>
  </w:abstractNum>
  <w:abstractNum w:abstractNumId="17" w15:restartNumberingAfterBreak="0">
    <w:nsid w:val="3DAD557D"/>
    <w:multiLevelType w:val="multilevel"/>
    <w:tmpl w:val="52283ACA"/>
    <w:styleLink w:val="Style3"/>
    <w:lvl w:ilvl="0">
      <w:start w:val="1"/>
      <w:numFmt w:val="decimal"/>
      <w:lvlText w:val="%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1D3C85"/>
    <w:multiLevelType w:val="hybridMultilevel"/>
    <w:tmpl w:val="ED5C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F78A4"/>
    <w:multiLevelType w:val="multilevel"/>
    <w:tmpl w:val="52283ACA"/>
    <w:numStyleLink w:val="Style3"/>
  </w:abstractNum>
  <w:abstractNum w:abstractNumId="20" w15:restartNumberingAfterBreak="0">
    <w:nsid w:val="505F0B23"/>
    <w:multiLevelType w:val="hybridMultilevel"/>
    <w:tmpl w:val="D6AC1B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78F4848"/>
    <w:multiLevelType w:val="hybridMultilevel"/>
    <w:tmpl w:val="83CC9B62"/>
    <w:lvl w:ilvl="0" w:tplc="04090001">
      <w:start w:val="1"/>
      <w:numFmt w:val="decimal"/>
      <w:lvlText w:val="%1"/>
      <w:lvlJc w:val="left"/>
      <w:pPr>
        <w:ind w:left="840" w:hanging="48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DCB051A"/>
    <w:multiLevelType w:val="hybridMultilevel"/>
    <w:tmpl w:val="3272B794"/>
    <w:lvl w:ilvl="0" w:tplc="94921BF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62437112"/>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A35EAE"/>
    <w:multiLevelType w:val="hybridMultilevel"/>
    <w:tmpl w:val="86E0E34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685C4EF7"/>
    <w:multiLevelType w:val="hybridMultilevel"/>
    <w:tmpl w:val="4ECEB1A4"/>
    <w:lvl w:ilvl="0" w:tplc="C0BC76A8">
      <w:start w:val="1"/>
      <w:numFmt w:val="bullet"/>
      <w:lvlText w:val=""/>
      <w:lvlJc w:val="left"/>
      <w:pPr>
        <w:ind w:left="947" w:hanging="360"/>
      </w:pPr>
      <w:rPr>
        <w:rFonts w:ascii="Symbol" w:hAnsi="Symbol" w:hint="default"/>
      </w:rPr>
    </w:lvl>
    <w:lvl w:ilvl="1" w:tplc="A2B22ABE" w:tentative="1">
      <w:start w:val="1"/>
      <w:numFmt w:val="bullet"/>
      <w:lvlText w:val="o"/>
      <w:lvlJc w:val="left"/>
      <w:pPr>
        <w:ind w:left="1667" w:hanging="360"/>
      </w:pPr>
      <w:rPr>
        <w:rFonts w:ascii="Courier New" w:hAnsi="Courier New" w:cs="Courier New" w:hint="default"/>
      </w:rPr>
    </w:lvl>
    <w:lvl w:ilvl="2" w:tplc="36E2F210" w:tentative="1">
      <w:start w:val="1"/>
      <w:numFmt w:val="bullet"/>
      <w:lvlText w:val=""/>
      <w:lvlJc w:val="left"/>
      <w:pPr>
        <w:ind w:left="2387" w:hanging="360"/>
      </w:pPr>
      <w:rPr>
        <w:rFonts w:ascii="Wingdings" w:hAnsi="Wingdings" w:hint="default"/>
      </w:rPr>
    </w:lvl>
    <w:lvl w:ilvl="3" w:tplc="FA10C17A" w:tentative="1">
      <w:start w:val="1"/>
      <w:numFmt w:val="bullet"/>
      <w:lvlText w:val=""/>
      <w:lvlJc w:val="left"/>
      <w:pPr>
        <w:ind w:left="3107" w:hanging="360"/>
      </w:pPr>
      <w:rPr>
        <w:rFonts w:ascii="Symbol" w:hAnsi="Symbol" w:hint="default"/>
      </w:rPr>
    </w:lvl>
    <w:lvl w:ilvl="4" w:tplc="DD78BE50" w:tentative="1">
      <w:start w:val="1"/>
      <w:numFmt w:val="bullet"/>
      <w:lvlText w:val="o"/>
      <w:lvlJc w:val="left"/>
      <w:pPr>
        <w:ind w:left="3827" w:hanging="360"/>
      </w:pPr>
      <w:rPr>
        <w:rFonts w:ascii="Courier New" w:hAnsi="Courier New" w:cs="Courier New" w:hint="default"/>
      </w:rPr>
    </w:lvl>
    <w:lvl w:ilvl="5" w:tplc="87F8DC70" w:tentative="1">
      <w:start w:val="1"/>
      <w:numFmt w:val="bullet"/>
      <w:lvlText w:val=""/>
      <w:lvlJc w:val="left"/>
      <w:pPr>
        <w:ind w:left="4547" w:hanging="360"/>
      </w:pPr>
      <w:rPr>
        <w:rFonts w:ascii="Wingdings" w:hAnsi="Wingdings" w:hint="default"/>
      </w:rPr>
    </w:lvl>
    <w:lvl w:ilvl="6" w:tplc="33B86696" w:tentative="1">
      <w:start w:val="1"/>
      <w:numFmt w:val="bullet"/>
      <w:lvlText w:val=""/>
      <w:lvlJc w:val="left"/>
      <w:pPr>
        <w:ind w:left="5267" w:hanging="360"/>
      </w:pPr>
      <w:rPr>
        <w:rFonts w:ascii="Symbol" w:hAnsi="Symbol" w:hint="default"/>
      </w:rPr>
    </w:lvl>
    <w:lvl w:ilvl="7" w:tplc="F3549942" w:tentative="1">
      <w:start w:val="1"/>
      <w:numFmt w:val="bullet"/>
      <w:lvlText w:val="o"/>
      <w:lvlJc w:val="left"/>
      <w:pPr>
        <w:ind w:left="5987" w:hanging="360"/>
      </w:pPr>
      <w:rPr>
        <w:rFonts w:ascii="Courier New" w:hAnsi="Courier New" w:cs="Courier New" w:hint="default"/>
      </w:rPr>
    </w:lvl>
    <w:lvl w:ilvl="8" w:tplc="FCCCA012" w:tentative="1">
      <w:start w:val="1"/>
      <w:numFmt w:val="bullet"/>
      <w:lvlText w:val=""/>
      <w:lvlJc w:val="left"/>
      <w:pPr>
        <w:ind w:left="6707" w:hanging="360"/>
      </w:pPr>
      <w:rPr>
        <w:rFonts w:ascii="Wingdings" w:hAnsi="Wingdings" w:hint="default"/>
      </w:rPr>
    </w:lvl>
  </w:abstractNum>
  <w:abstractNum w:abstractNumId="26" w15:restartNumberingAfterBreak="0">
    <w:nsid w:val="6CDD3969"/>
    <w:multiLevelType w:val="hybridMultilevel"/>
    <w:tmpl w:val="5D1C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3"/>
  </w:num>
  <w:num w:numId="4">
    <w:abstractNumId w:val="8"/>
  </w:num>
  <w:num w:numId="5">
    <w:abstractNumId w:val="22"/>
  </w:num>
  <w:num w:numId="6">
    <w:abstractNumId w:val="12"/>
  </w:num>
  <w:num w:numId="7">
    <w:abstractNumId w:val="11"/>
  </w:num>
  <w:num w:numId="8">
    <w:abstractNumId w:val="15"/>
  </w:num>
  <w:num w:numId="9">
    <w:abstractNumId w:val="6"/>
  </w:num>
  <w:num w:numId="10">
    <w:abstractNumId w:val="26"/>
  </w:num>
  <w:num w:numId="11">
    <w:abstractNumId w:val="4"/>
  </w:num>
  <w:num w:numId="12">
    <w:abstractNumId w:val="24"/>
  </w:num>
  <w:num w:numId="13">
    <w:abstractNumId w:val="3"/>
  </w:num>
  <w:num w:numId="14">
    <w:abstractNumId w:val="19"/>
    <w:lvlOverride w:ilvl="0">
      <w:lvl w:ilvl="0">
        <w:start w:val="1"/>
        <w:numFmt w:val="decimal"/>
        <w:lvlText w:val="%1"/>
        <w:lvlJc w:val="left"/>
        <w:pPr>
          <w:ind w:left="360" w:hanging="360"/>
        </w:pPr>
        <w:rPr>
          <w:rFonts w:hint="default"/>
          <w:b w:val="0"/>
          <w:bCs w:val="0"/>
        </w:rPr>
      </w:lvl>
    </w:lvlOverride>
  </w:num>
  <w:num w:numId="15">
    <w:abstractNumId w:val="21"/>
  </w:num>
  <w:num w:numId="16">
    <w:abstractNumId w:val="5"/>
  </w:num>
  <w:num w:numId="17">
    <w:abstractNumId w:val="10"/>
  </w:num>
  <w:num w:numId="18">
    <w:abstractNumId w:val="7"/>
  </w:num>
  <w:num w:numId="19">
    <w:abstractNumId w:val="9"/>
  </w:num>
  <w:num w:numId="20">
    <w:abstractNumId w:val="25"/>
  </w:num>
  <w:num w:numId="21">
    <w:abstractNumId w:val="16"/>
  </w:num>
  <w:num w:numId="22">
    <w:abstractNumId w:val="20"/>
  </w:num>
  <w:num w:numId="23">
    <w:abstractNumId w:val="18"/>
  </w:num>
  <w:num w:numId="24">
    <w:abstractNumId w:val="2"/>
  </w:num>
  <w:num w:numId="25">
    <w:abstractNumId w:val="23"/>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125BF"/>
    <w:rsid w:val="00012677"/>
    <w:rsid w:val="00017B18"/>
    <w:rsid w:val="00022911"/>
    <w:rsid w:val="00030887"/>
    <w:rsid w:val="000313C5"/>
    <w:rsid w:val="00036E84"/>
    <w:rsid w:val="00040D46"/>
    <w:rsid w:val="00042459"/>
    <w:rsid w:val="00043161"/>
    <w:rsid w:val="00050DFE"/>
    <w:rsid w:val="00064C64"/>
    <w:rsid w:val="00094440"/>
    <w:rsid w:val="000A1FA2"/>
    <w:rsid w:val="000A627B"/>
    <w:rsid w:val="000B3A86"/>
    <w:rsid w:val="000C5D8E"/>
    <w:rsid w:val="000C6DF1"/>
    <w:rsid w:val="000D543C"/>
    <w:rsid w:val="000D77CB"/>
    <w:rsid w:val="000E0951"/>
    <w:rsid w:val="000E5017"/>
    <w:rsid w:val="000F49A3"/>
    <w:rsid w:val="00100136"/>
    <w:rsid w:val="00101CAB"/>
    <w:rsid w:val="00102A2D"/>
    <w:rsid w:val="00106EA0"/>
    <w:rsid w:val="00111465"/>
    <w:rsid w:val="00111D75"/>
    <w:rsid w:val="0011376C"/>
    <w:rsid w:val="0011411F"/>
    <w:rsid w:val="00114B34"/>
    <w:rsid w:val="00114F53"/>
    <w:rsid w:val="00114FA7"/>
    <w:rsid w:val="0011588A"/>
    <w:rsid w:val="00115AE5"/>
    <w:rsid w:val="001162AD"/>
    <w:rsid w:val="00120A45"/>
    <w:rsid w:val="0012108A"/>
    <w:rsid w:val="00127AEC"/>
    <w:rsid w:val="001362A2"/>
    <w:rsid w:val="0013631C"/>
    <w:rsid w:val="0014151A"/>
    <w:rsid w:val="00150867"/>
    <w:rsid w:val="00164B2D"/>
    <w:rsid w:val="00165C6D"/>
    <w:rsid w:val="0016667F"/>
    <w:rsid w:val="00174E3B"/>
    <w:rsid w:val="00180E7F"/>
    <w:rsid w:val="0019533F"/>
    <w:rsid w:val="001A142C"/>
    <w:rsid w:val="001A26BF"/>
    <w:rsid w:val="001A3913"/>
    <w:rsid w:val="001A3B9A"/>
    <w:rsid w:val="001B746C"/>
    <w:rsid w:val="001B7C85"/>
    <w:rsid w:val="001C2894"/>
    <w:rsid w:val="001D3036"/>
    <w:rsid w:val="001D3B19"/>
    <w:rsid w:val="001E2B8E"/>
    <w:rsid w:val="001E3A98"/>
    <w:rsid w:val="001F22F2"/>
    <w:rsid w:val="001F4434"/>
    <w:rsid w:val="001F6453"/>
    <w:rsid w:val="001F7A85"/>
    <w:rsid w:val="00201AF8"/>
    <w:rsid w:val="00203798"/>
    <w:rsid w:val="002074BC"/>
    <w:rsid w:val="002177B5"/>
    <w:rsid w:val="0022083C"/>
    <w:rsid w:val="00235C68"/>
    <w:rsid w:val="00240B40"/>
    <w:rsid w:val="00246320"/>
    <w:rsid w:val="00246B2A"/>
    <w:rsid w:val="00252BAB"/>
    <w:rsid w:val="002732FF"/>
    <w:rsid w:val="00275690"/>
    <w:rsid w:val="002837EC"/>
    <w:rsid w:val="002863A6"/>
    <w:rsid w:val="00286826"/>
    <w:rsid w:val="00290319"/>
    <w:rsid w:val="002A17F3"/>
    <w:rsid w:val="002A2970"/>
    <w:rsid w:val="002A30C7"/>
    <w:rsid w:val="002A3EE9"/>
    <w:rsid w:val="002B3081"/>
    <w:rsid w:val="002B7EE1"/>
    <w:rsid w:val="002C7DEA"/>
    <w:rsid w:val="002E5D26"/>
    <w:rsid w:val="002F541F"/>
    <w:rsid w:val="002F8D75"/>
    <w:rsid w:val="003144B5"/>
    <w:rsid w:val="003172F8"/>
    <w:rsid w:val="00327B6D"/>
    <w:rsid w:val="00333C7D"/>
    <w:rsid w:val="0034575C"/>
    <w:rsid w:val="003505C2"/>
    <w:rsid w:val="00351505"/>
    <w:rsid w:val="00354815"/>
    <w:rsid w:val="00355C42"/>
    <w:rsid w:val="00361286"/>
    <w:rsid w:val="003631D2"/>
    <w:rsid w:val="003634A8"/>
    <w:rsid w:val="00363ACF"/>
    <w:rsid w:val="00365478"/>
    <w:rsid w:val="00365BE5"/>
    <w:rsid w:val="00371779"/>
    <w:rsid w:val="00392436"/>
    <w:rsid w:val="00396116"/>
    <w:rsid w:val="00396D08"/>
    <w:rsid w:val="003A030D"/>
    <w:rsid w:val="003A1560"/>
    <w:rsid w:val="003B1861"/>
    <w:rsid w:val="003B18E7"/>
    <w:rsid w:val="003B4AFD"/>
    <w:rsid w:val="003C5FA0"/>
    <w:rsid w:val="003D0892"/>
    <w:rsid w:val="003D3C40"/>
    <w:rsid w:val="003E9AB9"/>
    <w:rsid w:val="003F0116"/>
    <w:rsid w:val="003F3EBE"/>
    <w:rsid w:val="003F7ABB"/>
    <w:rsid w:val="00401AEF"/>
    <w:rsid w:val="004033DE"/>
    <w:rsid w:val="00406BFA"/>
    <w:rsid w:val="00413AF1"/>
    <w:rsid w:val="00413D82"/>
    <w:rsid w:val="0043025B"/>
    <w:rsid w:val="0043418B"/>
    <w:rsid w:val="0043674E"/>
    <w:rsid w:val="00462ADF"/>
    <w:rsid w:val="0047015B"/>
    <w:rsid w:val="004734C5"/>
    <w:rsid w:val="004739E9"/>
    <w:rsid w:val="004776E4"/>
    <w:rsid w:val="004777AC"/>
    <w:rsid w:val="00481740"/>
    <w:rsid w:val="004841E1"/>
    <w:rsid w:val="004914A6"/>
    <w:rsid w:val="004A7382"/>
    <w:rsid w:val="004B4966"/>
    <w:rsid w:val="004B777A"/>
    <w:rsid w:val="004C3DBD"/>
    <w:rsid w:val="004C6DB8"/>
    <w:rsid w:val="004C70ED"/>
    <w:rsid w:val="004D4CB1"/>
    <w:rsid w:val="004D6F52"/>
    <w:rsid w:val="004E040A"/>
    <w:rsid w:val="004E0B48"/>
    <w:rsid w:val="004E56A8"/>
    <w:rsid w:val="004F66CC"/>
    <w:rsid w:val="00503D44"/>
    <w:rsid w:val="0051197A"/>
    <w:rsid w:val="00520056"/>
    <w:rsid w:val="00523C7E"/>
    <w:rsid w:val="00523E1A"/>
    <w:rsid w:val="00530192"/>
    <w:rsid w:val="005310D9"/>
    <w:rsid w:val="00531D60"/>
    <w:rsid w:val="0055122E"/>
    <w:rsid w:val="00551828"/>
    <w:rsid w:val="005521C6"/>
    <w:rsid w:val="00555C99"/>
    <w:rsid w:val="00560ED3"/>
    <w:rsid w:val="00567615"/>
    <w:rsid w:val="00571900"/>
    <w:rsid w:val="00576FA8"/>
    <w:rsid w:val="00580B1B"/>
    <w:rsid w:val="00585402"/>
    <w:rsid w:val="00585A9B"/>
    <w:rsid w:val="00586CFF"/>
    <w:rsid w:val="00587FD4"/>
    <w:rsid w:val="00592441"/>
    <w:rsid w:val="005942BC"/>
    <w:rsid w:val="005A9046"/>
    <w:rsid w:val="005B1B23"/>
    <w:rsid w:val="005B25D6"/>
    <w:rsid w:val="005B33D3"/>
    <w:rsid w:val="005B576A"/>
    <w:rsid w:val="005D133B"/>
    <w:rsid w:val="005D2E62"/>
    <w:rsid w:val="005D3BAF"/>
    <w:rsid w:val="005D6DA6"/>
    <w:rsid w:val="005D70C8"/>
    <w:rsid w:val="005F2FD9"/>
    <w:rsid w:val="005F4655"/>
    <w:rsid w:val="005F6223"/>
    <w:rsid w:val="0060071C"/>
    <w:rsid w:val="00603A66"/>
    <w:rsid w:val="00615FBE"/>
    <w:rsid w:val="006171F7"/>
    <w:rsid w:val="00617E35"/>
    <w:rsid w:val="006217F5"/>
    <w:rsid w:val="006225EA"/>
    <w:rsid w:val="00624F7B"/>
    <w:rsid w:val="00633EE2"/>
    <w:rsid w:val="00635EF7"/>
    <w:rsid w:val="0064419A"/>
    <w:rsid w:val="0064501C"/>
    <w:rsid w:val="00652234"/>
    <w:rsid w:val="00657488"/>
    <w:rsid w:val="00663895"/>
    <w:rsid w:val="00665BB7"/>
    <w:rsid w:val="0066788F"/>
    <w:rsid w:val="0067477F"/>
    <w:rsid w:val="00677A8C"/>
    <w:rsid w:val="00683FF1"/>
    <w:rsid w:val="00684192"/>
    <w:rsid w:val="006A1BD8"/>
    <w:rsid w:val="006B3C7C"/>
    <w:rsid w:val="006D7DE3"/>
    <w:rsid w:val="006E1AC5"/>
    <w:rsid w:val="006E4205"/>
    <w:rsid w:val="006E64FC"/>
    <w:rsid w:val="006F5EA0"/>
    <w:rsid w:val="0070054C"/>
    <w:rsid w:val="0070E325"/>
    <w:rsid w:val="0071009F"/>
    <w:rsid w:val="007131A7"/>
    <w:rsid w:val="00727FF9"/>
    <w:rsid w:val="0072A296"/>
    <w:rsid w:val="007309D0"/>
    <w:rsid w:val="00731166"/>
    <w:rsid w:val="00731843"/>
    <w:rsid w:val="00733AAA"/>
    <w:rsid w:val="00734500"/>
    <w:rsid w:val="00735232"/>
    <w:rsid w:val="00736FDE"/>
    <w:rsid w:val="00737B36"/>
    <w:rsid w:val="0074266E"/>
    <w:rsid w:val="00746C1D"/>
    <w:rsid w:val="0076395B"/>
    <w:rsid w:val="00765774"/>
    <w:rsid w:val="00783A09"/>
    <w:rsid w:val="00791422"/>
    <w:rsid w:val="0079272B"/>
    <w:rsid w:val="00792A3B"/>
    <w:rsid w:val="00794379"/>
    <w:rsid w:val="007953A1"/>
    <w:rsid w:val="007A03C7"/>
    <w:rsid w:val="007A1AE7"/>
    <w:rsid w:val="007A2E08"/>
    <w:rsid w:val="007B29DB"/>
    <w:rsid w:val="007B61CB"/>
    <w:rsid w:val="007B725A"/>
    <w:rsid w:val="007C6E36"/>
    <w:rsid w:val="007D5C15"/>
    <w:rsid w:val="007E1D02"/>
    <w:rsid w:val="007F108F"/>
    <w:rsid w:val="007F1223"/>
    <w:rsid w:val="007F19D6"/>
    <w:rsid w:val="007F366E"/>
    <w:rsid w:val="007F50AD"/>
    <w:rsid w:val="00811680"/>
    <w:rsid w:val="008130E7"/>
    <w:rsid w:val="008260B3"/>
    <w:rsid w:val="008360BE"/>
    <w:rsid w:val="00836A68"/>
    <w:rsid w:val="00836BFB"/>
    <w:rsid w:val="0084462C"/>
    <w:rsid w:val="008454DF"/>
    <w:rsid w:val="00850FCD"/>
    <w:rsid w:val="008657A4"/>
    <w:rsid w:val="0087135C"/>
    <w:rsid w:val="00875F57"/>
    <w:rsid w:val="0088639B"/>
    <w:rsid w:val="008A0799"/>
    <w:rsid w:val="008A5482"/>
    <w:rsid w:val="008A746F"/>
    <w:rsid w:val="008B523F"/>
    <w:rsid w:val="008D3843"/>
    <w:rsid w:val="008E392B"/>
    <w:rsid w:val="008F3960"/>
    <w:rsid w:val="008F6EF2"/>
    <w:rsid w:val="00904354"/>
    <w:rsid w:val="00910451"/>
    <w:rsid w:val="00911964"/>
    <w:rsid w:val="00913E59"/>
    <w:rsid w:val="00914605"/>
    <w:rsid w:val="0091572B"/>
    <w:rsid w:val="0091734B"/>
    <w:rsid w:val="00920197"/>
    <w:rsid w:val="00930043"/>
    <w:rsid w:val="00930CBA"/>
    <w:rsid w:val="00930EB4"/>
    <w:rsid w:val="0094614D"/>
    <w:rsid w:val="00946887"/>
    <w:rsid w:val="00951443"/>
    <w:rsid w:val="00956EDC"/>
    <w:rsid w:val="00960DDA"/>
    <w:rsid w:val="0096154B"/>
    <w:rsid w:val="00961D57"/>
    <w:rsid w:val="009701E5"/>
    <w:rsid w:val="009721F8"/>
    <w:rsid w:val="00976B26"/>
    <w:rsid w:val="0097D63F"/>
    <w:rsid w:val="00981D2C"/>
    <w:rsid w:val="0098723A"/>
    <w:rsid w:val="009875B2"/>
    <w:rsid w:val="009942DC"/>
    <w:rsid w:val="00994948"/>
    <w:rsid w:val="009960BE"/>
    <w:rsid w:val="009A0976"/>
    <w:rsid w:val="009A5AAD"/>
    <w:rsid w:val="009A7382"/>
    <w:rsid w:val="009B1A5C"/>
    <w:rsid w:val="009B1D59"/>
    <w:rsid w:val="009B26F3"/>
    <w:rsid w:val="009B5BDA"/>
    <w:rsid w:val="009B5E2A"/>
    <w:rsid w:val="009B672C"/>
    <w:rsid w:val="009B7F26"/>
    <w:rsid w:val="009C29D2"/>
    <w:rsid w:val="009D1794"/>
    <w:rsid w:val="009D782D"/>
    <w:rsid w:val="009E4ED9"/>
    <w:rsid w:val="009F4136"/>
    <w:rsid w:val="00A02F42"/>
    <w:rsid w:val="00A05683"/>
    <w:rsid w:val="00A1076C"/>
    <w:rsid w:val="00A10FB9"/>
    <w:rsid w:val="00A1771D"/>
    <w:rsid w:val="00A219B1"/>
    <w:rsid w:val="00A26369"/>
    <w:rsid w:val="00A35FC3"/>
    <w:rsid w:val="00A406BA"/>
    <w:rsid w:val="00A41189"/>
    <w:rsid w:val="00A41CBA"/>
    <w:rsid w:val="00A43CA9"/>
    <w:rsid w:val="00A44307"/>
    <w:rsid w:val="00A4590B"/>
    <w:rsid w:val="00A50658"/>
    <w:rsid w:val="00A5793E"/>
    <w:rsid w:val="00A57B8A"/>
    <w:rsid w:val="00A61B46"/>
    <w:rsid w:val="00A63F7B"/>
    <w:rsid w:val="00A67BDD"/>
    <w:rsid w:val="00A765EC"/>
    <w:rsid w:val="00A8258F"/>
    <w:rsid w:val="00A82AC2"/>
    <w:rsid w:val="00A858DB"/>
    <w:rsid w:val="00A94C71"/>
    <w:rsid w:val="00AA1419"/>
    <w:rsid w:val="00AA6ACB"/>
    <w:rsid w:val="00AB4557"/>
    <w:rsid w:val="00AC53D3"/>
    <w:rsid w:val="00AD00CD"/>
    <w:rsid w:val="00AD44F0"/>
    <w:rsid w:val="00AD61AB"/>
    <w:rsid w:val="00AE6488"/>
    <w:rsid w:val="00AE7EBA"/>
    <w:rsid w:val="00AF1013"/>
    <w:rsid w:val="00AF59DD"/>
    <w:rsid w:val="00AF7F3A"/>
    <w:rsid w:val="00B069EE"/>
    <w:rsid w:val="00B23B98"/>
    <w:rsid w:val="00B40A3F"/>
    <w:rsid w:val="00B41CE0"/>
    <w:rsid w:val="00B423B8"/>
    <w:rsid w:val="00B4387C"/>
    <w:rsid w:val="00B81267"/>
    <w:rsid w:val="00BA1C46"/>
    <w:rsid w:val="00BA4C13"/>
    <w:rsid w:val="00BA4F14"/>
    <w:rsid w:val="00BB0780"/>
    <w:rsid w:val="00BB634C"/>
    <w:rsid w:val="00BC2E95"/>
    <w:rsid w:val="00BC5452"/>
    <w:rsid w:val="00BD3D41"/>
    <w:rsid w:val="00BD4ADC"/>
    <w:rsid w:val="00BE38D8"/>
    <w:rsid w:val="00BE7E94"/>
    <w:rsid w:val="00BF7BEA"/>
    <w:rsid w:val="00C03C80"/>
    <w:rsid w:val="00C11BB8"/>
    <w:rsid w:val="00C16239"/>
    <w:rsid w:val="00C21DCE"/>
    <w:rsid w:val="00C25652"/>
    <w:rsid w:val="00C3426B"/>
    <w:rsid w:val="00C34EEE"/>
    <w:rsid w:val="00C40439"/>
    <w:rsid w:val="00C4483D"/>
    <w:rsid w:val="00C45AE9"/>
    <w:rsid w:val="00C51867"/>
    <w:rsid w:val="00C54778"/>
    <w:rsid w:val="00C60BAD"/>
    <w:rsid w:val="00C61FE1"/>
    <w:rsid w:val="00C66C09"/>
    <w:rsid w:val="00C7454B"/>
    <w:rsid w:val="00C8043F"/>
    <w:rsid w:val="00C9176F"/>
    <w:rsid w:val="00C94598"/>
    <w:rsid w:val="00C951AE"/>
    <w:rsid w:val="00CA210C"/>
    <w:rsid w:val="00CA3CD1"/>
    <w:rsid w:val="00CA3FCB"/>
    <w:rsid w:val="00CB2CB8"/>
    <w:rsid w:val="00CB4CF4"/>
    <w:rsid w:val="00CB697B"/>
    <w:rsid w:val="00CB7187"/>
    <w:rsid w:val="00CC61FB"/>
    <w:rsid w:val="00CD27EC"/>
    <w:rsid w:val="00CD390D"/>
    <w:rsid w:val="00CF0521"/>
    <w:rsid w:val="00CF1767"/>
    <w:rsid w:val="00CF7834"/>
    <w:rsid w:val="00D03B90"/>
    <w:rsid w:val="00D04FDD"/>
    <w:rsid w:val="00D07A45"/>
    <w:rsid w:val="00D15D54"/>
    <w:rsid w:val="00D24935"/>
    <w:rsid w:val="00D25733"/>
    <w:rsid w:val="00D3252D"/>
    <w:rsid w:val="00D35606"/>
    <w:rsid w:val="00D35D19"/>
    <w:rsid w:val="00D363E2"/>
    <w:rsid w:val="00D41652"/>
    <w:rsid w:val="00D43D14"/>
    <w:rsid w:val="00D46E59"/>
    <w:rsid w:val="00D50F4D"/>
    <w:rsid w:val="00D543A5"/>
    <w:rsid w:val="00D574FF"/>
    <w:rsid w:val="00D80A3A"/>
    <w:rsid w:val="00D8393B"/>
    <w:rsid w:val="00D84844"/>
    <w:rsid w:val="00D87400"/>
    <w:rsid w:val="00D87FBE"/>
    <w:rsid w:val="00D96BFE"/>
    <w:rsid w:val="00DA4440"/>
    <w:rsid w:val="00DB4144"/>
    <w:rsid w:val="00DB645D"/>
    <w:rsid w:val="00DB72D8"/>
    <w:rsid w:val="00DC1920"/>
    <w:rsid w:val="00DC270A"/>
    <w:rsid w:val="00DC2926"/>
    <w:rsid w:val="00DC4EE2"/>
    <w:rsid w:val="00DC60B7"/>
    <w:rsid w:val="00DC7B67"/>
    <w:rsid w:val="00DD151A"/>
    <w:rsid w:val="00DF1FF8"/>
    <w:rsid w:val="00DF385B"/>
    <w:rsid w:val="00DF6BB7"/>
    <w:rsid w:val="00DF6CBA"/>
    <w:rsid w:val="00E049AE"/>
    <w:rsid w:val="00E04A1F"/>
    <w:rsid w:val="00E06F0B"/>
    <w:rsid w:val="00E11CCA"/>
    <w:rsid w:val="00E30F52"/>
    <w:rsid w:val="00E31215"/>
    <w:rsid w:val="00E3194C"/>
    <w:rsid w:val="00E3380D"/>
    <w:rsid w:val="00E45F76"/>
    <w:rsid w:val="00E47E0A"/>
    <w:rsid w:val="00E532C8"/>
    <w:rsid w:val="00E53B4A"/>
    <w:rsid w:val="00EA0589"/>
    <w:rsid w:val="00EA0FA5"/>
    <w:rsid w:val="00EA1D86"/>
    <w:rsid w:val="00EA3C57"/>
    <w:rsid w:val="00EA50A4"/>
    <w:rsid w:val="00EC2697"/>
    <w:rsid w:val="00EC6B06"/>
    <w:rsid w:val="00EC78DD"/>
    <w:rsid w:val="00EC7B6E"/>
    <w:rsid w:val="00EF02B0"/>
    <w:rsid w:val="00EF149E"/>
    <w:rsid w:val="00EF3CEB"/>
    <w:rsid w:val="00EF3DA8"/>
    <w:rsid w:val="00EF5196"/>
    <w:rsid w:val="00EF5EF2"/>
    <w:rsid w:val="00F10140"/>
    <w:rsid w:val="00F205BF"/>
    <w:rsid w:val="00F225FA"/>
    <w:rsid w:val="00F27453"/>
    <w:rsid w:val="00F34CD3"/>
    <w:rsid w:val="00F35037"/>
    <w:rsid w:val="00F3657A"/>
    <w:rsid w:val="00F37351"/>
    <w:rsid w:val="00F3783F"/>
    <w:rsid w:val="00F43A28"/>
    <w:rsid w:val="00F709E8"/>
    <w:rsid w:val="00F76B3F"/>
    <w:rsid w:val="00F76D09"/>
    <w:rsid w:val="00F777E4"/>
    <w:rsid w:val="00F850CF"/>
    <w:rsid w:val="00F85493"/>
    <w:rsid w:val="00F860AB"/>
    <w:rsid w:val="00F90605"/>
    <w:rsid w:val="00F99D20"/>
    <w:rsid w:val="00FA65B3"/>
    <w:rsid w:val="00FA732B"/>
    <w:rsid w:val="00FB06B9"/>
    <w:rsid w:val="00FB2937"/>
    <w:rsid w:val="00FC04E4"/>
    <w:rsid w:val="00FC4EEA"/>
    <w:rsid w:val="00FD5C75"/>
    <w:rsid w:val="00FE02D7"/>
    <w:rsid w:val="00FF5689"/>
    <w:rsid w:val="00FF5783"/>
    <w:rsid w:val="011BE730"/>
    <w:rsid w:val="01344CF1"/>
    <w:rsid w:val="014E4A91"/>
    <w:rsid w:val="015838FD"/>
    <w:rsid w:val="0166C82F"/>
    <w:rsid w:val="016CBB36"/>
    <w:rsid w:val="017D4B57"/>
    <w:rsid w:val="01C5B8EB"/>
    <w:rsid w:val="027E719F"/>
    <w:rsid w:val="02F0379E"/>
    <w:rsid w:val="030403EF"/>
    <w:rsid w:val="033B0D91"/>
    <w:rsid w:val="035AFEF5"/>
    <w:rsid w:val="03A54909"/>
    <w:rsid w:val="03B8E1AC"/>
    <w:rsid w:val="03C3590A"/>
    <w:rsid w:val="03C818D0"/>
    <w:rsid w:val="0404D954"/>
    <w:rsid w:val="040514FE"/>
    <w:rsid w:val="04070776"/>
    <w:rsid w:val="04176358"/>
    <w:rsid w:val="0424C6A6"/>
    <w:rsid w:val="0441FFE9"/>
    <w:rsid w:val="04720631"/>
    <w:rsid w:val="0476DABB"/>
    <w:rsid w:val="0487403D"/>
    <w:rsid w:val="04915FD5"/>
    <w:rsid w:val="0498F0D5"/>
    <w:rsid w:val="04B561D5"/>
    <w:rsid w:val="04DD93F7"/>
    <w:rsid w:val="04F92495"/>
    <w:rsid w:val="050326BC"/>
    <w:rsid w:val="051B700A"/>
    <w:rsid w:val="05864CEB"/>
    <w:rsid w:val="0593DF01"/>
    <w:rsid w:val="05B5C8CE"/>
    <w:rsid w:val="05B63FA2"/>
    <w:rsid w:val="0609D27B"/>
    <w:rsid w:val="06332F4A"/>
    <w:rsid w:val="063CF7E2"/>
    <w:rsid w:val="06647E60"/>
    <w:rsid w:val="069E1CF9"/>
    <w:rsid w:val="071FA643"/>
    <w:rsid w:val="0770AFB9"/>
    <w:rsid w:val="07715B02"/>
    <w:rsid w:val="07815E3F"/>
    <w:rsid w:val="07A058DC"/>
    <w:rsid w:val="07CB01DA"/>
    <w:rsid w:val="07D8979E"/>
    <w:rsid w:val="081F55AB"/>
    <w:rsid w:val="08218EEB"/>
    <w:rsid w:val="0826FE28"/>
    <w:rsid w:val="0840494C"/>
    <w:rsid w:val="087E84B2"/>
    <w:rsid w:val="0887E551"/>
    <w:rsid w:val="088E317B"/>
    <w:rsid w:val="08937E33"/>
    <w:rsid w:val="08D227D2"/>
    <w:rsid w:val="09221D4A"/>
    <w:rsid w:val="09A1C699"/>
    <w:rsid w:val="09F34957"/>
    <w:rsid w:val="0A391243"/>
    <w:rsid w:val="0A41718C"/>
    <w:rsid w:val="0A47C624"/>
    <w:rsid w:val="0A522CAF"/>
    <w:rsid w:val="0A93E708"/>
    <w:rsid w:val="0A9D5CB1"/>
    <w:rsid w:val="0AD57BC8"/>
    <w:rsid w:val="0AEFCC91"/>
    <w:rsid w:val="0B772683"/>
    <w:rsid w:val="0BAC17C3"/>
    <w:rsid w:val="0BB5F258"/>
    <w:rsid w:val="0BBE0EAE"/>
    <w:rsid w:val="0C007ACE"/>
    <w:rsid w:val="0C092684"/>
    <w:rsid w:val="0C49A45E"/>
    <w:rsid w:val="0C64FBE4"/>
    <w:rsid w:val="0C65CA0A"/>
    <w:rsid w:val="0C721018"/>
    <w:rsid w:val="0C796F5B"/>
    <w:rsid w:val="0CB6603D"/>
    <w:rsid w:val="0D52BF56"/>
    <w:rsid w:val="0D5EF4D5"/>
    <w:rsid w:val="0DD2F125"/>
    <w:rsid w:val="0DF3B03E"/>
    <w:rsid w:val="0E1BE1F8"/>
    <w:rsid w:val="0E2781A6"/>
    <w:rsid w:val="0EA2E1D2"/>
    <w:rsid w:val="0ED4810A"/>
    <w:rsid w:val="0EF1A604"/>
    <w:rsid w:val="0F1741E5"/>
    <w:rsid w:val="0F5F51CE"/>
    <w:rsid w:val="0F8C038C"/>
    <w:rsid w:val="0FAD9CE5"/>
    <w:rsid w:val="0FB1C01E"/>
    <w:rsid w:val="0FED5094"/>
    <w:rsid w:val="0FF6E182"/>
    <w:rsid w:val="10069B30"/>
    <w:rsid w:val="10160A92"/>
    <w:rsid w:val="103AB999"/>
    <w:rsid w:val="107ED55D"/>
    <w:rsid w:val="108E3540"/>
    <w:rsid w:val="113E2190"/>
    <w:rsid w:val="118E2778"/>
    <w:rsid w:val="11BB2C8D"/>
    <w:rsid w:val="11BC1ABB"/>
    <w:rsid w:val="11E3FE6F"/>
    <w:rsid w:val="11F85FEA"/>
    <w:rsid w:val="12007242"/>
    <w:rsid w:val="124A6FB5"/>
    <w:rsid w:val="12876700"/>
    <w:rsid w:val="12879193"/>
    <w:rsid w:val="135690D1"/>
    <w:rsid w:val="137ECFF4"/>
    <w:rsid w:val="13A11475"/>
    <w:rsid w:val="13D85F53"/>
    <w:rsid w:val="14027A2A"/>
    <w:rsid w:val="140D7391"/>
    <w:rsid w:val="14296BB8"/>
    <w:rsid w:val="145691D9"/>
    <w:rsid w:val="1492572A"/>
    <w:rsid w:val="14EF8FFB"/>
    <w:rsid w:val="14EFF53C"/>
    <w:rsid w:val="1518892C"/>
    <w:rsid w:val="154C4964"/>
    <w:rsid w:val="15673474"/>
    <w:rsid w:val="158EF085"/>
    <w:rsid w:val="1594E1F7"/>
    <w:rsid w:val="15A4123F"/>
    <w:rsid w:val="15D2FDEA"/>
    <w:rsid w:val="15DC01C1"/>
    <w:rsid w:val="15DC5BE9"/>
    <w:rsid w:val="15F55794"/>
    <w:rsid w:val="16A38B66"/>
    <w:rsid w:val="16AAB1FB"/>
    <w:rsid w:val="16B48BAA"/>
    <w:rsid w:val="16EC7AD9"/>
    <w:rsid w:val="1722B4DA"/>
    <w:rsid w:val="173964B0"/>
    <w:rsid w:val="17B57BF5"/>
    <w:rsid w:val="17E99756"/>
    <w:rsid w:val="18A35225"/>
    <w:rsid w:val="18D1D950"/>
    <w:rsid w:val="18F81B98"/>
    <w:rsid w:val="1905D6F1"/>
    <w:rsid w:val="19088369"/>
    <w:rsid w:val="192B7B63"/>
    <w:rsid w:val="193901CC"/>
    <w:rsid w:val="196C1B99"/>
    <w:rsid w:val="197E8EE1"/>
    <w:rsid w:val="19815D95"/>
    <w:rsid w:val="19CB954F"/>
    <w:rsid w:val="19DB0303"/>
    <w:rsid w:val="1A2CF5ED"/>
    <w:rsid w:val="1A7FA819"/>
    <w:rsid w:val="1B0CDF64"/>
    <w:rsid w:val="1B3626AF"/>
    <w:rsid w:val="1B3CA63A"/>
    <w:rsid w:val="1B49C714"/>
    <w:rsid w:val="1BB6925D"/>
    <w:rsid w:val="1BD45A3F"/>
    <w:rsid w:val="1BE01C2F"/>
    <w:rsid w:val="1C05A0EA"/>
    <w:rsid w:val="1C219607"/>
    <w:rsid w:val="1C400174"/>
    <w:rsid w:val="1C7FCC01"/>
    <w:rsid w:val="1C89F0AA"/>
    <w:rsid w:val="1C9946A6"/>
    <w:rsid w:val="1CA2A38E"/>
    <w:rsid w:val="1CA8864C"/>
    <w:rsid w:val="1CB0BD6F"/>
    <w:rsid w:val="1CBA7A04"/>
    <w:rsid w:val="1CF13582"/>
    <w:rsid w:val="1D3C515C"/>
    <w:rsid w:val="1D984633"/>
    <w:rsid w:val="1DB16AA0"/>
    <w:rsid w:val="1E2F3BB5"/>
    <w:rsid w:val="1E3A0112"/>
    <w:rsid w:val="1E7F2457"/>
    <w:rsid w:val="1E9F9597"/>
    <w:rsid w:val="1EBB8CBE"/>
    <w:rsid w:val="1EC59916"/>
    <w:rsid w:val="1ED6A5F7"/>
    <w:rsid w:val="1F74A464"/>
    <w:rsid w:val="1F947CE0"/>
    <w:rsid w:val="1F985FF9"/>
    <w:rsid w:val="1FBF6EF6"/>
    <w:rsid w:val="1FCCDCAD"/>
    <w:rsid w:val="20296710"/>
    <w:rsid w:val="20609DBE"/>
    <w:rsid w:val="2093FB66"/>
    <w:rsid w:val="210C7EAB"/>
    <w:rsid w:val="213542A4"/>
    <w:rsid w:val="2140E55F"/>
    <w:rsid w:val="21758612"/>
    <w:rsid w:val="2180662C"/>
    <w:rsid w:val="21AACBBD"/>
    <w:rsid w:val="21C745BD"/>
    <w:rsid w:val="21E8052C"/>
    <w:rsid w:val="22247911"/>
    <w:rsid w:val="2226BCDA"/>
    <w:rsid w:val="2259E8AE"/>
    <w:rsid w:val="2272E9A4"/>
    <w:rsid w:val="227DB443"/>
    <w:rsid w:val="22BD6370"/>
    <w:rsid w:val="22C4721C"/>
    <w:rsid w:val="22CED4D9"/>
    <w:rsid w:val="2349CB5C"/>
    <w:rsid w:val="2359BF43"/>
    <w:rsid w:val="2411D6E1"/>
    <w:rsid w:val="24345877"/>
    <w:rsid w:val="24499F1A"/>
    <w:rsid w:val="245FA74D"/>
    <w:rsid w:val="24713CBC"/>
    <w:rsid w:val="247FEFA7"/>
    <w:rsid w:val="249B171C"/>
    <w:rsid w:val="24A44C40"/>
    <w:rsid w:val="24AF991B"/>
    <w:rsid w:val="24C145A5"/>
    <w:rsid w:val="24D7AC21"/>
    <w:rsid w:val="2545DDF5"/>
    <w:rsid w:val="255BF554"/>
    <w:rsid w:val="257A0285"/>
    <w:rsid w:val="25838379"/>
    <w:rsid w:val="25C1E10E"/>
    <w:rsid w:val="26191693"/>
    <w:rsid w:val="2646C9DF"/>
    <w:rsid w:val="265EC3BB"/>
    <w:rsid w:val="2664202F"/>
    <w:rsid w:val="26CE679E"/>
    <w:rsid w:val="26D58359"/>
    <w:rsid w:val="270FF57D"/>
    <w:rsid w:val="27341DC6"/>
    <w:rsid w:val="27419395"/>
    <w:rsid w:val="274672F4"/>
    <w:rsid w:val="274B2C27"/>
    <w:rsid w:val="2764F7B5"/>
    <w:rsid w:val="276F4F3D"/>
    <w:rsid w:val="277A69BE"/>
    <w:rsid w:val="27ABA106"/>
    <w:rsid w:val="27ABA506"/>
    <w:rsid w:val="27B0CE15"/>
    <w:rsid w:val="283E8002"/>
    <w:rsid w:val="2846B7D4"/>
    <w:rsid w:val="287E1091"/>
    <w:rsid w:val="28C5BB63"/>
    <w:rsid w:val="28CDA34D"/>
    <w:rsid w:val="28CE40E4"/>
    <w:rsid w:val="291B7055"/>
    <w:rsid w:val="29344D8E"/>
    <w:rsid w:val="29766C4D"/>
    <w:rsid w:val="2977A8C8"/>
    <w:rsid w:val="2986B9BA"/>
    <w:rsid w:val="29902350"/>
    <w:rsid w:val="29A29531"/>
    <w:rsid w:val="29F73562"/>
    <w:rsid w:val="2A0C514C"/>
    <w:rsid w:val="2A9DB385"/>
    <w:rsid w:val="2AFA4DC2"/>
    <w:rsid w:val="2B3053B1"/>
    <w:rsid w:val="2B7AD59A"/>
    <w:rsid w:val="2B829EA3"/>
    <w:rsid w:val="2B837888"/>
    <w:rsid w:val="2BAD4C4F"/>
    <w:rsid w:val="2BC73850"/>
    <w:rsid w:val="2BE84486"/>
    <w:rsid w:val="2C0B2926"/>
    <w:rsid w:val="2C2572A5"/>
    <w:rsid w:val="2C5023FB"/>
    <w:rsid w:val="2C567E87"/>
    <w:rsid w:val="2C69E456"/>
    <w:rsid w:val="2C72B21B"/>
    <w:rsid w:val="2C76B7CD"/>
    <w:rsid w:val="2C95C210"/>
    <w:rsid w:val="2CDDA03C"/>
    <w:rsid w:val="2CFF1C6C"/>
    <w:rsid w:val="2D3A9307"/>
    <w:rsid w:val="2D566721"/>
    <w:rsid w:val="2DA22872"/>
    <w:rsid w:val="2E1871A0"/>
    <w:rsid w:val="2E4C76B8"/>
    <w:rsid w:val="2E751A03"/>
    <w:rsid w:val="2E8C9B1C"/>
    <w:rsid w:val="2EA5260C"/>
    <w:rsid w:val="2EBBD886"/>
    <w:rsid w:val="2EC9731E"/>
    <w:rsid w:val="2ED5B2BE"/>
    <w:rsid w:val="2EDF27EA"/>
    <w:rsid w:val="2F19F234"/>
    <w:rsid w:val="2F54AEC8"/>
    <w:rsid w:val="2F95879C"/>
    <w:rsid w:val="30123F8F"/>
    <w:rsid w:val="30181A6B"/>
    <w:rsid w:val="3044C1AD"/>
    <w:rsid w:val="304867E3"/>
    <w:rsid w:val="30919BE2"/>
    <w:rsid w:val="30DA6150"/>
    <w:rsid w:val="30DD2FD7"/>
    <w:rsid w:val="30E6B710"/>
    <w:rsid w:val="30F64623"/>
    <w:rsid w:val="3105B477"/>
    <w:rsid w:val="31067DA0"/>
    <w:rsid w:val="31171A7F"/>
    <w:rsid w:val="311E45F2"/>
    <w:rsid w:val="31C5C7A8"/>
    <w:rsid w:val="32378587"/>
    <w:rsid w:val="32A95FB0"/>
    <w:rsid w:val="32B3F8F3"/>
    <w:rsid w:val="32B70A26"/>
    <w:rsid w:val="32D8D517"/>
    <w:rsid w:val="32E6371B"/>
    <w:rsid w:val="32F9207F"/>
    <w:rsid w:val="33020B1A"/>
    <w:rsid w:val="3339534A"/>
    <w:rsid w:val="33510176"/>
    <w:rsid w:val="3353DECB"/>
    <w:rsid w:val="33C5E234"/>
    <w:rsid w:val="33D77DD5"/>
    <w:rsid w:val="33E51ED8"/>
    <w:rsid w:val="33E9F96A"/>
    <w:rsid w:val="33F8D637"/>
    <w:rsid w:val="3410A5ED"/>
    <w:rsid w:val="343BDBC0"/>
    <w:rsid w:val="348E9446"/>
    <w:rsid w:val="34A488D6"/>
    <w:rsid w:val="34B47086"/>
    <w:rsid w:val="34BAD9C9"/>
    <w:rsid w:val="35575DEE"/>
    <w:rsid w:val="355DDF83"/>
    <w:rsid w:val="3573D3D5"/>
    <w:rsid w:val="3582A495"/>
    <w:rsid w:val="359579CB"/>
    <w:rsid w:val="362497D4"/>
    <w:rsid w:val="3687DE53"/>
    <w:rsid w:val="36ABB292"/>
    <w:rsid w:val="36C65B22"/>
    <w:rsid w:val="36CB01D0"/>
    <w:rsid w:val="36EB87EA"/>
    <w:rsid w:val="373F0FC9"/>
    <w:rsid w:val="375B1E98"/>
    <w:rsid w:val="37634CA8"/>
    <w:rsid w:val="376E074D"/>
    <w:rsid w:val="3779E252"/>
    <w:rsid w:val="379F9AC8"/>
    <w:rsid w:val="37E56C04"/>
    <w:rsid w:val="3848758D"/>
    <w:rsid w:val="3850ADAE"/>
    <w:rsid w:val="3863DEEC"/>
    <w:rsid w:val="387A63F9"/>
    <w:rsid w:val="38A5BC4B"/>
    <w:rsid w:val="38F34055"/>
    <w:rsid w:val="391AA208"/>
    <w:rsid w:val="39349452"/>
    <w:rsid w:val="395CA6B5"/>
    <w:rsid w:val="397B3DC7"/>
    <w:rsid w:val="399C58A0"/>
    <w:rsid w:val="39A64BBA"/>
    <w:rsid w:val="39EEA775"/>
    <w:rsid w:val="3A148383"/>
    <w:rsid w:val="3A34AD5F"/>
    <w:rsid w:val="3A5247E1"/>
    <w:rsid w:val="3A5C6C88"/>
    <w:rsid w:val="3A7EA343"/>
    <w:rsid w:val="3A7EB057"/>
    <w:rsid w:val="3A9D34CE"/>
    <w:rsid w:val="3AE7CA99"/>
    <w:rsid w:val="3B2A3685"/>
    <w:rsid w:val="3B4B9AA1"/>
    <w:rsid w:val="3B688879"/>
    <w:rsid w:val="3B6D871F"/>
    <w:rsid w:val="3BA452A8"/>
    <w:rsid w:val="3BCD31B2"/>
    <w:rsid w:val="3BDA7A62"/>
    <w:rsid w:val="3BEDCCA2"/>
    <w:rsid w:val="3C0836C4"/>
    <w:rsid w:val="3C627CDF"/>
    <w:rsid w:val="3CD0E5E3"/>
    <w:rsid w:val="3DA365F7"/>
    <w:rsid w:val="3E22F2FC"/>
    <w:rsid w:val="3EA99C67"/>
    <w:rsid w:val="3EB72455"/>
    <w:rsid w:val="3EBEE125"/>
    <w:rsid w:val="3F1EA82A"/>
    <w:rsid w:val="3F3CE9FA"/>
    <w:rsid w:val="3F6D854C"/>
    <w:rsid w:val="3FBC1C56"/>
    <w:rsid w:val="3FD0524B"/>
    <w:rsid w:val="3FD33772"/>
    <w:rsid w:val="3FE07F0E"/>
    <w:rsid w:val="4002FEDB"/>
    <w:rsid w:val="40094E9F"/>
    <w:rsid w:val="4037BF5F"/>
    <w:rsid w:val="4038F3D0"/>
    <w:rsid w:val="40548A81"/>
    <w:rsid w:val="407960F5"/>
    <w:rsid w:val="40A7818F"/>
    <w:rsid w:val="40C29B10"/>
    <w:rsid w:val="4152D98F"/>
    <w:rsid w:val="416870F2"/>
    <w:rsid w:val="41B779B5"/>
    <w:rsid w:val="41DB4FF6"/>
    <w:rsid w:val="41F155C5"/>
    <w:rsid w:val="41F5592F"/>
    <w:rsid w:val="42261785"/>
    <w:rsid w:val="4231C329"/>
    <w:rsid w:val="4241168E"/>
    <w:rsid w:val="4261C4A4"/>
    <w:rsid w:val="427EADFD"/>
    <w:rsid w:val="4293C885"/>
    <w:rsid w:val="42A7FC1B"/>
    <w:rsid w:val="42DB95DC"/>
    <w:rsid w:val="42F619A7"/>
    <w:rsid w:val="430907B5"/>
    <w:rsid w:val="4369758B"/>
    <w:rsid w:val="43848504"/>
    <w:rsid w:val="43C43444"/>
    <w:rsid w:val="43DE427D"/>
    <w:rsid w:val="43EC9A05"/>
    <w:rsid w:val="440FAF1B"/>
    <w:rsid w:val="44258EE5"/>
    <w:rsid w:val="44601ED3"/>
    <w:rsid w:val="4492EC1C"/>
    <w:rsid w:val="44DCCFD7"/>
    <w:rsid w:val="44F3F312"/>
    <w:rsid w:val="45094D5C"/>
    <w:rsid w:val="4516A629"/>
    <w:rsid w:val="452C706A"/>
    <w:rsid w:val="45CBB069"/>
    <w:rsid w:val="45F9C28B"/>
    <w:rsid w:val="46051F75"/>
    <w:rsid w:val="46765358"/>
    <w:rsid w:val="46CABF39"/>
    <w:rsid w:val="46D6A48C"/>
    <w:rsid w:val="4717EAD0"/>
    <w:rsid w:val="47789D82"/>
    <w:rsid w:val="4780C3DF"/>
    <w:rsid w:val="47A281AE"/>
    <w:rsid w:val="47E64E99"/>
    <w:rsid w:val="47F653BC"/>
    <w:rsid w:val="4804DF29"/>
    <w:rsid w:val="482F8775"/>
    <w:rsid w:val="483481B0"/>
    <w:rsid w:val="483763F7"/>
    <w:rsid w:val="48614CDD"/>
    <w:rsid w:val="492DE1C0"/>
    <w:rsid w:val="4947599C"/>
    <w:rsid w:val="49BA53B5"/>
    <w:rsid w:val="49E4E830"/>
    <w:rsid w:val="4A491E08"/>
    <w:rsid w:val="4A49DDE3"/>
    <w:rsid w:val="4A8706EF"/>
    <w:rsid w:val="4AE89186"/>
    <w:rsid w:val="4AEAF7D4"/>
    <w:rsid w:val="4AFD15B8"/>
    <w:rsid w:val="4B28E4BF"/>
    <w:rsid w:val="4BAD6F08"/>
    <w:rsid w:val="4BEAB7C5"/>
    <w:rsid w:val="4C21D1B9"/>
    <w:rsid w:val="4C23D680"/>
    <w:rsid w:val="4C300182"/>
    <w:rsid w:val="4C8748B0"/>
    <w:rsid w:val="4CB005C2"/>
    <w:rsid w:val="4CC9020C"/>
    <w:rsid w:val="4CDD753D"/>
    <w:rsid w:val="4CE1510F"/>
    <w:rsid w:val="4D26EA71"/>
    <w:rsid w:val="4D36DA31"/>
    <w:rsid w:val="4D5C9E64"/>
    <w:rsid w:val="4DAAD244"/>
    <w:rsid w:val="4DC9FA92"/>
    <w:rsid w:val="4DCC912B"/>
    <w:rsid w:val="4DD393C3"/>
    <w:rsid w:val="4DD83D61"/>
    <w:rsid w:val="4E2C54D2"/>
    <w:rsid w:val="4E3478F3"/>
    <w:rsid w:val="4E40821D"/>
    <w:rsid w:val="4E613288"/>
    <w:rsid w:val="4E916630"/>
    <w:rsid w:val="4E97C8F7"/>
    <w:rsid w:val="4EB945DB"/>
    <w:rsid w:val="4EBC95C4"/>
    <w:rsid w:val="4F012771"/>
    <w:rsid w:val="4F147EBF"/>
    <w:rsid w:val="4F21CC1C"/>
    <w:rsid w:val="4F2BD263"/>
    <w:rsid w:val="4F63A6BB"/>
    <w:rsid w:val="4F8F7A3E"/>
    <w:rsid w:val="4FA28203"/>
    <w:rsid w:val="4FC185E4"/>
    <w:rsid w:val="4FC37A4C"/>
    <w:rsid w:val="4FF21519"/>
    <w:rsid w:val="5019BAA6"/>
    <w:rsid w:val="50A527A6"/>
    <w:rsid w:val="50B6EAB6"/>
    <w:rsid w:val="50BBBA11"/>
    <w:rsid w:val="50C6977B"/>
    <w:rsid w:val="50F0577A"/>
    <w:rsid w:val="50F81DD0"/>
    <w:rsid w:val="5144143F"/>
    <w:rsid w:val="5167CC2D"/>
    <w:rsid w:val="51CE8950"/>
    <w:rsid w:val="51DE2A96"/>
    <w:rsid w:val="522F16E6"/>
    <w:rsid w:val="52D8DF85"/>
    <w:rsid w:val="5308669E"/>
    <w:rsid w:val="53146B58"/>
    <w:rsid w:val="5326ABF0"/>
    <w:rsid w:val="53690E35"/>
    <w:rsid w:val="536B6FE4"/>
    <w:rsid w:val="536CD20F"/>
    <w:rsid w:val="536EF3CF"/>
    <w:rsid w:val="5387F846"/>
    <w:rsid w:val="538D3E06"/>
    <w:rsid w:val="53B5054E"/>
    <w:rsid w:val="53D1BC4B"/>
    <w:rsid w:val="53E12DD6"/>
    <w:rsid w:val="5448F3A2"/>
    <w:rsid w:val="5452589D"/>
    <w:rsid w:val="5483B7CB"/>
    <w:rsid w:val="54A75EFC"/>
    <w:rsid w:val="55113735"/>
    <w:rsid w:val="554750A4"/>
    <w:rsid w:val="5551A3E3"/>
    <w:rsid w:val="555D25ED"/>
    <w:rsid w:val="556BF42F"/>
    <w:rsid w:val="5588E138"/>
    <w:rsid w:val="55E98464"/>
    <w:rsid w:val="55EC24B4"/>
    <w:rsid w:val="563D427B"/>
    <w:rsid w:val="563F65A6"/>
    <w:rsid w:val="5640A0E6"/>
    <w:rsid w:val="5658502B"/>
    <w:rsid w:val="56918E11"/>
    <w:rsid w:val="5694E0BD"/>
    <w:rsid w:val="5694E461"/>
    <w:rsid w:val="56B93F4B"/>
    <w:rsid w:val="5717159B"/>
    <w:rsid w:val="576BD976"/>
    <w:rsid w:val="57704738"/>
    <w:rsid w:val="5796D5EC"/>
    <w:rsid w:val="57AA098A"/>
    <w:rsid w:val="57BF084E"/>
    <w:rsid w:val="58217A62"/>
    <w:rsid w:val="582B7651"/>
    <w:rsid w:val="584E0B4F"/>
    <w:rsid w:val="58AFCF8A"/>
    <w:rsid w:val="58B21B05"/>
    <w:rsid w:val="58BAD552"/>
    <w:rsid w:val="590ED8C1"/>
    <w:rsid w:val="593393A6"/>
    <w:rsid w:val="59510211"/>
    <w:rsid w:val="596D7A33"/>
    <w:rsid w:val="598AD3B0"/>
    <w:rsid w:val="598C6853"/>
    <w:rsid w:val="59FEED7E"/>
    <w:rsid w:val="5A5C35B5"/>
    <w:rsid w:val="5A5FD1C6"/>
    <w:rsid w:val="5A7F4592"/>
    <w:rsid w:val="5ACDA896"/>
    <w:rsid w:val="5AD41E49"/>
    <w:rsid w:val="5B0E968B"/>
    <w:rsid w:val="5B947ABA"/>
    <w:rsid w:val="5BB80795"/>
    <w:rsid w:val="5BB9F432"/>
    <w:rsid w:val="5BDAB15F"/>
    <w:rsid w:val="5C02905E"/>
    <w:rsid w:val="5C2F584A"/>
    <w:rsid w:val="5C3648B3"/>
    <w:rsid w:val="5C9D4195"/>
    <w:rsid w:val="5CCB8179"/>
    <w:rsid w:val="5D401BCD"/>
    <w:rsid w:val="5D5F396A"/>
    <w:rsid w:val="5D655CC2"/>
    <w:rsid w:val="5D8A5C31"/>
    <w:rsid w:val="5DA4B6FC"/>
    <w:rsid w:val="5DC00224"/>
    <w:rsid w:val="5DE638FE"/>
    <w:rsid w:val="5DF74636"/>
    <w:rsid w:val="5E5F5922"/>
    <w:rsid w:val="5E641982"/>
    <w:rsid w:val="5E6424EE"/>
    <w:rsid w:val="5E6AC548"/>
    <w:rsid w:val="5EF54106"/>
    <w:rsid w:val="5EFC461E"/>
    <w:rsid w:val="5F223D59"/>
    <w:rsid w:val="6079CD9B"/>
    <w:rsid w:val="607EAC5D"/>
    <w:rsid w:val="609849D9"/>
    <w:rsid w:val="60A289E6"/>
    <w:rsid w:val="60C49EB8"/>
    <w:rsid w:val="60D0E3B7"/>
    <w:rsid w:val="60DC4A06"/>
    <w:rsid w:val="6103A735"/>
    <w:rsid w:val="61771FE9"/>
    <w:rsid w:val="6186D160"/>
    <w:rsid w:val="618D5410"/>
    <w:rsid w:val="61DF4159"/>
    <w:rsid w:val="6207A301"/>
    <w:rsid w:val="621E1F86"/>
    <w:rsid w:val="62242FF3"/>
    <w:rsid w:val="623862FC"/>
    <w:rsid w:val="627D91C0"/>
    <w:rsid w:val="62939FE5"/>
    <w:rsid w:val="62C7A523"/>
    <w:rsid w:val="62E94987"/>
    <w:rsid w:val="632861F5"/>
    <w:rsid w:val="63D128B7"/>
    <w:rsid w:val="63F0FCBE"/>
    <w:rsid w:val="63F79644"/>
    <w:rsid w:val="6409A65D"/>
    <w:rsid w:val="6436841C"/>
    <w:rsid w:val="6464E9AA"/>
    <w:rsid w:val="64814CD0"/>
    <w:rsid w:val="649A5A90"/>
    <w:rsid w:val="64C478B1"/>
    <w:rsid w:val="6508D313"/>
    <w:rsid w:val="6528D506"/>
    <w:rsid w:val="65329BBE"/>
    <w:rsid w:val="654D208C"/>
    <w:rsid w:val="654FE308"/>
    <w:rsid w:val="65683BEA"/>
    <w:rsid w:val="65E3317E"/>
    <w:rsid w:val="662E4FCE"/>
    <w:rsid w:val="66458DA7"/>
    <w:rsid w:val="66622669"/>
    <w:rsid w:val="669A4138"/>
    <w:rsid w:val="66A604E0"/>
    <w:rsid w:val="66B16B8C"/>
    <w:rsid w:val="66B337A3"/>
    <w:rsid w:val="66BB0071"/>
    <w:rsid w:val="66BB0352"/>
    <w:rsid w:val="6718FEE5"/>
    <w:rsid w:val="674CE01C"/>
    <w:rsid w:val="6761407A"/>
    <w:rsid w:val="67D03717"/>
    <w:rsid w:val="67EFD234"/>
    <w:rsid w:val="680C25E3"/>
    <w:rsid w:val="6830C73F"/>
    <w:rsid w:val="689E5ED4"/>
    <w:rsid w:val="68AC5873"/>
    <w:rsid w:val="68B42846"/>
    <w:rsid w:val="68B89B3E"/>
    <w:rsid w:val="68C7005C"/>
    <w:rsid w:val="68CA60D6"/>
    <w:rsid w:val="68FCBCEC"/>
    <w:rsid w:val="693CF6CE"/>
    <w:rsid w:val="699175FC"/>
    <w:rsid w:val="699775C9"/>
    <w:rsid w:val="699BA526"/>
    <w:rsid w:val="6A3802EA"/>
    <w:rsid w:val="6A3AB99E"/>
    <w:rsid w:val="6A87B0BB"/>
    <w:rsid w:val="6AE7751E"/>
    <w:rsid w:val="6AFC9776"/>
    <w:rsid w:val="6B41C0EB"/>
    <w:rsid w:val="6B519204"/>
    <w:rsid w:val="6C167B6E"/>
    <w:rsid w:val="6CB5054E"/>
    <w:rsid w:val="6CBEE2A8"/>
    <w:rsid w:val="6CDD8D16"/>
    <w:rsid w:val="6D474E51"/>
    <w:rsid w:val="6D521C94"/>
    <w:rsid w:val="6D5AFEAB"/>
    <w:rsid w:val="6DDB9534"/>
    <w:rsid w:val="6DE6BE71"/>
    <w:rsid w:val="6E4571A4"/>
    <w:rsid w:val="6E660943"/>
    <w:rsid w:val="6EF676BD"/>
    <w:rsid w:val="6EF679DC"/>
    <w:rsid w:val="6F08A1F1"/>
    <w:rsid w:val="6F10EF63"/>
    <w:rsid w:val="6F204CE9"/>
    <w:rsid w:val="6F5CA470"/>
    <w:rsid w:val="6F60B8C8"/>
    <w:rsid w:val="6F81B984"/>
    <w:rsid w:val="6FB0EA84"/>
    <w:rsid w:val="6FE37D58"/>
    <w:rsid w:val="6FFF3D65"/>
    <w:rsid w:val="7020A0AD"/>
    <w:rsid w:val="7040FE12"/>
    <w:rsid w:val="70579D61"/>
    <w:rsid w:val="706AC1DD"/>
    <w:rsid w:val="70761746"/>
    <w:rsid w:val="709ED858"/>
    <w:rsid w:val="70BB454D"/>
    <w:rsid w:val="70EFB75B"/>
    <w:rsid w:val="71238879"/>
    <w:rsid w:val="713B6A50"/>
    <w:rsid w:val="71AF3C07"/>
    <w:rsid w:val="71DBC498"/>
    <w:rsid w:val="71F066CA"/>
    <w:rsid w:val="71FC326E"/>
    <w:rsid w:val="720EF9C0"/>
    <w:rsid w:val="722A5023"/>
    <w:rsid w:val="723C6C0B"/>
    <w:rsid w:val="72510990"/>
    <w:rsid w:val="7288C819"/>
    <w:rsid w:val="728D0FD9"/>
    <w:rsid w:val="72B97233"/>
    <w:rsid w:val="72E42ABA"/>
    <w:rsid w:val="72F6A9CA"/>
    <w:rsid w:val="72FA6D6C"/>
    <w:rsid w:val="72FD5E0B"/>
    <w:rsid w:val="73000830"/>
    <w:rsid w:val="73625E27"/>
    <w:rsid w:val="7386773A"/>
    <w:rsid w:val="73CD7570"/>
    <w:rsid w:val="740BA427"/>
    <w:rsid w:val="74336E67"/>
    <w:rsid w:val="7452151E"/>
    <w:rsid w:val="7463D9BE"/>
    <w:rsid w:val="747472AF"/>
    <w:rsid w:val="747C8DC4"/>
    <w:rsid w:val="7481971B"/>
    <w:rsid w:val="7483BEBD"/>
    <w:rsid w:val="749DEAD7"/>
    <w:rsid w:val="74FAC273"/>
    <w:rsid w:val="74FD89AA"/>
    <w:rsid w:val="74FECCB1"/>
    <w:rsid w:val="756D3464"/>
    <w:rsid w:val="75836D1E"/>
    <w:rsid w:val="758D28A4"/>
    <w:rsid w:val="75CBCC91"/>
    <w:rsid w:val="75CF8771"/>
    <w:rsid w:val="7617E1D8"/>
    <w:rsid w:val="76388C2C"/>
    <w:rsid w:val="76635F30"/>
    <w:rsid w:val="766F36F7"/>
    <w:rsid w:val="768F22C4"/>
    <w:rsid w:val="76A1199C"/>
    <w:rsid w:val="76C401A6"/>
    <w:rsid w:val="76C5C0DB"/>
    <w:rsid w:val="76DB6E19"/>
    <w:rsid w:val="76DF618D"/>
    <w:rsid w:val="76E57ADC"/>
    <w:rsid w:val="771184EE"/>
    <w:rsid w:val="7713CBD1"/>
    <w:rsid w:val="7737DDF1"/>
    <w:rsid w:val="778AD110"/>
    <w:rsid w:val="77A546F2"/>
    <w:rsid w:val="77C4B8A9"/>
    <w:rsid w:val="77D1682B"/>
    <w:rsid w:val="7804F625"/>
    <w:rsid w:val="78198A43"/>
    <w:rsid w:val="783E46C6"/>
    <w:rsid w:val="7840765E"/>
    <w:rsid w:val="78492C86"/>
    <w:rsid w:val="784A6F57"/>
    <w:rsid w:val="784B43D9"/>
    <w:rsid w:val="7858035E"/>
    <w:rsid w:val="78A15734"/>
    <w:rsid w:val="78A455F4"/>
    <w:rsid w:val="78C2B5CE"/>
    <w:rsid w:val="78C2C32F"/>
    <w:rsid w:val="78CE67BD"/>
    <w:rsid w:val="78CF3C34"/>
    <w:rsid w:val="78E34B28"/>
    <w:rsid w:val="7A021022"/>
    <w:rsid w:val="7A277B92"/>
    <w:rsid w:val="7A4BB616"/>
    <w:rsid w:val="7A77D02F"/>
    <w:rsid w:val="7A77D32C"/>
    <w:rsid w:val="7A78CEEF"/>
    <w:rsid w:val="7A93E608"/>
    <w:rsid w:val="7A9848C4"/>
    <w:rsid w:val="7AAE7AA9"/>
    <w:rsid w:val="7AB5CA90"/>
    <w:rsid w:val="7B22734D"/>
    <w:rsid w:val="7B4A2FB4"/>
    <w:rsid w:val="7B53F22F"/>
    <w:rsid w:val="7C03928E"/>
    <w:rsid w:val="7C0B0327"/>
    <w:rsid w:val="7C2E5166"/>
    <w:rsid w:val="7C9FA788"/>
    <w:rsid w:val="7CA17BC1"/>
    <w:rsid w:val="7CB1AFB3"/>
    <w:rsid w:val="7CC82298"/>
    <w:rsid w:val="7D0EC31C"/>
    <w:rsid w:val="7D2E45BA"/>
    <w:rsid w:val="7D36FD4E"/>
    <w:rsid w:val="7D506488"/>
    <w:rsid w:val="7D5A1DC7"/>
    <w:rsid w:val="7DAED899"/>
    <w:rsid w:val="7DC3BDC6"/>
    <w:rsid w:val="7DD48686"/>
    <w:rsid w:val="7DE2FF93"/>
    <w:rsid w:val="7E102533"/>
    <w:rsid w:val="7E13C8B1"/>
    <w:rsid w:val="7E187C2F"/>
    <w:rsid w:val="7E2E2B2B"/>
    <w:rsid w:val="7E63E49E"/>
    <w:rsid w:val="7E646211"/>
    <w:rsid w:val="7E8765D8"/>
    <w:rsid w:val="7E8D38A2"/>
    <w:rsid w:val="7EAC1730"/>
    <w:rsid w:val="7ED3974F"/>
    <w:rsid w:val="7EEBB407"/>
    <w:rsid w:val="7F42CA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A6C4C4FF-7FA6-43C8-BCD2-52C0EAA8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unhideWhenUsed/>
    <w:rsid w:val="009B5BDA"/>
  </w:style>
  <w:style w:type="character" w:customStyle="1" w:styleId="CommentTextChar">
    <w:name w:val="Comment Text Char"/>
    <w:basedOn w:val="DefaultParagraphFont"/>
    <w:link w:val="CommentText"/>
    <w:uiPriority w:val="99"/>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customStyle="1" w:styleId="CommentSubjectChar">
    <w:name w:val="Comment Subject Char"/>
    <w:basedOn w:val="CommentTextChar"/>
    <w:link w:val="CommentSubject"/>
    <w:uiPriority w:val="99"/>
    <w:semiHidden/>
    <w:rsid w:val="009B5BDA"/>
    <w:rPr>
      <w:rFonts w:ascii="Times" w:hAnsi="Times"/>
      <w:b/>
      <w:bCs/>
      <w:lang w:eastAsia="de-DE"/>
    </w:rPr>
  </w:style>
  <w:style w:type="paragraph" w:styleId="ListParagraph">
    <w:name w:val="List Paragraph"/>
    <w:basedOn w:val="Normal"/>
    <w:uiPriority w:val="72"/>
    <w:qFormat/>
    <w:rsid w:val="003505C2"/>
    <w:pPr>
      <w:ind w:left="720"/>
      <w:contextualSpacing/>
    </w:pPr>
  </w:style>
  <w:style w:type="character" w:styleId="FollowedHyperlink">
    <w:name w:val="FollowedHyperlink"/>
    <w:basedOn w:val="DefaultParagraphFont"/>
    <w:uiPriority w:val="99"/>
    <w:semiHidden/>
    <w:unhideWhenUsed/>
    <w:rsid w:val="00DB645D"/>
    <w:rPr>
      <w:color w:val="954F72" w:themeColor="followedHyperlink"/>
      <w:u w:val="single"/>
    </w:rPr>
  </w:style>
  <w:style w:type="numbering" w:customStyle="1" w:styleId="Style1">
    <w:name w:val="Style1"/>
    <w:uiPriority w:val="99"/>
    <w:rsid w:val="00DF6CBA"/>
    <w:pPr>
      <w:numPr>
        <w:numId w:val="24"/>
      </w:numPr>
    </w:pPr>
  </w:style>
  <w:style w:type="numbering" w:customStyle="1" w:styleId="Style2">
    <w:name w:val="Style2"/>
    <w:uiPriority w:val="99"/>
    <w:rsid w:val="00DF6CBA"/>
    <w:pPr>
      <w:numPr>
        <w:numId w:val="25"/>
      </w:numPr>
    </w:pPr>
  </w:style>
  <w:style w:type="numbering" w:customStyle="1" w:styleId="Style3">
    <w:name w:val="Style3"/>
    <w:uiPriority w:val="99"/>
    <w:rsid w:val="00FC04E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595">
      <w:bodyDiv w:val="1"/>
      <w:marLeft w:val="0"/>
      <w:marRight w:val="0"/>
      <w:marTop w:val="0"/>
      <w:marBottom w:val="0"/>
      <w:divBdr>
        <w:top w:val="none" w:sz="0" w:space="0" w:color="auto"/>
        <w:left w:val="none" w:sz="0" w:space="0" w:color="auto"/>
        <w:bottom w:val="none" w:sz="0" w:space="0" w:color="auto"/>
        <w:right w:val="none" w:sz="0" w:space="0" w:color="auto"/>
      </w:divBdr>
    </w:div>
    <w:div w:id="1407611884">
      <w:bodyDiv w:val="1"/>
      <w:marLeft w:val="0"/>
      <w:marRight w:val="0"/>
      <w:marTop w:val="0"/>
      <w:marBottom w:val="0"/>
      <w:divBdr>
        <w:top w:val="none" w:sz="0" w:space="0" w:color="auto"/>
        <w:left w:val="none" w:sz="0" w:space="0" w:color="auto"/>
        <w:bottom w:val="none" w:sz="0" w:space="0" w:color="auto"/>
        <w:right w:val="none" w:sz="0" w:space="0" w:color="auto"/>
      </w:divBdr>
    </w:div>
    <w:div w:id="17340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4D2F4146FDFA46B3A6EB193EBC3450" ma:contentTypeVersion="7" ma:contentTypeDescription="Create a new document." ma:contentTypeScope="" ma:versionID="f264271e1a24cd2b023f7bddcaebc219">
  <xsd:schema xmlns:xsd="http://www.w3.org/2001/XMLSchema" xmlns:xs="http://www.w3.org/2001/XMLSchema" xmlns:p="http://schemas.microsoft.com/office/2006/metadata/properties" xmlns:ns3="4c693247-243b-4ca3-8d81-2b2ceaf3c938" xmlns:ns4="9dcfb40f-5a6c-498f-9b12-241d7b79b8b1" targetNamespace="http://schemas.microsoft.com/office/2006/metadata/properties" ma:root="true" ma:fieldsID="9c47424871e001fb0d186855f61783b8" ns3:_="" ns4:_="">
    <xsd:import namespace="4c693247-243b-4ca3-8d81-2b2ceaf3c938"/>
    <xsd:import namespace="9dcfb40f-5a6c-498f-9b12-241d7b79b8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93247-243b-4ca3-8d81-2b2ceaf3c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fb40f-5a6c-498f-9b12-241d7b79b8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C8EB1-62F2-463E-8487-A95AD0744D40}">
  <ds:schemaRefs>
    <ds:schemaRef ds:uri="http://schemas.openxmlformats.org/officeDocument/2006/bibliography"/>
  </ds:schemaRefs>
</ds:datastoreItem>
</file>

<file path=customXml/itemProps2.xml><?xml version="1.0" encoding="utf-8"?>
<ds:datastoreItem xmlns:ds="http://schemas.openxmlformats.org/officeDocument/2006/customXml" ds:itemID="{E2AD42BD-527F-4953-974B-817C7B929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93247-243b-4ca3-8d81-2b2ceaf3c938"/>
    <ds:schemaRef ds:uri="9dcfb40f-5a6c-498f-9b12-241d7b79b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DAB15-7375-4E33-9F5A-D888B53061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FA180-C551-486F-BC71-BEA32EFA51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trial.dot</Template>
  <TotalTime>1448</TotalTime>
  <Pages>15</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Edward Fry</cp:lastModifiedBy>
  <cp:revision>265</cp:revision>
  <cp:lastPrinted>2006-03-24T13:58:00Z</cp:lastPrinted>
  <dcterms:created xsi:type="dcterms:W3CDTF">2020-09-22T01:51:00Z</dcterms:created>
  <dcterms:modified xsi:type="dcterms:W3CDTF">2020-10-31T04:00:00Z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0x010100BB4D2F4146FDFA46B3A6EB193EBC3450</vt:lpwstr>
  </property>
</Properties>
</file>